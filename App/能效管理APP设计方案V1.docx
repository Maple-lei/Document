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6"/>
        <w:ind w:hanging="360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257300" cy="10744200"/>
                <wp:effectExtent l="0" t="0" r="0" b="0"/>
                <wp:wrapNone/>
                <wp:docPr id="2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744200"/>
                        </a:xfrm>
                        <a:prstGeom prst="rect">
                          <a:avLst/>
                        </a:prstGeom>
                        <a:solidFill>
                          <a:srgbClr val="00953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height:846pt;width:99pt;mso-position-horizontal:left;mso-position-horizontal-relative:page;mso-position-vertical:top;mso-position-vertical-relative:page;z-index:251658240;mso-width-relative:page;mso-height-relative:page;" fillcolor="#009530" filled="t" stroked="f" coordsize="21600,21600" o:gfxdata="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3xUX7TAAAABgEAAA8AAAAAAAAAAQAgAAAAIgAAAGRycy9kb3ducmV2LnhtbFBLAQIU&#10;ABQAAAAIAIdO4kCdDSuO+AEAAN4DAAAOAAAAAAAAAAEAIAAAACIBAABkcnMvZTJvRG9jLnhtbFBL&#10;BQYAAAAABgAGAFkBAACM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9"/>
        <w:rPr>
          <w:rFonts w:ascii="Calibri" w:hAnsi="Calibri" w:cs="Calibri"/>
        </w:rPr>
      </w:pPr>
    </w:p>
    <w:p>
      <w:pPr>
        <w:pStyle w:val="9"/>
        <w:rPr>
          <w:rFonts w:ascii="Calibri" w:hAnsi="Calibri" w:cs="Calibri"/>
        </w:rPr>
      </w:pPr>
    </w:p>
    <w:p>
      <w:pPr>
        <w:autoSpaceDE w:val="0"/>
        <w:autoSpaceDN w:val="0"/>
        <w:adjustRightInd w:val="0"/>
        <w:jc w:val="center"/>
        <w:rPr>
          <w:rFonts w:hint="eastAsia" w:eastAsia="宋体" w:cs="Arial"/>
          <w:b/>
          <w:color w:val="008000"/>
          <w:sz w:val="52"/>
          <w:szCs w:val="52"/>
          <w:lang w:val="en-US" w:eastAsia="zh-CN"/>
        </w:rPr>
      </w:pPr>
      <w:r>
        <w:rPr>
          <w:rFonts w:hint="eastAsia" w:cs="Arial"/>
          <w:b/>
          <w:color w:val="008000"/>
          <w:sz w:val="52"/>
          <w:szCs w:val="52"/>
          <w:lang w:val="en-US" w:eastAsia="zh-CN"/>
        </w:rPr>
        <w:t>能效管理APP开发</w:t>
      </w:r>
    </w:p>
    <w:p>
      <w:pPr>
        <w:autoSpaceDE w:val="0"/>
        <w:autoSpaceDN w:val="0"/>
        <w:adjustRightInd w:val="0"/>
        <w:jc w:val="center"/>
        <w:rPr>
          <w:rFonts w:cs="Arial"/>
          <w:b/>
          <w:color w:val="008000"/>
          <w:sz w:val="52"/>
          <w:szCs w:val="52"/>
        </w:rPr>
      </w:pPr>
    </w:p>
    <w:p>
      <w:pPr>
        <w:autoSpaceDE w:val="0"/>
        <w:autoSpaceDN w:val="0"/>
        <w:adjustRightInd w:val="0"/>
        <w:jc w:val="center"/>
        <w:rPr>
          <w:rFonts w:cs="Arial"/>
          <w:color w:val="008000"/>
          <w:sz w:val="30"/>
          <w:szCs w:val="30"/>
          <w:lang w:val="en-GB"/>
        </w:rPr>
      </w:pPr>
    </w:p>
    <w:p>
      <w:pPr>
        <w:ind w:left="840" w:firstLine="60"/>
        <w:rPr>
          <w:rFonts w:cs="Arial"/>
          <w:b/>
          <w:color w:val="008000"/>
          <w:sz w:val="52"/>
          <w:szCs w:val="52"/>
        </w:rPr>
      </w:pPr>
      <w:r>
        <w:rPr>
          <w:rFonts w:hint="eastAsia" w:cs="Arial"/>
          <w:b/>
          <w:color w:val="008000"/>
          <w:sz w:val="52"/>
          <w:szCs w:val="52"/>
        </w:rPr>
        <w:t xml:space="preserve">                      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840" w:leftChars="350" w:firstLine="2844" w:firstLineChars="790"/>
        <w:rPr>
          <w:rFonts w:cs="Arial"/>
          <w:bCs/>
          <w:color w:val="008000"/>
          <w:sz w:val="36"/>
          <w:szCs w:val="36"/>
        </w:rPr>
      </w:pPr>
    </w:p>
    <w:p>
      <w:pPr>
        <w:ind w:left="840" w:firstLine="60"/>
        <w:rPr>
          <w:rFonts w:cs="Arial"/>
          <w:b/>
          <w:bCs/>
          <w:color w:val="008000"/>
          <w:sz w:val="36"/>
          <w:szCs w:val="36"/>
        </w:rPr>
      </w:pPr>
      <w:r>
        <w:rPr>
          <w:rFonts w:cs="Arial"/>
          <w:b/>
          <w:bCs/>
          <w:color w:val="008000"/>
          <w:sz w:val="36"/>
          <w:szCs w:val="36"/>
        </w:rPr>
        <w:tab/>
      </w:r>
    </w:p>
    <w:p>
      <w:pPr>
        <w:jc w:val="center"/>
        <w:rPr>
          <w:rFonts w:cs="Arial"/>
          <w:b/>
          <w:bCs/>
          <w:color w:val="008000"/>
          <w:sz w:val="52"/>
          <w:szCs w:val="52"/>
        </w:rPr>
      </w:pPr>
      <w:r>
        <w:rPr>
          <w:rFonts w:hint="eastAsia" w:cs="Arial"/>
          <w:b/>
          <w:bCs/>
          <w:color w:val="008000"/>
          <w:sz w:val="52"/>
          <w:szCs w:val="52"/>
          <w:lang w:val="en-US" w:eastAsia="zh-CN"/>
        </w:rPr>
        <w:t>设计</w:t>
      </w:r>
      <w:r>
        <w:rPr>
          <w:rFonts w:hint="eastAsia" w:cs="Arial"/>
          <w:b/>
          <w:bCs/>
          <w:color w:val="008000"/>
          <w:sz w:val="52"/>
          <w:szCs w:val="52"/>
        </w:rPr>
        <w:t>书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center"/>
        <w:rPr>
          <w:rFonts w:cs="Arial"/>
          <w:bCs/>
          <w:color w:val="008000"/>
          <w:sz w:val="30"/>
          <w:szCs w:val="30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center"/>
        <w:rPr>
          <w:rFonts w:cs="Arial"/>
          <w:bCs/>
          <w:color w:val="008000"/>
          <w:sz w:val="30"/>
          <w:szCs w:val="30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center"/>
        <w:rPr>
          <w:rFonts w:cs="Arial"/>
          <w:bCs/>
          <w:color w:val="008000"/>
          <w:sz w:val="30"/>
          <w:szCs w:val="30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center"/>
        <w:rPr>
          <w:rFonts w:cs="Arial"/>
          <w:bCs/>
          <w:color w:val="008000"/>
          <w:sz w:val="30"/>
          <w:szCs w:val="30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center"/>
        <w:rPr>
          <w:rFonts w:cs="Arial"/>
          <w:bCs/>
          <w:color w:val="008000"/>
          <w:sz w:val="30"/>
          <w:szCs w:val="30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center"/>
        <w:rPr>
          <w:rFonts w:cs="Arial"/>
          <w:bCs/>
          <w:color w:val="008000"/>
          <w:sz w:val="30"/>
          <w:szCs w:val="30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center"/>
        <w:rPr>
          <w:rFonts w:cs="Arial"/>
          <w:bCs/>
          <w:color w:val="008000"/>
          <w:sz w:val="30"/>
          <w:szCs w:val="30"/>
        </w:rPr>
      </w:pP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center"/>
        <w:rPr>
          <w:rFonts w:cs="Arial"/>
          <w:b/>
          <w:color w:val="008000"/>
          <w:sz w:val="52"/>
          <w:szCs w:val="52"/>
          <w:lang w:val="en-GB"/>
        </w:rPr>
      </w:pPr>
      <w:r>
        <w:rPr>
          <w:rFonts w:cs="Arial"/>
          <w:bCs/>
          <w:color w:val="008000"/>
          <w:sz w:val="30"/>
          <w:szCs w:val="30"/>
        </w:rPr>
        <w:t xml:space="preserve"> </w:t>
      </w:r>
    </w:p>
    <w:p>
      <w:pPr>
        <w:rPr>
          <w:rFonts w:cs="Arial"/>
          <w:b/>
          <w:color w:val="008000"/>
          <w:sz w:val="52"/>
          <w:szCs w:val="52"/>
          <w:lang w:val="en-GB"/>
        </w:rPr>
      </w:pPr>
    </w:p>
    <w:p>
      <w:pPr>
        <w:rPr>
          <w:rFonts w:cs="Arial"/>
          <w:b/>
          <w:color w:val="008000"/>
          <w:sz w:val="52"/>
          <w:szCs w:val="52"/>
          <w:lang w:val="en-GB"/>
        </w:rPr>
      </w:pPr>
    </w:p>
    <w:p>
      <w:pPr>
        <w:rPr>
          <w:rFonts w:cs="Arial"/>
          <w:b/>
          <w:color w:val="008000"/>
          <w:sz w:val="52"/>
          <w:szCs w:val="52"/>
          <w:lang w:val="en-GB"/>
        </w:rPr>
      </w:pPr>
    </w:p>
    <w:p>
      <w:pPr>
        <w:jc w:val="center"/>
        <w:rPr>
          <w:rFonts w:hint="eastAsia" w:cs="Arial"/>
          <w:b/>
          <w:color w:val="008000"/>
          <w:sz w:val="44"/>
          <w:szCs w:val="44"/>
          <w:lang w:val="en-GB"/>
        </w:rPr>
      </w:pPr>
      <w:r>
        <w:rPr>
          <w:rFonts w:hint="eastAsia" w:cs="Arial"/>
          <w:b/>
          <w:color w:val="008000"/>
          <w:sz w:val="44"/>
          <w:szCs w:val="44"/>
          <w:lang w:val="en-GB"/>
        </w:rPr>
        <w:t>胡 磊</w:t>
      </w:r>
    </w:p>
    <w:p>
      <w:pPr>
        <w:jc w:val="center"/>
        <w:rPr>
          <w:rFonts w:cs="Arial"/>
          <w:b/>
          <w:color w:val="008000"/>
          <w:sz w:val="44"/>
          <w:szCs w:val="44"/>
          <w:lang w:val="en-GB"/>
        </w:rPr>
      </w:pPr>
    </w:p>
    <w:p>
      <w:pPr>
        <w:jc w:val="center"/>
        <w:rPr>
          <w:rFonts w:cs="Arial"/>
          <w:b/>
          <w:color w:val="008000"/>
          <w:sz w:val="40"/>
          <w:szCs w:val="40"/>
          <w:lang w:val="en-GB"/>
        </w:rPr>
      </w:pPr>
      <w:r>
        <w:rPr>
          <w:rFonts w:cs="Arial"/>
          <w:b/>
          <w:color w:val="008000"/>
          <w:sz w:val="40"/>
          <w:szCs w:val="40"/>
          <w:lang w:val="en-GB"/>
        </w:rPr>
        <w:t>201</w:t>
      </w:r>
      <w:r>
        <w:rPr>
          <w:rFonts w:hint="eastAsia" w:cs="Arial"/>
          <w:b/>
          <w:color w:val="008000"/>
          <w:sz w:val="40"/>
          <w:szCs w:val="40"/>
          <w:lang w:val="en-US" w:eastAsia="zh-CN"/>
        </w:rPr>
        <w:t>8</w:t>
      </w:r>
      <w:r>
        <w:rPr>
          <w:rFonts w:hint="eastAsia" w:cs="Arial"/>
          <w:b/>
          <w:color w:val="008000"/>
          <w:sz w:val="40"/>
          <w:szCs w:val="40"/>
          <w:lang w:val="en-GB"/>
        </w:rPr>
        <w:t>年</w:t>
      </w:r>
      <w:r>
        <w:rPr>
          <w:rFonts w:hint="eastAsia" w:cs="Arial"/>
          <w:b/>
          <w:color w:val="008000"/>
          <w:sz w:val="40"/>
          <w:szCs w:val="40"/>
          <w:lang w:val="en-US" w:eastAsia="zh-CN"/>
        </w:rPr>
        <w:t>6</w:t>
      </w:r>
      <w:r>
        <w:rPr>
          <w:rFonts w:hint="eastAsia" w:cs="Arial"/>
          <w:b/>
          <w:color w:val="008000"/>
          <w:sz w:val="40"/>
          <w:szCs w:val="40"/>
          <w:lang w:val="en-GB"/>
        </w:rPr>
        <w:t>月</w:t>
      </w:r>
    </w:p>
    <w:p>
      <w:pPr>
        <w:pStyle w:val="121"/>
        <w:ind w:left="1190" w:leftChars="496"/>
        <w:rPr>
          <w:rFonts w:ascii="Calibri" w:hAnsi="Calibri" w:cs="Calibri"/>
          <w:lang w:eastAsia="zh-CN"/>
        </w:rPr>
      </w:pPr>
    </w:p>
    <w:p>
      <w:pPr>
        <w:pStyle w:val="121"/>
        <w:jc w:val="center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val="en-CA" w:eastAsia="zh-CN"/>
        </w:rPr>
        <w:br w:type="page"/>
      </w:r>
      <w:r>
        <w:rPr>
          <w:rFonts w:ascii="Calibri" w:hAnsi="Calibri" w:cs="Calibri"/>
          <w:lang w:eastAsia="zh-CN"/>
        </w:rPr>
        <w:t>目</w:t>
      </w:r>
      <w:r>
        <w:rPr>
          <w:rFonts w:hint="eastAsia" w:ascii="Calibri" w:hAnsi="Calibri" w:cs="Calibri"/>
          <w:lang w:eastAsia="zh-CN"/>
        </w:rPr>
        <w:t xml:space="preserve"> </w:t>
      </w:r>
      <w:r>
        <w:rPr>
          <w:rFonts w:ascii="Calibri" w:hAnsi="Calibri" w:cs="Calibri"/>
          <w:lang w:eastAsia="zh-CN"/>
        </w:rPr>
        <w:t>录</w:t>
      </w:r>
    </w:p>
    <w:p>
      <w:pPr>
        <w:pStyle w:val="78"/>
        <w:ind w:left="0" w:leftChars="0" w:firstLine="0" w:firstLineChars="0"/>
        <w:rPr>
          <w:rFonts w:ascii="Calibri" w:hAnsi="Calibri" w:cs="Calibri"/>
        </w:rPr>
      </w:pPr>
    </w:p>
    <w:p>
      <w:pPr>
        <w:pStyle w:val="63"/>
        <w:tabs>
          <w:tab w:val="right" w:leader="dot" w:pos="9753"/>
          <w:tab w:val="clear" w:pos="400"/>
          <w:tab w:val="clear" w:pos="10070"/>
        </w:tabs>
      </w:pPr>
      <w:r>
        <w:rPr>
          <w:rFonts w:ascii="Calibri" w:hAnsi="Calibri" w:cs="Calibri"/>
          <w:lang w:eastAsia="zh-CN"/>
        </w:rPr>
        <w:fldChar w:fldCharType="begin"/>
      </w:r>
      <w:r>
        <w:rPr>
          <w:rFonts w:ascii="Calibri" w:hAnsi="Calibri" w:cs="Calibri"/>
          <w:lang w:eastAsia="zh-CN"/>
        </w:rPr>
        <w:instrText xml:space="preserve">TOC \o "1-3" \h \u </w:instrText>
      </w:r>
      <w:r>
        <w:rPr>
          <w:rFonts w:ascii="Calibri" w:hAnsi="Calibri" w:cs="Calibri"/>
          <w:lang w:eastAsia="zh-CN"/>
        </w:rPr>
        <w:fldChar w:fldCharType="separate"/>
      </w:r>
      <w:r>
        <w:rPr>
          <w:rFonts w:ascii="Calibri" w:hAnsi="Calibri" w:cs="Calibri"/>
          <w:lang w:eastAsia="zh-CN"/>
        </w:rPr>
        <w:fldChar w:fldCharType="begin"/>
      </w:r>
      <w:r>
        <w:rPr>
          <w:rFonts w:ascii="Calibri" w:hAnsi="Calibri" w:cs="Calibri"/>
          <w:lang w:eastAsia="zh-CN"/>
        </w:rPr>
        <w:instrText xml:space="preserve"> HYPERLINK \l _Toc4466 </w:instrText>
      </w:r>
      <w:r>
        <w:rPr>
          <w:rFonts w:ascii="Calibri" w:hAnsi="Calibri" w:cs="Calibri"/>
          <w:lang w:eastAsia="zh-CN"/>
        </w:rPr>
        <w:fldChar w:fldCharType="separate"/>
      </w:r>
      <w:r>
        <w:rPr>
          <w:rFonts w:hint="default"/>
          <w:lang w:eastAsia="zh-CN"/>
        </w:rPr>
        <w:t xml:space="preserve">1 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需求</w:t>
      </w:r>
      <w:r>
        <w:tab/>
      </w:r>
      <w:r>
        <w:fldChar w:fldCharType="begin"/>
      </w:r>
      <w:r>
        <w:instrText xml:space="preserve"> PAGEREF _Toc4466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cs="Calibri"/>
          <w:lang w:eastAsia="zh-CN"/>
        </w:rPr>
        <w:fldChar w:fldCharType="end"/>
      </w:r>
    </w:p>
    <w:p>
      <w:pPr>
        <w:pStyle w:val="63"/>
        <w:tabs>
          <w:tab w:val="right" w:leader="dot" w:pos="9753"/>
          <w:tab w:val="clear" w:pos="400"/>
          <w:tab w:val="clear" w:pos="100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_Toc15085 </w:instrText>
      </w:r>
      <w:r>
        <w:rPr>
          <w:lang w:eastAsia="zh-CN"/>
        </w:rPr>
        <w:fldChar w:fldCharType="separate"/>
      </w:r>
      <w:r>
        <w:rPr>
          <w:rFonts w:hint="default"/>
          <w:lang w:eastAsia="zh-CN"/>
        </w:rPr>
        <w:t xml:space="preserve">2 </w:t>
      </w:r>
      <w:r>
        <w:rPr>
          <w:rFonts w:hint="eastAsia"/>
          <w:lang w:val="en-US" w:eastAsia="zh-CN"/>
        </w:rPr>
        <w:t>基础定义</w:t>
      </w:r>
      <w:r>
        <w:tab/>
      </w:r>
      <w:r>
        <w:fldChar w:fldCharType="begin"/>
      </w:r>
      <w:r>
        <w:instrText xml:space="preserve"> PAGEREF _Toc15085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78"/>
        <w:tabs>
          <w:tab w:val="right" w:leader="dot" w:pos="9753"/>
          <w:tab w:val="clear" w:pos="800"/>
          <w:tab w:val="clear" w:pos="100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_Toc31700 </w:instrText>
      </w:r>
      <w:r>
        <w:rPr>
          <w:lang w:eastAsia="zh-CN"/>
        </w:rPr>
        <w:fldChar w:fldCharType="separate"/>
      </w:r>
      <w:r>
        <w:rPr>
          <w:rFonts w:hint="default" w:ascii="Arial" w:hAnsi="Arial" w:eastAsia="华文细黑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4"/>
          <w:vertAlign w:val="baseline"/>
          <w:lang w:eastAsia="zh-CN"/>
          <w14:shadow w14:blurRad="0" w14:dist="0" w14:dir="0" w14:sx="0" w14:sy="0" w14:kx="0" w14:ky="0" w14:algn="none">
            <w14:srgbClr w14:val="000000"/>
          </w14:shadow>
        </w:rPr>
        <w:t xml:space="preserve">2.1 </w:t>
      </w:r>
      <w:r>
        <w:rPr>
          <w:rFonts w:hint="eastAsia" w:ascii="华文细黑" w:hAnsi="华文细黑" w:eastAsia="华文细黑"/>
          <w:szCs w:val="24"/>
          <w:lang w:val="en-US" w:eastAsia="zh-CN"/>
        </w:rPr>
        <w:t>App名称</w:t>
      </w:r>
      <w:r>
        <w:tab/>
      </w:r>
      <w:r>
        <w:fldChar w:fldCharType="begin"/>
      </w:r>
      <w:r>
        <w:instrText xml:space="preserve"> PAGEREF _Toc31700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78"/>
        <w:tabs>
          <w:tab w:val="right" w:leader="dot" w:pos="9753"/>
          <w:tab w:val="clear" w:pos="800"/>
          <w:tab w:val="clear" w:pos="100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_Toc32200 </w:instrText>
      </w:r>
      <w:r>
        <w:rPr>
          <w:lang w:eastAsia="zh-CN"/>
        </w:rPr>
        <w:fldChar w:fldCharType="separate"/>
      </w:r>
      <w:r>
        <w:rPr>
          <w:rFonts w:hint="default" w:ascii="Arial" w:hAnsi="Arial" w:eastAsia="华文细黑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4"/>
          <w:vertAlign w:val="baseline"/>
          <w:lang w:eastAsia="zh-CN"/>
          <w14:shadow w14:blurRad="0" w14:dist="0" w14:dir="0" w14:sx="0" w14:sy="0" w14:kx="0" w14:ky="0" w14:algn="none">
            <w14:srgbClr w14:val="000000"/>
          </w14:shadow>
        </w:rPr>
        <w:t xml:space="preserve">2.2 </w:t>
      </w:r>
      <w:r>
        <w:rPr>
          <w:rFonts w:hint="eastAsia" w:ascii="华文细黑" w:hAnsi="华文细黑" w:eastAsia="华文细黑"/>
          <w:szCs w:val="24"/>
          <w:lang w:val="en-US" w:eastAsia="zh-CN"/>
        </w:rPr>
        <w:t>App Logo</w:t>
      </w:r>
      <w:r>
        <w:tab/>
      </w:r>
      <w:r>
        <w:fldChar w:fldCharType="begin"/>
      </w:r>
      <w:r>
        <w:instrText xml:space="preserve"> PAGEREF _Toc32200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63"/>
        <w:tabs>
          <w:tab w:val="right" w:leader="dot" w:pos="9753"/>
          <w:tab w:val="clear" w:pos="400"/>
          <w:tab w:val="clear" w:pos="100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_Toc29663 </w:instrText>
      </w:r>
      <w:r>
        <w:rPr>
          <w:lang w:eastAsia="zh-CN"/>
        </w:rPr>
        <w:fldChar w:fldCharType="separate"/>
      </w:r>
      <w:r>
        <w:rPr>
          <w:rFonts w:hint="default"/>
          <w:lang w:eastAsia="zh-CN"/>
        </w:rPr>
        <w:t xml:space="preserve">3 </w:t>
      </w:r>
      <w:r>
        <w:rPr>
          <w:rFonts w:hint="eastAsia"/>
          <w:lang w:val="en-US" w:eastAsia="zh-CN"/>
        </w:rPr>
        <w:t>功能设计</w:t>
      </w:r>
      <w:r>
        <w:tab/>
      </w:r>
      <w:r>
        <w:fldChar w:fldCharType="begin"/>
      </w:r>
      <w:r>
        <w:instrText xml:space="preserve"> PAGEREF _Toc29663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78"/>
        <w:tabs>
          <w:tab w:val="right" w:leader="dot" w:pos="9753"/>
          <w:tab w:val="clear" w:pos="800"/>
          <w:tab w:val="clear" w:pos="100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_Toc32754 </w:instrText>
      </w:r>
      <w:r>
        <w:rPr>
          <w:lang w:eastAsia="zh-CN"/>
        </w:rPr>
        <w:fldChar w:fldCharType="separate"/>
      </w:r>
      <w:r>
        <w:rPr>
          <w:rFonts w:hint="default" w:ascii="Arial" w:hAnsi="Arial" w:eastAsia="华文细黑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4"/>
          <w:vertAlign w:val="baseline"/>
          <w:lang w:eastAsia="zh-CN"/>
          <w14:shadow w14:blurRad="0" w14:dist="0" w14:dir="0" w14:sx="0" w14:sy="0" w14:kx="0" w14:ky="0" w14:algn="none">
            <w14:srgbClr w14:val="000000"/>
          </w14:shadow>
        </w:rPr>
        <w:t xml:space="preserve">3.1 </w:t>
      </w:r>
      <w:r>
        <w:rPr>
          <w:rFonts w:hint="eastAsia" w:ascii="华文细黑" w:hAnsi="华文细黑" w:eastAsia="华文细黑"/>
          <w:szCs w:val="24"/>
          <w:lang w:val="en-US" w:eastAsia="zh-CN"/>
        </w:rPr>
        <w:t>登录页面</w:t>
      </w:r>
      <w:r>
        <w:tab/>
      </w:r>
      <w:r>
        <w:fldChar w:fldCharType="begin"/>
      </w:r>
      <w:r>
        <w:instrText xml:space="preserve"> PAGEREF _Toc32754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78"/>
        <w:tabs>
          <w:tab w:val="right" w:leader="dot" w:pos="9753"/>
          <w:tab w:val="clear" w:pos="800"/>
          <w:tab w:val="clear" w:pos="100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_Toc10788 </w:instrText>
      </w:r>
      <w:r>
        <w:rPr>
          <w:lang w:eastAsia="zh-CN"/>
        </w:rPr>
        <w:fldChar w:fldCharType="separate"/>
      </w:r>
      <w:r>
        <w:rPr>
          <w:rFonts w:hint="default" w:ascii="Arial" w:hAnsi="Arial" w:eastAsia="华文细黑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4"/>
          <w:vertAlign w:val="baseline"/>
          <w:lang w:eastAsia="zh-CN"/>
          <w14:shadow w14:blurRad="0" w14:dist="0" w14:dir="0" w14:sx="0" w14:sy="0" w14:kx="0" w14:ky="0" w14:algn="none">
            <w14:srgbClr w14:val="000000"/>
          </w14:shadow>
        </w:rPr>
        <w:t xml:space="preserve">3.2 </w:t>
      </w:r>
      <w:r>
        <w:rPr>
          <w:rFonts w:hint="eastAsia" w:ascii="华文细黑" w:hAnsi="华文细黑" w:eastAsia="华文细黑"/>
          <w:szCs w:val="24"/>
          <w:lang w:val="en-US" w:eastAsia="zh-CN"/>
        </w:rPr>
        <w:t>能源地图</w:t>
      </w:r>
      <w:r>
        <w:tab/>
      </w:r>
      <w:r>
        <w:fldChar w:fldCharType="begin"/>
      </w:r>
      <w:r>
        <w:instrText xml:space="preserve"> PAGEREF _Toc10788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78"/>
        <w:tabs>
          <w:tab w:val="right" w:leader="dot" w:pos="9753"/>
          <w:tab w:val="clear" w:pos="800"/>
          <w:tab w:val="clear" w:pos="100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_Toc13314 </w:instrText>
      </w:r>
      <w:r>
        <w:rPr>
          <w:lang w:eastAsia="zh-CN"/>
        </w:rPr>
        <w:fldChar w:fldCharType="separate"/>
      </w:r>
      <w:r>
        <w:rPr>
          <w:rFonts w:hint="default" w:ascii="Arial" w:hAnsi="Arial" w:eastAsia="华文细黑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4"/>
          <w:vertAlign w:val="baseline"/>
          <w:lang w:eastAsia="zh-CN"/>
          <w14:shadow w14:blurRad="0" w14:dist="0" w14:dir="0" w14:sx="0" w14:sy="0" w14:kx="0" w14:ky="0" w14:algn="none">
            <w14:srgbClr w14:val="000000"/>
          </w14:shadow>
        </w:rPr>
        <w:t xml:space="preserve">3.3 </w:t>
      </w:r>
      <w:r>
        <w:rPr>
          <w:rFonts w:hint="eastAsia" w:ascii="华文细黑" w:hAnsi="华文细黑" w:eastAsia="华文细黑"/>
          <w:szCs w:val="24"/>
          <w:lang w:val="en-US" w:eastAsia="zh-CN"/>
        </w:rPr>
        <w:t>能源概览</w:t>
      </w:r>
      <w:r>
        <w:tab/>
      </w:r>
      <w:r>
        <w:fldChar w:fldCharType="begin"/>
      </w:r>
      <w:r>
        <w:instrText xml:space="preserve"> PAGEREF _Toc13314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78"/>
        <w:tabs>
          <w:tab w:val="right" w:leader="dot" w:pos="9753"/>
          <w:tab w:val="clear" w:pos="800"/>
          <w:tab w:val="clear" w:pos="100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_Toc25083 </w:instrText>
      </w:r>
      <w:r>
        <w:rPr>
          <w:lang w:eastAsia="zh-CN"/>
        </w:rPr>
        <w:fldChar w:fldCharType="separate"/>
      </w:r>
      <w:r>
        <w:rPr>
          <w:rFonts w:hint="default" w:ascii="Arial" w:hAnsi="Arial" w:eastAsia="华文细黑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4"/>
          <w:vertAlign w:val="baseline"/>
          <w:lang w:eastAsia="zh-CN"/>
          <w14:shadow w14:blurRad="0" w14:dist="0" w14:dir="0" w14:sx="0" w14:sy="0" w14:kx="0" w14:ky="0" w14:algn="none">
            <w14:srgbClr w14:val="000000"/>
          </w14:shadow>
        </w:rPr>
        <w:t xml:space="preserve">3.4 </w:t>
      </w:r>
      <w:r>
        <w:rPr>
          <w:rFonts w:hint="eastAsia" w:ascii="华文细黑" w:hAnsi="华文细黑" w:eastAsia="华文细黑"/>
          <w:szCs w:val="24"/>
          <w:lang w:val="en-US" w:eastAsia="zh-CN"/>
        </w:rPr>
        <w:t>详细信息</w:t>
      </w:r>
      <w:r>
        <w:tab/>
      </w:r>
      <w:r>
        <w:fldChar w:fldCharType="begin"/>
      </w:r>
      <w:r>
        <w:instrText xml:space="preserve"> PAGEREF _Toc25083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78"/>
        <w:tabs>
          <w:tab w:val="right" w:leader="dot" w:pos="9753"/>
          <w:tab w:val="clear" w:pos="800"/>
          <w:tab w:val="clear" w:pos="1007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_Toc1672 </w:instrText>
      </w:r>
      <w:r>
        <w:rPr>
          <w:lang w:eastAsia="zh-CN"/>
        </w:rPr>
        <w:fldChar w:fldCharType="separate"/>
      </w:r>
      <w:r>
        <w:rPr>
          <w:rFonts w:hint="default" w:ascii="Arial" w:hAnsi="Arial" w:eastAsia="华文细黑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4"/>
          <w:vertAlign w:val="baseline"/>
          <w:lang w:eastAsia="zh-CN"/>
          <w14:shadow w14:blurRad="0" w14:dist="0" w14:dir="0" w14:sx="0" w14:sy="0" w14:kx="0" w14:ky="0" w14:algn="none">
            <w14:srgbClr w14:val="000000"/>
          </w14:shadow>
        </w:rPr>
        <w:t xml:space="preserve">3.5 </w:t>
      </w:r>
      <w:r>
        <w:rPr>
          <w:rFonts w:hint="eastAsia" w:ascii="华文细黑" w:hAnsi="华文细黑" w:eastAsia="华文细黑"/>
          <w:szCs w:val="24"/>
          <w:lang w:val="en-US" w:eastAsia="zh-CN"/>
        </w:rPr>
        <w:t>系统报警</w:t>
      </w:r>
      <w:r>
        <w:tab/>
      </w:r>
      <w:r>
        <w:fldChar w:fldCharType="begin"/>
      </w:r>
      <w:r>
        <w:instrText xml:space="preserve"> PAGEREF _Toc1672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sectPr>
          <w:pgSz w:w="11907" w:h="16840"/>
          <w:pgMar w:top="1418" w:right="1077" w:bottom="357" w:left="1077" w:header="142" w:footer="142" w:gutter="0"/>
          <w:cols w:space="708" w:num="1"/>
          <w:docGrid w:linePitch="360" w:charSpace="0"/>
        </w:sectPr>
      </w:pPr>
      <w:r>
        <w:rPr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8232"/>
      <w:bookmarkStart w:id="1" w:name="_Toc4466"/>
      <w:bookmarkStart w:id="2" w:name="_Toc405843074"/>
      <w:r>
        <w:rPr>
          <w:rFonts w:hint="eastAsia"/>
          <w:lang w:eastAsia="zh-CN"/>
        </w:rPr>
        <w:t>项目</w:t>
      </w:r>
      <w:bookmarkEnd w:id="0"/>
      <w:r>
        <w:rPr>
          <w:rFonts w:hint="eastAsia"/>
          <w:lang w:val="en-US" w:eastAsia="zh-CN"/>
        </w:rPr>
        <w:t>需求</w:t>
      </w:r>
      <w:bookmarkEnd w:id="1"/>
    </w:p>
    <w:p>
      <w:pPr>
        <w:spacing w:before="120" w:beforeLines="50" w:line="360" w:lineRule="auto"/>
        <w:ind w:firstLine="7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以能效管控平台为基础，扩展能效管控手机APP；手机APP 以能效管理平台的SQL数据库为基础，实现能源信息展示，报警信息提示功能；</w:t>
      </w:r>
    </w:p>
    <w:p>
      <w:pPr>
        <w:spacing w:before="120" w:beforeLines="50" w:line="360" w:lineRule="auto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6191885" cy="1941830"/>
            <wp:effectExtent l="0" t="0" r="18415" b="127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bookmarkStart w:id="3" w:name="_Toc15085"/>
      <w:r>
        <w:rPr>
          <w:rFonts w:hint="eastAsia"/>
          <w:lang w:val="en-US" w:eastAsia="zh-CN"/>
        </w:rPr>
        <w:t>基础定义</w:t>
      </w:r>
      <w:bookmarkEnd w:id="3"/>
    </w:p>
    <w:p>
      <w:pPr>
        <w:pStyle w:val="4"/>
        <w:tabs>
          <w:tab w:val="clear" w:pos="720"/>
        </w:tabs>
        <w:ind w:left="440" w:hanging="440"/>
        <w:rPr>
          <w:rFonts w:hint="eastAsia" w:ascii="华文细黑" w:hAnsi="华文细黑" w:eastAsia="华文细黑"/>
          <w:sz w:val="24"/>
          <w:szCs w:val="24"/>
          <w:lang w:eastAsia="zh-CN"/>
        </w:rPr>
      </w:pPr>
      <w:bookmarkStart w:id="4" w:name="_Toc31700"/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App名称</w:t>
      </w:r>
      <w:bookmarkEnd w:id="4"/>
    </w:p>
    <w:p>
      <w:pPr>
        <w:pStyle w:val="3"/>
        <w:ind w:left="0" w:leftChars="0" w:firstLine="720" w:firstLineChars="0"/>
      </w:pPr>
      <w:r>
        <w:rPr>
          <w:rFonts w:hint="eastAsia"/>
          <w:lang w:val="en-US" w:eastAsia="zh-CN"/>
        </w:rPr>
        <w:t>E-Viewer</w:t>
      </w:r>
    </w:p>
    <w:p>
      <w:pPr>
        <w:pStyle w:val="4"/>
        <w:tabs>
          <w:tab w:val="clear" w:pos="720"/>
        </w:tabs>
        <w:ind w:left="440" w:hanging="440"/>
        <w:rPr>
          <w:rFonts w:hint="eastAsia" w:ascii="华文细黑" w:hAnsi="华文细黑" w:eastAsia="华文细黑"/>
          <w:sz w:val="24"/>
          <w:szCs w:val="24"/>
          <w:lang w:eastAsia="zh-CN"/>
        </w:rPr>
      </w:pPr>
      <w:bookmarkStart w:id="5" w:name="_Toc32200"/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App Logo</w:t>
      </w:r>
      <w:bookmarkEnd w:id="5"/>
    </w:p>
    <w:p>
      <w:pPr>
        <w:pStyle w:val="3"/>
        <w:ind w:left="0" w:leftChars="0" w:firstLine="0" w:firstLineChars="0"/>
      </w:pPr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 xml:space="preserve">         </w:t>
      </w:r>
      <w:r>
        <w:rPr>
          <w:rFonts w:hint="eastAsia" w:ascii="华文细黑" w:hAnsi="华文细黑" w:eastAsia="华文细黑"/>
          <w:color w:val="FF0000"/>
          <w:sz w:val="24"/>
          <w:szCs w:val="24"/>
          <w:lang w:val="en-US" w:eastAsia="zh-CN"/>
        </w:rPr>
        <w:t>待定</w:t>
      </w:r>
    </w:p>
    <w:p>
      <w:pPr>
        <w:pStyle w:val="2"/>
        <w:rPr>
          <w:rFonts w:hint="eastAsia"/>
          <w:lang w:eastAsia="zh-CN"/>
        </w:rPr>
      </w:pPr>
      <w:bookmarkStart w:id="6" w:name="_Toc29663"/>
      <w:r>
        <w:rPr>
          <w:rFonts w:hint="eastAsia"/>
          <w:lang w:val="en-US" w:eastAsia="zh-CN"/>
        </w:rPr>
        <w:t>功能设计</w:t>
      </w:r>
      <w:bookmarkEnd w:id="6"/>
    </w:p>
    <w:p>
      <w:pPr>
        <w:pStyle w:val="4"/>
        <w:tabs>
          <w:tab w:val="clear" w:pos="720"/>
        </w:tabs>
        <w:ind w:left="440" w:hanging="440"/>
        <w:rPr>
          <w:rFonts w:hint="eastAsia" w:ascii="华文细黑" w:hAnsi="华文细黑" w:eastAsia="华文细黑"/>
          <w:sz w:val="24"/>
          <w:szCs w:val="24"/>
          <w:lang w:eastAsia="zh-CN"/>
        </w:rPr>
      </w:pPr>
      <w:bookmarkStart w:id="7" w:name="_Toc32754"/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登录页面</w:t>
      </w:r>
      <w:bookmarkEnd w:id="7"/>
    </w:p>
    <w:p>
      <w:pPr>
        <w:pStyle w:val="3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打开E-Viewer 即显示登录页面，通过登录页面，点击“进入”即可进入能源地图；【本次开发仅提供静态画面】；</w:t>
      </w:r>
    </w:p>
    <w:p>
      <w:pPr>
        <w:pStyle w:val="3"/>
        <w:ind w:left="0" w:leftChars="0"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注：在此补充登录页面的画面</w:t>
      </w:r>
      <w:bookmarkStart w:id="12" w:name="_GoBack"/>
      <w:bookmarkEnd w:id="12"/>
    </w:p>
    <w:p>
      <w:pPr>
        <w:pStyle w:val="4"/>
        <w:tabs>
          <w:tab w:val="clear" w:pos="720"/>
        </w:tabs>
        <w:ind w:left="440" w:hanging="440"/>
        <w:rPr>
          <w:rFonts w:hint="eastAsia" w:ascii="华文细黑" w:hAnsi="华文细黑" w:eastAsia="华文细黑"/>
          <w:sz w:val="24"/>
          <w:szCs w:val="24"/>
          <w:lang w:eastAsia="zh-CN"/>
        </w:rPr>
      </w:pPr>
      <w:bookmarkStart w:id="8" w:name="_Toc10788"/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能源地图</w:t>
      </w:r>
      <w:bookmarkEnd w:id="8"/>
    </w:p>
    <w:p>
      <w:pPr>
        <w:pStyle w:val="3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通过登录画面后，进入能源地图。能源地图以2D或3D地图的方式显示，例如：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6191250" cy="4469130"/>
            <wp:effectExtent l="0" t="0" r="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46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地图功能包括：</w:t>
      </w:r>
    </w:p>
    <w:p>
      <w:pPr>
        <w:pStyle w:val="3"/>
        <w:numPr>
          <w:ilvl w:val="0"/>
          <w:numId w:val="3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地图点上包括一工厂，二工厂，三工厂，四工厂，五工厂；每一个工厂均为链接点；</w:t>
      </w:r>
    </w:p>
    <w:p>
      <w:pPr>
        <w:pStyle w:val="3"/>
        <w:numPr>
          <w:ilvl w:val="0"/>
          <w:numId w:val="3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点击地图任意一个工厂进入工厂能源概览；</w:t>
      </w:r>
    </w:p>
    <w:p>
      <w:pPr>
        <w:pStyle w:val="3"/>
        <w:numPr>
          <w:ilvl w:val="0"/>
          <w:numId w:val="34"/>
        </w:numPr>
        <w:ind w:left="0" w:leftChars="0" w:firstLine="0" w:firstLineChars="0"/>
      </w:pPr>
      <w:r>
        <w:rPr>
          <w:rFonts w:hint="eastAsia"/>
          <w:lang w:val="en-US" w:eastAsia="zh-CN"/>
        </w:rPr>
        <w:t>能源地图的右下方显示每个工厂的总能耗，单位为吨标煤；</w:t>
      </w:r>
    </w:p>
    <w:p>
      <w:pPr>
        <w:pStyle w:val="4"/>
        <w:tabs>
          <w:tab w:val="clear" w:pos="720"/>
        </w:tabs>
        <w:ind w:left="440" w:hanging="440"/>
        <w:rPr>
          <w:rFonts w:hint="eastAsia" w:ascii="华文细黑" w:hAnsi="华文细黑" w:eastAsia="华文细黑"/>
          <w:sz w:val="24"/>
          <w:szCs w:val="24"/>
          <w:lang w:eastAsia="zh-CN"/>
        </w:rPr>
      </w:pPr>
      <w:bookmarkStart w:id="9" w:name="_Toc13314"/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能源概览</w:t>
      </w:r>
      <w:bookmarkEnd w:id="9"/>
    </w:p>
    <w:p>
      <w:pPr>
        <w:pStyle w:val="3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通过工厂链接进入能源概览页面，本次开发能源概览页面为静态页面，五个工厂画面可以一致，数据要求不一致，例如：</w:t>
      </w:r>
    </w:p>
    <w:p>
      <w:pPr>
        <w:pStyle w:val="3"/>
        <w:ind w:left="0" w:leftChars="0" w:firstLine="0" w:firstLineChars="0"/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1776730" cy="3188335"/>
            <wp:effectExtent l="0" t="0" r="13970" b="12065"/>
            <wp:docPr id="72" name="图片 72" descr="D:\旧电脑D盘\霍倩南合众工作\2017年工作\B北京奔驰汽车项目\技术支持\系统图页面截图\演示图 (1)\a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D:\旧电脑D盘\霍倩南合众工作\2017年工作\B北京奔驰汽车项目\技术支持\系统图页面截图\演示图 (1)\app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能源概览功能包括：</w:t>
      </w:r>
    </w:p>
    <w:p>
      <w:pPr>
        <w:pStyle w:val="3"/>
        <w:numPr>
          <w:ilvl w:val="0"/>
          <w:numId w:val="3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能源概览第一行内容如下，显示工厂名称；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342900"/>
            <wp:effectExtent l="0" t="0" r="952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能源概览第二行内容包括综合能耗【单位吨标煤】、单位能耗【单位RMB/Unit】</w:t>
      </w:r>
    </w:p>
    <w:p>
      <w:pPr>
        <w:pStyle w:val="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219200" cy="60960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4050" cy="415290"/>
            <wp:effectExtent l="0" t="0" r="12700" b="381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能源概览第三行内容为区域选择，区域为公用动力，冲压车间，焊装车间，涂装车间，总装车间，其他；</w:t>
      </w:r>
    </w:p>
    <w:p>
      <w:pPr>
        <w:pStyle w:val="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3150" cy="514350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能源概览第四行内容为能源分项1、 能源分项2和能源分类；</w:t>
      </w:r>
    </w:p>
    <w:p>
      <w:pPr>
        <w:pStyle w:val="3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95525" cy="2352675"/>
            <wp:effectExtent l="0" t="0" r="9525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能源分项1内容包括生产用电和非生产用电；能源分项2内容包括动力用电、空调用电、照明用电、其他用电；格式如上所示；</w:t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90775" cy="1628775"/>
            <wp:effectExtent l="0" t="0" r="9525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能源分类内容包括电、水、天然气、蒸汽、压缩空气；格式如上所示；</w:t>
      </w:r>
    </w:p>
    <w:p>
      <w:pPr>
        <w:pStyle w:val="3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tabs>
          <w:tab w:val="clear" w:pos="720"/>
        </w:tabs>
        <w:ind w:left="440" w:hanging="440"/>
        <w:rPr>
          <w:rFonts w:hint="eastAsia" w:ascii="华文细黑" w:hAnsi="华文细黑" w:eastAsia="华文细黑"/>
          <w:sz w:val="24"/>
          <w:szCs w:val="24"/>
          <w:lang w:eastAsia="zh-CN"/>
        </w:rPr>
      </w:pPr>
      <w:bookmarkStart w:id="10" w:name="_Toc25083"/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详细信息</w:t>
      </w:r>
      <w:bookmarkEnd w:id="10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通过能源分项页面，进入详细信息页面，详细信息显示近一年的能耗走势；</w:t>
      </w:r>
    </w:p>
    <w:p>
      <w:pPr>
        <w:pStyle w:val="3"/>
        <w:ind w:left="0" w:leftChars="0" w:firstLine="0" w:firstLineChars="0"/>
        <w:jc w:val="center"/>
      </w:pPr>
      <w:r>
        <w:drawing>
          <wp:inline distT="0" distB="0" distL="114300" distR="114300">
            <wp:extent cx="2737485" cy="2847340"/>
            <wp:effectExtent l="0" t="0" r="5715" b="1016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详细信息功能包括：</w:t>
      </w:r>
    </w:p>
    <w:p>
      <w:pPr>
        <w:pStyle w:val="3"/>
        <w:numPr>
          <w:ilvl w:val="0"/>
          <w:numId w:val="36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近一年的能耗总量信息【如上图上半段】；</w:t>
      </w:r>
    </w:p>
    <w:p>
      <w:pPr>
        <w:pStyle w:val="3"/>
        <w:numPr>
          <w:ilvl w:val="0"/>
          <w:numId w:val="36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近一年的能耗趋势图【如上图下上半段】；</w:t>
      </w:r>
    </w:p>
    <w:p>
      <w:pPr>
        <w:pStyle w:val="3"/>
        <w:numPr>
          <w:ilvl w:val="0"/>
          <w:numId w:val="36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每一个详细信息页面都是样的格式，数据不一样；</w:t>
      </w:r>
    </w:p>
    <w:p>
      <w:pPr>
        <w:pStyle w:val="3"/>
        <w:numPr>
          <w:ilvl w:val="0"/>
          <w:numId w:val="36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每一个能源概览-能源分项里的子项都必须包含详细信息页面；</w:t>
      </w:r>
    </w:p>
    <w:p>
      <w:pPr>
        <w:pStyle w:val="3"/>
        <w:ind w:left="0" w:leftChars="0" w:firstLine="0" w:firstLineChars="0"/>
        <w:jc w:val="center"/>
        <w:rPr>
          <w:rFonts w:hint="eastAsia"/>
          <w:lang w:val="en-US" w:eastAsia="zh-CN"/>
        </w:rPr>
      </w:pPr>
    </w:p>
    <w:p>
      <w:pPr>
        <w:pStyle w:val="4"/>
        <w:tabs>
          <w:tab w:val="clear" w:pos="720"/>
        </w:tabs>
        <w:ind w:left="440" w:hanging="440"/>
        <w:rPr>
          <w:rFonts w:hint="eastAsia" w:ascii="华文细黑" w:hAnsi="华文细黑" w:eastAsia="华文细黑"/>
          <w:sz w:val="24"/>
          <w:szCs w:val="24"/>
          <w:lang w:eastAsia="zh-CN"/>
        </w:rPr>
      </w:pPr>
      <w:bookmarkStart w:id="11" w:name="_Toc1672"/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系统报警</w:t>
      </w:r>
      <w:bookmarkEnd w:id="11"/>
    </w:p>
    <w:p>
      <w:pPr>
        <w:pStyle w:val="3"/>
        <w:numPr>
          <w:ilvl w:val="0"/>
          <w:numId w:val="37"/>
        </w:numPr>
        <w:ind w:left="480" w:leftChars="0" w:firstLine="0" w:firstLineChars="0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系统告警列表</w:t>
      </w:r>
    </w:p>
    <w:p>
      <w:pPr>
        <w:pStyle w:val="3"/>
        <w:numPr>
          <w:ilvl w:val="0"/>
          <w:numId w:val="0"/>
        </w:numPr>
        <w:ind w:left="480" w:leftChars="0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告警列表显示告警信息内容，报警类别为预算报警，生产报警，超标报警，排放报警；</w:t>
      </w:r>
    </w:p>
    <w:p>
      <w:pPr>
        <w:pStyle w:val="3"/>
        <w:numPr>
          <w:ilvl w:val="0"/>
          <w:numId w:val="0"/>
        </w:numPr>
        <w:ind w:left="480" w:leftChars="0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此次开发下图中的开关量和模拟量报警不需要，处理状态也不需要，只需要列出报警清单即可；格式参考下图；</w:t>
      </w:r>
    </w:p>
    <w:p>
      <w:pPr>
        <w:pStyle w:val="3"/>
        <w:numPr>
          <w:ilvl w:val="0"/>
          <w:numId w:val="0"/>
        </w:numPr>
        <w:spacing w:before="220"/>
        <w:jc w:val="center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18360" cy="3181985"/>
            <wp:effectExtent l="0" t="0" r="15240" b="18415"/>
            <wp:docPr id="24" name="Picture 8" descr="E:\X项目\20161114北京奔驰\为奔驰汽车准备资料\截图\手机APP\江苏师范APP\电力运维a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 descr="E:\X项目\20161114北京奔驰\为奔驰汽车准备资料\截图\手机APP\江苏师范APP\电力运维app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7"/>
        </w:numPr>
        <w:ind w:left="480" w:leftChars="0" w:firstLine="0" w:firstLineChars="0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系统告警详情</w:t>
      </w:r>
    </w:p>
    <w:p>
      <w:pPr>
        <w:pStyle w:val="3"/>
        <w:numPr>
          <w:ilvl w:val="0"/>
          <w:numId w:val="0"/>
        </w:numPr>
        <w:ind w:left="480" w:leftChars="0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/>
          <w:sz w:val="24"/>
          <w:szCs w:val="24"/>
          <w:lang w:val="en-US" w:eastAsia="zh-CN"/>
        </w:rPr>
        <w:t>点击告警清单中任意一条信息，进入 告警信息详情，告警详情内容包括，报警区域、报警时间、责任人、处理措施；界面参考如下</w:t>
      </w:r>
    </w:p>
    <w:p>
      <w:pPr>
        <w:pStyle w:val="3"/>
        <w:numPr>
          <w:ilvl w:val="0"/>
          <w:numId w:val="0"/>
        </w:numPr>
        <w:spacing w:before="220"/>
        <w:jc w:val="center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220"/>
        <w:jc w:val="center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0665" cy="2580640"/>
            <wp:effectExtent l="0" t="0" r="635" b="1016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220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220"/>
        <w:rPr>
          <w:rFonts w:hint="eastAsia" w:ascii="华文细黑" w:hAnsi="华文细黑" w:eastAsia="华文细黑"/>
          <w:sz w:val="24"/>
          <w:szCs w:val="24"/>
          <w:lang w:val="en-US" w:eastAsia="zh-CN"/>
        </w:rPr>
      </w:pPr>
    </w:p>
    <w:p>
      <w:pPr>
        <w:pStyle w:val="3"/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</w:p>
    <w:bookmarkEnd w:id="2"/>
    <w:p>
      <w:pPr>
        <w:pStyle w:val="9"/>
        <w:jc w:val="both"/>
        <w:rPr>
          <w:rFonts w:ascii="Times New Roman" w:hAnsi="Times New Roman" w:cs="Times New Roman" w:eastAsiaTheme="minorEastAsia"/>
          <w:snapToGrid w:val="0"/>
          <w:color w:val="000000"/>
          <w:w w:val="0"/>
          <w:sz w:val="0"/>
          <w:szCs w:val="0"/>
          <w:highlight w:val="none"/>
          <w:u w:color="000000"/>
          <w:shd w:val="clear" w:color="000000" w:fill="000000"/>
          <w:lang w:val="en-CA" w:bidi="zh-CN"/>
        </w:rPr>
      </w:pPr>
    </w:p>
    <w:sectPr>
      <w:footerReference r:id="rId3" w:type="default"/>
      <w:pgSz w:w="11907" w:h="16840"/>
      <w:pgMar w:top="1418" w:right="1077" w:bottom="1440" w:left="1077" w:header="709" w:footer="709" w:gutter="0"/>
      <w:pgNumType w:chapStyle="6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vensys Andale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 Optimis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圆简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ZapfDingbats">
    <w:altName w:val="RomanS"/>
    <w:panose1 w:val="00000000000000000000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 Light">
    <w:altName w:val="Arial Unicode MS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Futura Bk BT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长城细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News Gothic 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 OptimistBold">
    <w:altName w:val="Roman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gfa Rotis Sans 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">
    <w:altName w:val="Roman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宋体（中文标题）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</w:pPr>
    <w:r>
      <w:rPr>
        <w:rFonts w:hint="eastAsia" w:ascii="Calibri" w:hAnsi="Calibri" w:cs="Calibri"/>
        <w:sz w:val="22"/>
        <w:szCs w:val="22"/>
      </w:rPr>
      <w:t xml:space="preserve">施耐德电气（中国）有限公司                                                   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21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    </w:t>
    </w:r>
    <w:r>
      <w:rPr>
        <w:rFonts w:hint="eastAsia" w:ascii="Calibri" w:hAnsi="Calibri" w:cs="Calibri"/>
        <w:sz w:val="21"/>
        <w:szCs w:val="21"/>
      </w:rPr>
      <w:t xml:space="preserve">                                          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F87015FB"/>
    <w:multiLevelType w:val="singleLevel"/>
    <w:tmpl w:val="F8701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1C8BF9"/>
    <w:multiLevelType w:val="singleLevel"/>
    <w:tmpl w:val="FA1C8BF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2">
    <w:nsid w:val="02912C10"/>
    <w:multiLevelType w:val="multilevel"/>
    <w:tmpl w:val="02912C10"/>
    <w:lvl w:ilvl="0" w:tentative="0">
      <w:start w:val="1"/>
      <w:numFmt w:val="bullet"/>
      <w:pStyle w:val="587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  <w:color w:val="000000"/>
      </w:rPr>
    </w:lvl>
    <w:lvl w:ilvl="1" w:tentative="0">
      <w:start w:val="1"/>
      <w:numFmt w:val="bullet"/>
      <w:pStyle w:val="588"/>
      <w:lvlText w:val=""/>
      <w:lvlJc w:val="left"/>
      <w:pPr>
        <w:tabs>
          <w:tab w:val="left" w:pos="1455"/>
        </w:tabs>
        <w:ind w:left="1455" w:hanging="420"/>
      </w:pPr>
      <w:rPr>
        <w:rFonts w:hint="default" w:ascii="Wingdings" w:hAnsi="Wingdings"/>
      </w:rPr>
    </w:lvl>
    <w:lvl w:ilvl="2" w:tentative="0">
      <w:start w:val="1"/>
      <w:numFmt w:val="bullet"/>
      <w:pStyle w:val="589"/>
      <w:lvlText w:val=""/>
      <w:lvlJc w:val="left"/>
      <w:pPr>
        <w:tabs>
          <w:tab w:val="left" w:pos="1875"/>
        </w:tabs>
        <w:ind w:left="18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hint="default" w:ascii="Wingdings" w:hAnsi="Wingdings"/>
      </w:rPr>
    </w:lvl>
  </w:abstractNum>
  <w:abstractNum w:abstractNumId="3">
    <w:nsid w:val="09C04056"/>
    <w:multiLevelType w:val="singleLevel"/>
    <w:tmpl w:val="09C040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C0972F7"/>
    <w:multiLevelType w:val="multilevel"/>
    <w:tmpl w:val="0C0972F7"/>
    <w:lvl w:ilvl="0" w:tentative="0">
      <w:start w:val="1"/>
      <w:numFmt w:val="decimal"/>
      <w:pStyle w:val="300"/>
      <w:lvlText w:val="图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E63DC8"/>
    <w:multiLevelType w:val="multilevel"/>
    <w:tmpl w:val="15E63DC8"/>
    <w:lvl w:ilvl="0" w:tentative="0">
      <w:start w:val="1"/>
      <w:numFmt w:val="bullet"/>
      <w:lvlText w:val=""/>
      <w:lvlJc w:val="left"/>
      <w:pPr>
        <w:tabs>
          <w:tab w:val="left" w:pos="360"/>
        </w:tabs>
        <w:ind w:left="0" w:firstLine="0"/>
      </w:pPr>
      <w:rPr>
        <w:rFonts w:hint="default" w:ascii="ZapfDingbats" w:hAnsi="ZapfDingbats"/>
        <w:sz w:val="12"/>
      </w:rPr>
    </w:lvl>
    <w:lvl w:ilvl="1" w:tentative="0">
      <w:start w:val="1"/>
      <w:numFmt w:val="bullet"/>
      <w:pStyle w:val="130"/>
      <w:lvlText w:val=""/>
      <w:lvlJc w:val="left"/>
      <w:pPr>
        <w:tabs>
          <w:tab w:val="left" w:pos="1211"/>
        </w:tabs>
        <w:ind w:left="425" w:firstLine="426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1708473B"/>
    <w:multiLevelType w:val="singleLevel"/>
    <w:tmpl w:val="1708473B"/>
    <w:lvl w:ilvl="0" w:tentative="0">
      <w:start w:val="1"/>
      <w:numFmt w:val="bullet"/>
      <w:pStyle w:val="299"/>
      <w:lvlText w:val=""/>
      <w:lvlJc w:val="left"/>
      <w:pPr>
        <w:tabs>
          <w:tab w:val="left" w:pos="432"/>
        </w:tabs>
        <w:ind w:left="360" w:hanging="288"/>
      </w:pPr>
      <w:rPr>
        <w:rFonts w:hint="default" w:ascii="Symbol" w:hAnsi="Symbol"/>
      </w:rPr>
    </w:lvl>
  </w:abstractNum>
  <w:abstractNum w:abstractNumId="7">
    <w:nsid w:val="272459BF"/>
    <w:multiLevelType w:val="multilevel"/>
    <w:tmpl w:val="272459BF"/>
    <w:lvl w:ilvl="0" w:tentative="0">
      <w:start w:val="1"/>
      <w:numFmt w:val="bullet"/>
      <w:pStyle w:val="62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29D46863"/>
    <w:multiLevelType w:val="multilevel"/>
    <w:tmpl w:val="29D46863"/>
    <w:lvl w:ilvl="0" w:tentative="0">
      <w:start w:val="1"/>
      <w:numFmt w:val="chineseCountingThousand"/>
      <w:pStyle w:val="487"/>
      <w:lvlText w:val="第%1部分"/>
      <w:lvlJc w:val="left"/>
      <w:pPr>
        <w:tabs>
          <w:tab w:val="left" w:pos="1314"/>
        </w:tabs>
        <w:ind w:left="605" w:hanging="425"/>
      </w:pPr>
      <w:rPr>
        <w:rFonts w:hint="eastAsia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488"/>
      <w:isLgl/>
      <w:lvlText w:val="%1.%2."/>
      <w:lvlJc w:val="left"/>
      <w:pPr>
        <w:tabs>
          <w:tab w:val="left" w:pos="860"/>
        </w:tabs>
        <w:ind w:left="747" w:hanging="567"/>
      </w:pPr>
      <w:rPr>
        <w:rFonts w:hint="eastAsia" w:ascii="黑体" w:eastAsia="黑体"/>
        <w:b/>
        <w:i w:val="0"/>
        <w:sz w:val="32"/>
      </w:rPr>
    </w:lvl>
    <w:lvl w:ilvl="2" w:tentative="0">
      <w:start w:val="1"/>
      <w:numFmt w:val="decimal"/>
      <w:pStyle w:val="489"/>
      <w:isLgl/>
      <w:lvlText w:val="%1%2..%3."/>
      <w:lvlJc w:val="left"/>
      <w:pPr>
        <w:tabs>
          <w:tab w:val="left" w:pos="0"/>
        </w:tabs>
        <w:ind w:left="860" w:hanging="680"/>
      </w:pPr>
      <w:rPr>
        <w:rFonts w:hint="eastAsia" w:ascii="黑体" w:eastAsia="黑体"/>
        <w:b/>
        <w:i w:val="0"/>
        <w:sz w:val="28"/>
      </w:rPr>
    </w:lvl>
    <w:lvl w:ilvl="3" w:tentative="0">
      <w:start w:val="1"/>
      <w:numFmt w:val="decimal"/>
      <w:pStyle w:val="490"/>
      <w:isLgl/>
      <w:lvlText w:val="%1.%2.%3.%4."/>
      <w:lvlJc w:val="left"/>
      <w:pPr>
        <w:tabs>
          <w:tab w:val="left" w:pos="1201"/>
        </w:tabs>
        <w:ind w:left="1031" w:hanging="851"/>
      </w:pPr>
      <w:rPr>
        <w:rFonts w:hint="eastAsia" w:ascii="黑体" w:eastAsia="黑体"/>
        <w:b/>
        <w:i w:val="0"/>
        <w:sz w:val="21"/>
      </w:rPr>
    </w:lvl>
    <w:lvl w:ilvl="4" w:tentative="0">
      <w:start w:val="1"/>
      <w:numFmt w:val="decimal"/>
      <w:isLgl/>
      <w:lvlText w:val="2.%1.4.1.%5."/>
      <w:lvlJc w:val="left"/>
      <w:pPr>
        <w:tabs>
          <w:tab w:val="left" w:pos="1314"/>
        </w:tabs>
        <w:ind w:left="1172" w:hanging="992"/>
      </w:pPr>
      <w:rPr>
        <w:rFonts w:hint="eastAsia" w:ascii="黑体" w:eastAsia="黑体"/>
        <w:b/>
        <w:i/>
        <w:sz w:val="21"/>
      </w:rPr>
    </w:lvl>
    <w:lvl w:ilvl="5" w:tentative="0">
      <w:start w:val="1"/>
      <w:numFmt w:val="decimal"/>
      <w:lvlText w:val=".%2.%3.%4.%5.%6."/>
      <w:lvlJc w:val="left"/>
      <w:pPr>
        <w:tabs>
          <w:tab w:val="left" w:pos="1314"/>
        </w:tabs>
        <w:ind w:left="131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456"/>
        </w:tabs>
        <w:ind w:left="145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598"/>
        </w:tabs>
        <w:ind w:left="159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739"/>
        </w:tabs>
        <w:ind w:left="1739" w:hanging="1559"/>
      </w:pPr>
      <w:rPr>
        <w:rFonts w:hint="eastAsia"/>
      </w:rPr>
    </w:lvl>
  </w:abstractNum>
  <w:abstractNum w:abstractNumId="9">
    <w:nsid w:val="325E7EF6"/>
    <w:multiLevelType w:val="multilevel"/>
    <w:tmpl w:val="325E7EF6"/>
    <w:lvl w:ilvl="0" w:tentative="0">
      <w:start w:val="2"/>
      <w:numFmt w:val="decimal"/>
      <w:isLgl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131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Restart w:val="0"/>
      <w:isLgl/>
      <w:suff w:val="nothing"/>
      <w:lvlText w:val=""/>
      <w:lvlJc w:val="left"/>
      <w:pPr>
        <w:ind w:left="360" w:firstLine="0"/>
      </w:pPr>
      <w:rPr>
        <w:rFonts w:hint="default"/>
      </w:rPr>
    </w:lvl>
    <w:lvl w:ilvl="3" w:tentative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 w:tentative="0">
      <w:start w:val="1"/>
      <w:numFmt w:val="upperLetter"/>
      <w:lvlRestart w:val="0"/>
      <w:lvlText w:val="Appendix %6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 w:tentative="0">
      <w:start w:val="1"/>
      <w:numFmt w:val="decimal"/>
      <w:lvlRestart w:val="0"/>
      <w:lvlText w:val="%6.%7"/>
      <w:lvlJc w:val="left"/>
      <w:pPr>
        <w:tabs>
          <w:tab w:val="left" w:pos="0"/>
        </w:tabs>
        <w:ind w:left="0" w:firstLine="360"/>
      </w:pPr>
      <w:rPr>
        <w:rFonts w:hint="default"/>
      </w:rPr>
    </w:lvl>
    <w:lvl w:ilvl="7" w:tentative="0">
      <w:start w:val="1"/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10">
    <w:nsid w:val="33D6610A"/>
    <w:multiLevelType w:val="multilevel"/>
    <w:tmpl w:val="33D6610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pStyle w:val="298"/>
      <w:lvlText w:val="%3、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3E51770D"/>
    <w:multiLevelType w:val="multilevel"/>
    <w:tmpl w:val="3E51770D"/>
    <w:lvl w:ilvl="0" w:tentative="0">
      <w:start w:val="1"/>
      <w:numFmt w:val="decimal"/>
      <w:pStyle w:val="657"/>
      <w:suff w:val="nothing"/>
      <w:lvlText w:val="%1、"/>
      <w:lvlJc w:val="left"/>
    </w:lvl>
    <w:lvl w:ilvl="1" w:tentative="0">
      <w:start w:val="1"/>
      <w:numFmt w:val="bullet"/>
      <w:lvlText w:val=""/>
      <w:lvlJc w:val="left"/>
      <w:pPr>
        <w:tabs>
          <w:tab w:val="left" w:pos="4005"/>
        </w:tabs>
        <w:ind w:left="4005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4425"/>
        </w:tabs>
        <w:ind w:left="4425" w:hanging="420"/>
      </w:pPr>
    </w:lvl>
    <w:lvl w:ilvl="3" w:tentative="0">
      <w:start w:val="1"/>
      <w:numFmt w:val="decimal"/>
      <w:lvlText w:val="%4."/>
      <w:lvlJc w:val="left"/>
      <w:pPr>
        <w:tabs>
          <w:tab w:val="left" w:pos="4845"/>
        </w:tabs>
        <w:ind w:left="484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265"/>
        </w:tabs>
        <w:ind w:left="526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685"/>
        </w:tabs>
        <w:ind w:left="5685" w:hanging="420"/>
      </w:pPr>
    </w:lvl>
    <w:lvl w:ilvl="6" w:tentative="0">
      <w:start w:val="1"/>
      <w:numFmt w:val="decimal"/>
      <w:lvlText w:val="%7."/>
      <w:lvlJc w:val="left"/>
      <w:pPr>
        <w:tabs>
          <w:tab w:val="left" w:pos="6105"/>
        </w:tabs>
        <w:ind w:left="610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525"/>
        </w:tabs>
        <w:ind w:left="652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945"/>
        </w:tabs>
        <w:ind w:left="6945" w:hanging="420"/>
      </w:pPr>
    </w:lvl>
  </w:abstractNum>
  <w:abstractNum w:abstractNumId="12">
    <w:nsid w:val="3ED6606E"/>
    <w:multiLevelType w:val="multilevel"/>
    <w:tmpl w:val="3ED6606E"/>
    <w:lvl w:ilvl="0" w:tentative="0">
      <w:start w:val="1"/>
      <w:numFmt w:val="decimal"/>
      <w:pStyle w:val="32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hAnsi="Calibri" w:cs="Times New Roman"/>
        <w:sz w:val="28"/>
      </w:rPr>
    </w:lvl>
    <w:lvl w:ilvl="1" w:tentative="0">
      <w:start w:val="1"/>
      <w:numFmt w:val="decimal"/>
      <w:pStyle w:val="321"/>
      <w:lvlText w:val="%1.%2."/>
      <w:lvlJc w:val="left"/>
      <w:pPr>
        <w:tabs>
          <w:tab w:val="left" w:pos="567"/>
        </w:tabs>
        <w:ind w:left="567" w:hanging="567"/>
      </w:pPr>
      <w:rPr>
        <w:rFonts w:hint="eastAsia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 w:cs="Times New Roman"/>
      </w:rPr>
    </w:lvl>
  </w:abstractNum>
  <w:abstractNum w:abstractNumId="13">
    <w:nsid w:val="4FCD96F1"/>
    <w:multiLevelType w:val="singleLevel"/>
    <w:tmpl w:val="4FCD9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2FC5E1F"/>
    <w:multiLevelType w:val="multilevel"/>
    <w:tmpl w:val="52FC5E1F"/>
    <w:lvl w:ilvl="0" w:tentative="0">
      <w:start w:val="1"/>
      <w:numFmt w:val="decimal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1647"/>
        </w:tabs>
        <w:ind w:left="1647" w:hanging="567"/>
      </w:pPr>
      <w:rPr>
        <w:rFonts w:hint="eastAsia"/>
      </w:rPr>
    </w:lvl>
    <w:lvl w:ilvl="2" w:tentative="0">
      <w:start w:val="1"/>
      <w:numFmt w:val="decimal"/>
      <w:pStyle w:val="692"/>
      <w:lvlText w:val="%1.%2.%3"/>
      <w:lvlJc w:val="left"/>
      <w:pPr>
        <w:tabs>
          <w:tab w:val="left" w:pos="2187"/>
        </w:tabs>
        <w:ind w:left="2187" w:hanging="567"/>
      </w:pPr>
      <w:rPr>
        <w:rFonts w:hint="eastAsia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lvlText w:val="%4%1.%2.%3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5">
    <w:nsid w:val="566070E5"/>
    <w:multiLevelType w:val="multilevel"/>
    <w:tmpl w:val="566070E5"/>
    <w:lvl w:ilvl="0" w:tentative="0">
      <w:start w:val="1"/>
      <w:numFmt w:val="decimal"/>
      <w:lvlText w:val="%1."/>
      <w:lvlJc w:val="left"/>
      <w:pPr>
        <w:ind w:left="425" w:hanging="425"/>
      </w:pPr>
      <w:rPr>
        <w:dstrike w:val="0"/>
        <w:sz w:val="32"/>
        <w:vertAlign w:val="baseline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575D56CE"/>
    <w:multiLevelType w:val="singleLevel"/>
    <w:tmpl w:val="575D56CE"/>
    <w:lvl w:ilvl="0" w:tentative="0">
      <w:start w:val="1"/>
      <w:numFmt w:val="bullet"/>
      <w:pStyle w:val="483"/>
      <w:lvlText w:val=""/>
      <w:lvlJc w:val="left"/>
      <w:pPr>
        <w:tabs>
          <w:tab w:val="left" w:pos="397"/>
        </w:tabs>
        <w:ind w:left="397" w:hanging="397"/>
      </w:pPr>
      <w:rPr>
        <w:rFonts w:hint="default" w:ascii="Wingdings" w:hAnsi="Wingdings"/>
        <w:sz w:val="28"/>
      </w:rPr>
    </w:lvl>
  </w:abstractNum>
  <w:abstractNum w:abstractNumId="17">
    <w:nsid w:val="591009D2"/>
    <w:multiLevelType w:val="singleLevel"/>
    <w:tmpl w:val="591009D2"/>
    <w:lvl w:ilvl="0" w:tentative="0">
      <w:start w:val="1"/>
      <w:numFmt w:val="bullet"/>
      <w:pStyle w:val="485"/>
      <w:lvlText w:val=""/>
      <w:lvlJc w:val="left"/>
      <w:pPr>
        <w:tabs>
          <w:tab w:val="left" w:pos="473"/>
        </w:tabs>
        <w:ind w:left="397" w:hanging="284"/>
      </w:pPr>
      <w:rPr>
        <w:rFonts w:hint="default" w:ascii="Symbol" w:hAnsi="Symbol"/>
      </w:rPr>
    </w:lvl>
  </w:abstractNum>
  <w:abstractNum w:abstractNumId="18">
    <w:nsid w:val="5A3027A2"/>
    <w:multiLevelType w:val="multilevel"/>
    <w:tmpl w:val="5A3027A2"/>
    <w:lvl w:ilvl="0" w:tentative="0">
      <w:start w:val="1"/>
      <w:numFmt w:val="upperLetter"/>
      <w:lvlText w:val="Appendi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pStyle w:val="10"/>
      <w:lvlText w:val="%1.%2"/>
      <w:lvlJc w:val="left"/>
      <w:pPr>
        <w:tabs>
          <w:tab w:val="left" w:pos="360"/>
        </w:tabs>
        <w:ind w:left="360" w:firstLine="0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 w:tentative="0">
      <w:start w:val="1"/>
      <w:numFmt w:val="none"/>
      <w:suff w:val="nothing"/>
      <w:lvlText w:val=""/>
      <w:lvlJc w:val="left"/>
      <w:pPr>
        <w:ind w:left="1080" w:firstLine="0"/>
      </w:pPr>
      <w:rPr>
        <w:rFonts w:hint="default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none"/>
      <w:lvlRestart w:val="0"/>
      <w:lvlText w:val="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Restart w:val="0"/>
      <w:lvlText w:val="%7%6"/>
      <w:lvlJc w:val="left"/>
      <w:pPr>
        <w:tabs>
          <w:tab w:val="left" w:pos="0"/>
        </w:tabs>
        <w:ind w:left="360" w:firstLine="0"/>
      </w:pPr>
      <w:rPr>
        <w:rFonts w:hint="default"/>
      </w:rPr>
    </w:lvl>
    <w:lvl w:ilvl="7" w:tentative="0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</w:abstractNum>
  <w:abstractNum w:abstractNumId="19">
    <w:nsid w:val="5EB64019"/>
    <w:multiLevelType w:val="multilevel"/>
    <w:tmpl w:val="5EB64019"/>
    <w:lvl w:ilvl="0" w:tentative="0">
      <w:start w:val="1"/>
      <w:numFmt w:val="decimal"/>
      <w:lvlText w:val="%1)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bullet"/>
      <w:pStyle w:val="318"/>
      <w:lvlText w:val=""/>
      <w:lvlPicBulletId w:val="0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5"/>
      <w:numFmt w:val="decimal"/>
      <w:lvlText w:val="%3．"/>
      <w:lvlJc w:val="left"/>
      <w:pPr>
        <w:tabs>
          <w:tab w:val="left" w:pos="1680"/>
        </w:tabs>
        <w:ind w:left="168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0">
    <w:nsid w:val="5FB97A00"/>
    <w:multiLevelType w:val="multilevel"/>
    <w:tmpl w:val="5FB97A00"/>
    <w:lvl w:ilvl="0" w:tentative="0">
      <w:start w:val="1"/>
      <w:numFmt w:val="bullet"/>
      <w:pStyle w:val="573"/>
      <w:lvlText w:val="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720"/>
        </w:tabs>
        <w:ind w:left="7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</w:abstractNum>
  <w:abstractNum w:abstractNumId="21">
    <w:nsid w:val="60E86ECF"/>
    <w:multiLevelType w:val="multilevel"/>
    <w:tmpl w:val="60E86ECF"/>
    <w:lvl w:ilvl="0" w:tentative="0">
      <w:start w:val="1"/>
      <w:numFmt w:val="decimal"/>
      <w:pStyle w:val="190"/>
      <w:lvlText w:val="%1)"/>
      <w:lvlJc w:val="left"/>
      <w:pPr>
        <w:ind w:left="82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43" w:hanging="420"/>
      </w:pPr>
    </w:lvl>
    <w:lvl w:ilvl="2" w:tentative="0">
      <w:start w:val="1"/>
      <w:numFmt w:val="lowerRoman"/>
      <w:lvlText w:val="%3."/>
      <w:lvlJc w:val="right"/>
      <w:pPr>
        <w:ind w:left="1663" w:hanging="420"/>
      </w:pPr>
    </w:lvl>
    <w:lvl w:ilvl="3" w:tentative="0">
      <w:start w:val="1"/>
      <w:numFmt w:val="decimal"/>
      <w:lvlText w:val="%4."/>
      <w:lvlJc w:val="left"/>
      <w:pPr>
        <w:ind w:left="2083" w:hanging="420"/>
      </w:pPr>
    </w:lvl>
    <w:lvl w:ilvl="4" w:tentative="0">
      <w:start w:val="1"/>
      <w:numFmt w:val="lowerLetter"/>
      <w:lvlText w:val="%5)"/>
      <w:lvlJc w:val="left"/>
      <w:pPr>
        <w:ind w:left="2503" w:hanging="420"/>
      </w:pPr>
    </w:lvl>
    <w:lvl w:ilvl="5" w:tentative="0">
      <w:start w:val="1"/>
      <w:numFmt w:val="lowerRoman"/>
      <w:lvlText w:val="%6."/>
      <w:lvlJc w:val="right"/>
      <w:pPr>
        <w:ind w:left="2923" w:hanging="420"/>
      </w:pPr>
    </w:lvl>
    <w:lvl w:ilvl="6" w:tentative="0">
      <w:start w:val="1"/>
      <w:numFmt w:val="decimal"/>
      <w:lvlText w:val="%7."/>
      <w:lvlJc w:val="left"/>
      <w:pPr>
        <w:ind w:left="3343" w:hanging="420"/>
      </w:pPr>
    </w:lvl>
    <w:lvl w:ilvl="7" w:tentative="0">
      <w:start w:val="1"/>
      <w:numFmt w:val="lowerLetter"/>
      <w:lvlText w:val="%8)"/>
      <w:lvlJc w:val="left"/>
      <w:pPr>
        <w:ind w:left="3763" w:hanging="420"/>
      </w:pPr>
    </w:lvl>
    <w:lvl w:ilvl="8" w:tentative="0">
      <w:start w:val="1"/>
      <w:numFmt w:val="lowerRoman"/>
      <w:lvlText w:val="%9."/>
      <w:lvlJc w:val="right"/>
      <w:pPr>
        <w:ind w:left="4183" w:hanging="420"/>
      </w:pPr>
    </w:lvl>
  </w:abstractNum>
  <w:abstractNum w:abstractNumId="22">
    <w:nsid w:val="61CF1B09"/>
    <w:multiLevelType w:val="multilevel"/>
    <w:tmpl w:val="61CF1B09"/>
    <w:lvl w:ilvl="0" w:tentative="0">
      <w:start w:val="1"/>
      <w:numFmt w:val="decimal"/>
      <w:pStyle w:val="17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46260FA"/>
    <w:multiLevelType w:val="multilevel"/>
    <w:tmpl w:val="646260FA"/>
    <w:lvl w:ilvl="0" w:tentative="0">
      <w:start w:val="1"/>
      <w:numFmt w:val="decimal"/>
      <w:pStyle w:val="552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4">
    <w:nsid w:val="65553293"/>
    <w:multiLevelType w:val="multilevel"/>
    <w:tmpl w:val="65553293"/>
    <w:lvl w:ilvl="0" w:tentative="0">
      <w:start w:val="1"/>
      <w:numFmt w:val="bullet"/>
      <w:pStyle w:val="118"/>
      <w:lvlText w:val=""/>
      <w:lvlJc w:val="left"/>
      <w:pPr>
        <w:tabs>
          <w:tab w:val="left" w:pos="360"/>
        </w:tabs>
        <w:ind w:left="360" w:hanging="245"/>
      </w:pPr>
      <w:rPr>
        <w:rFonts w:hint="default" w:ascii="Symbol" w:hAnsi="Symbol"/>
        <w:sz w:val="22"/>
      </w:rPr>
    </w:lvl>
    <w:lvl w:ilvl="1" w:tentative="0">
      <w:start w:val="1"/>
      <w:numFmt w:val="bullet"/>
      <w:lvlRestart w:val="0"/>
      <w:lvlText w:val="o"/>
      <w:lvlJc w:val="left"/>
      <w:pPr>
        <w:tabs>
          <w:tab w:val="left" w:pos="720"/>
        </w:tabs>
        <w:ind w:left="720" w:hanging="245"/>
      </w:pPr>
      <w:rPr>
        <w:rFonts w:hint="default" w:ascii="Courier New" w:hAnsi="Courier New"/>
      </w:rPr>
    </w:lvl>
    <w:lvl w:ilvl="2" w:tentative="0">
      <w:start w:val="1"/>
      <w:numFmt w:val="bullet"/>
      <w:lvlRestart w:val="0"/>
      <w:lvlText w:val=""/>
      <w:lvlJc w:val="left"/>
      <w:pPr>
        <w:tabs>
          <w:tab w:val="left" w:pos="1080"/>
        </w:tabs>
        <w:ind w:left="1080" w:hanging="245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tabs>
          <w:tab w:val="left" w:pos="-2520"/>
        </w:tabs>
        <w:ind w:left="-252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tabs>
          <w:tab w:val="left" w:pos="-1800"/>
        </w:tabs>
        <w:ind w:left="-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-1080"/>
        </w:tabs>
        <w:ind w:left="-10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360"/>
        </w:tabs>
        <w:ind w:left="-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</w:abstractNum>
  <w:abstractNum w:abstractNumId="25">
    <w:nsid w:val="66BD2415"/>
    <w:multiLevelType w:val="multilevel"/>
    <w:tmpl w:val="66BD2415"/>
    <w:lvl w:ilvl="0" w:tentative="0">
      <w:start w:val="1"/>
      <w:numFmt w:val="bullet"/>
      <w:pStyle w:val="192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6">
    <w:nsid w:val="6CEA2025"/>
    <w:multiLevelType w:val="multilevel"/>
    <w:tmpl w:val="6CEA2025"/>
    <w:lvl w:ilvl="0" w:tentative="0">
      <w:start w:val="1"/>
      <w:numFmt w:val="none"/>
      <w:pStyle w:val="545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lvlText w:val="%2、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shd w:val="clear" w:color="000000" w:fill="000000"/>
        <w:vertAlign w:val="baseline"/>
      </w:rPr>
    </w:lvl>
    <w:lvl w:ilvl="2" w:tentative="0">
      <w:start w:val="1"/>
      <w:numFmt w:val="decimal"/>
      <w:pStyle w:val="547"/>
      <w:suff w:val="nothing"/>
      <w:lvlText w:val="%1%2.%3　"/>
      <w:lvlJc w:val="left"/>
      <w:pPr>
        <w:ind w:left="36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8"/>
        <w:u w:val="none" w:color="000000"/>
        <w:shd w:val="clear" w:color="000000" w:fill="000000"/>
        <w:vertAlign w:val="baseline"/>
      </w:rPr>
    </w:lvl>
    <w:lvl w:ilvl="3" w:tentative="0">
      <w:start w:val="1"/>
      <w:numFmt w:val="decimal"/>
      <w:pStyle w:val="548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  <w:szCs w:val="28"/>
      </w:rPr>
    </w:lvl>
    <w:lvl w:ilvl="4" w:tentative="0">
      <w:start w:val="1"/>
      <w:numFmt w:val="decimal"/>
      <w:pStyle w:val="549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  <w:szCs w:val="28"/>
      </w:rPr>
    </w:lvl>
    <w:lvl w:ilvl="5" w:tentative="0">
      <w:start w:val="1"/>
      <w:numFmt w:val="decimal"/>
      <w:pStyle w:val="550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551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7">
    <w:nsid w:val="6F640D96"/>
    <w:multiLevelType w:val="multilevel"/>
    <w:tmpl w:val="6F640D96"/>
    <w:lvl w:ilvl="0" w:tentative="0">
      <w:start w:val="1"/>
      <w:numFmt w:val="decimal"/>
      <w:pStyle w:val="2"/>
      <w:isLgl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40"/>
        </w:tabs>
        <w:ind w:left="540" w:firstLine="0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Restart w:val="0"/>
      <w:isLgl/>
      <w:suff w:val="nothing"/>
      <w:lvlText w:val=""/>
      <w:lvlJc w:val="left"/>
      <w:pPr>
        <w:ind w:left="360" w:firstLine="0"/>
      </w:pPr>
      <w:rPr>
        <w:rFonts w:hint="default"/>
      </w:rPr>
    </w:lvl>
    <w:lvl w:ilvl="3" w:tentative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 w:tentative="0">
      <w:start w:val="1"/>
      <w:numFmt w:val="upperLetter"/>
      <w:lvlRestart w:val="0"/>
      <w:pStyle w:val="8"/>
      <w:lvlText w:val="Appendix %6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 w:tentative="0">
      <w:start w:val="1"/>
      <w:numFmt w:val="decimal"/>
      <w:lvlRestart w:val="0"/>
      <w:lvlText w:val="%6.%7"/>
      <w:lvlJc w:val="left"/>
      <w:pPr>
        <w:tabs>
          <w:tab w:val="left" w:pos="0"/>
        </w:tabs>
        <w:ind w:left="0" w:firstLine="360"/>
      </w:pPr>
      <w:rPr>
        <w:rFonts w:hint="default"/>
      </w:rPr>
    </w:lvl>
    <w:lvl w:ilvl="7" w:tentative="0">
      <w:start w:val="1"/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28">
    <w:nsid w:val="735C6E9D"/>
    <w:multiLevelType w:val="multilevel"/>
    <w:tmpl w:val="735C6E9D"/>
    <w:lvl w:ilvl="0" w:tentative="0">
      <w:start w:val="1"/>
      <w:numFmt w:val="bullet"/>
      <w:pStyle w:val="583"/>
      <w:lvlText w:val=""/>
      <w:lvlJc w:val="left"/>
      <w:pPr>
        <w:ind w:left="136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8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0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2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6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8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0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24" w:hanging="420"/>
      </w:pPr>
      <w:rPr>
        <w:rFonts w:hint="default" w:ascii="Wingdings" w:hAnsi="Wingdings"/>
      </w:rPr>
    </w:lvl>
  </w:abstractNum>
  <w:abstractNum w:abstractNumId="29">
    <w:nsid w:val="741222F1"/>
    <w:multiLevelType w:val="multilevel"/>
    <w:tmpl w:val="741222F1"/>
    <w:lvl w:ilvl="0" w:tentative="0">
      <w:start w:val="1"/>
      <w:numFmt w:val="bullet"/>
      <w:pStyle w:val="188"/>
      <w:lvlText w:val=""/>
      <w:lvlJc w:val="left"/>
      <w:pPr>
        <w:ind w:left="12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80" w:hanging="420"/>
      </w:pPr>
      <w:rPr>
        <w:rFonts w:hint="default" w:ascii="Wingdings" w:hAnsi="Wingdings"/>
      </w:rPr>
    </w:lvl>
  </w:abstractNum>
  <w:abstractNum w:abstractNumId="30">
    <w:nsid w:val="75075426"/>
    <w:multiLevelType w:val="multilevel"/>
    <w:tmpl w:val="75075426"/>
    <w:lvl w:ilvl="0" w:tentative="0">
      <w:start w:val="1"/>
      <w:numFmt w:val="bullet"/>
      <w:pStyle w:val="632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1">
    <w:nsid w:val="76A314D5"/>
    <w:multiLevelType w:val="multilevel"/>
    <w:tmpl w:val="76A314D5"/>
    <w:lvl w:ilvl="0" w:tentative="0">
      <w:start w:val="1"/>
      <w:numFmt w:val="decimal"/>
      <w:pStyle w:val="553"/>
      <w:lvlText w:val="图 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770E1649"/>
    <w:multiLevelType w:val="multilevel"/>
    <w:tmpl w:val="770E1649"/>
    <w:lvl w:ilvl="0" w:tentative="0">
      <w:start w:val="1"/>
      <w:numFmt w:val="decimal"/>
      <w:pStyle w:val="480"/>
      <w:lvlText w:val="%1)"/>
      <w:lvlJc w:val="left"/>
      <w:pPr>
        <w:tabs>
          <w:tab w:val="left" w:pos="600"/>
        </w:tabs>
        <w:ind w:left="6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33">
    <w:nsid w:val="7A2C4910"/>
    <w:multiLevelType w:val="multilevel"/>
    <w:tmpl w:val="7A2C4910"/>
    <w:lvl w:ilvl="0" w:tentative="0">
      <w:start w:val="1"/>
      <w:numFmt w:val="decimal"/>
      <w:pStyle w:val="205"/>
      <w:lvlText w:val="%1. "/>
      <w:lvlJc w:val="left"/>
      <w:pPr>
        <w:ind w:left="502" w:hanging="360"/>
      </w:pPr>
      <w:rPr>
        <w:rFonts w:hint="default" w:ascii="等线 Light" w:hAnsi="等线 Light" w:eastAsia="等线 Light"/>
        <w:b w:val="0"/>
        <w:i w:val="0"/>
        <w:sz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2479ED"/>
    <w:multiLevelType w:val="multilevel"/>
    <w:tmpl w:val="7B2479ED"/>
    <w:lvl w:ilvl="0" w:tentative="0">
      <w:start w:val="1"/>
      <w:numFmt w:val="decimal"/>
      <w:pStyle w:val="211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92"/>
        </w:tabs>
        <w:ind w:left="792" w:hanging="432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40"/>
        </w:tabs>
        <w:ind w:left="1224" w:hanging="504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160"/>
        </w:tabs>
        <w:ind w:left="1728" w:hanging="64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20"/>
        </w:tabs>
        <w:ind w:left="2232" w:hanging="792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40"/>
        </w:tabs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600"/>
        </w:tabs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040"/>
        </w:tabs>
        <w:ind w:left="4320" w:hanging="1440"/>
      </w:pPr>
      <w:rPr>
        <w:rFonts w:hint="eastAsia"/>
      </w:rPr>
    </w:lvl>
  </w:abstractNum>
  <w:abstractNum w:abstractNumId="35">
    <w:nsid w:val="7C3124F2"/>
    <w:multiLevelType w:val="multilevel"/>
    <w:tmpl w:val="7C3124F2"/>
    <w:lvl w:ilvl="0" w:tentative="0">
      <w:start w:val="1"/>
      <w:numFmt w:val="bullet"/>
      <w:pStyle w:val="595"/>
      <w:lvlText w:val=""/>
      <w:lvlJc w:val="left"/>
      <w:pPr>
        <w:tabs>
          <w:tab w:val="left" w:pos="1200"/>
        </w:tabs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36">
    <w:nsid w:val="7D476180"/>
    <w:multiLevelType w:val="multilevel"/>
    <w:tmpl w:val="7D476180"/>
    <w:lvl w:ilvl="0" w:tentative="0">
      <w:start w:val="1"/>
      <w:numFmt w:val="bullet"/>
      <w:lvlText w:val="-"/>
      <w:lvlJc w:val="left"/>
      <w:pPr>
        <w:tabs>
          <w:tab w:val="left" w:pos="794"/>
        </w:tabs>
        <w:ind w:left="794" w:hanging="397"/>
      </w:pPr>
      <w:rPr>
        <w:rFonts w:hint="default" w:ascii="Arial" w:hAnsi="Arial"/>
      </w:rPr>
    </w:lvl>
    <w:lvl w:ilvl="1" w:tentative="0">
      <w:start w:val="1"/>
      <w:numFmt w:val="bullet"/>
      <w:lvlText w:val=""/>
      <w:lvlJc w:val="left"/>
      <w:pPr>
        <w:tabs>
          <w:tab w:val="left" w:pos="1000"/>
        </w:tabs>
        <w:ind w:left="1000" w:hanging="420"/>
      </w:pPr>
      <w:rPr>
        <w:rFonts w:hint="default" w:ascii="Wingdings" w:hAnsi="Wingdings"/>
      </w:rPr>
    </w:lvl>
    <w:lvl w:ilvl="2" w:tentative="0">
      <w:start w:val="1"/>
      <w:numFmt w:val="bullet"/>
      <w:pStyle w:val="563"/>
      <w:lvlText w:val=""/>
      <w:lvlJc w:val="left"/>
      <w:pPr>
        <w:tabs>
          <w:tab w:val="left" w:pos="1420"/>
        </w:tabs>
        <w:ind w:left="14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40"/>
        </w:tabs>
        <w:ind w:left="18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60"/>
        </w:tabs>
        <w:ind w:left="2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80"/>
        </w:tabs>
        <w:ind w:left="2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00"/>
        </w:tabs>
        <w:ind w:left="3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20"/>
        </w:tabs>
        <w:ind w:left="35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40"/>
        </w:tabs>
        <w:ind w:left="3940" w:hanging="420"/>
      </w:pPr>
      <w:rPr>
        <w:rFonts w:hint="default" w:ascii="Wingdings" w:hAnsi="Wingdings"/>
      </w:rPr>
    </w:lvl>
  </w:abstractNum>
  <w:num w:numId="1">
    <w:abstractNumId w:val="27"/>
  </w:num>
  <w:num w:numId="2">
    <w:abstractNumId w:val="18"/>
  </w:num>
  <w:num w:numId="3">
    <w:abstractNumId w:val="24"/>
  </w:num>
  <w:num w:numId="4">
    <w:abstractNumId w:val="5"/>
  </w:num>
  <w:num w:numId="5">
    <w:abstractNumId w:val="9"/>
  </w:num>
  <w:num w:numId="6">
    <w:abstractNumId w:val="15"/>
    <w:lvlOverride w:ilvl="0">
      <w:lvl w:ilvl="0" w:tentative="1">
        <w:start w:val="1"/>
        <w:numFmt w:val="decimal"/>
        <w:pStyle w:val="162"/>
        <w:lvlText w:val="%1."/>
        <w:lvlJc w:val="left"/>
        <w:pPr>
          <w:ind w:left="425" w:hanging="425"/>
        </w:pPr>
        <w:rPr>
          <w:rFonts w:hint="eastAsia" w:ascii="Tahoma" w:hAnsi="Tahoma" w:eastAsia="宋体"/>
          <w:dstrike w:val="0"/>
          <w:sz w:val="32"/>
          <w:vertAlign w:val="baseline"/>
        </w:rPr>
      </w:lvl>
    </w:lvlOverride>
    <w:lvlOverride w:ilvl="1">
      <w:lvl w:ilvl="1" w:tentative="1">
        <w:start w:val="1"/>
        <w:numFmt w:val="decimal"/>
        <w:pStyle w:val="164"/>
        <w:lvlText w:val="%1.%2."/>
        <w:lvlJc w:val="left"/>
        <w:pPr>
          <w:ind w:left="567" w:hanging="567"/>
        </w:pPr>
        <w:rPr>
          <w:rFonts w:hint="eastAsia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2">
      <w:lvl w:ilvl="2" w:tentative="1">
        <w:start w:val="1"/>
        <w:numFmt w:val="decimal"/>
        <w:pStyle w:val="166"/>
        <w:suff w:val="space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7">
    <w:abstractNumId w:val="22"/>
  </w:num>
  <w:num w:numId="8">
    <w:abstractNumId w:val="29"/>
  </w:num>
  <w:num w:numId="9">
    <w:abstractNumId w:val="21"/>
  </w:num>
  <w:num w:numId="10">
    <w:abstractNumId w:val="25"/>
  </w:num>
  <w:num w:numId="11">
    <w:abstractNumId w:val="12"/>
  </w:num>
  <w:num w:numId="12">
    <w:abstractNumId w:val="33"/>
  </w:num>
  <w:num w:numId="13">
    <w:abstractNumId w:val="34"/>
  </w:num>
  <w:num w:numId="14">
    <w:abstractNumId w:val="10"/>
  </w:num>
  <w:num w:numId="15">
    <w:abstractNumId w:val="6"/>
  </w:num>
  <w:num w:numId="16">
    <w:abstractNumId w:val="4"/>
  </w:num>
  <w:num w:numId="17">
    <w:abstractNumId w:val="19"/>
  </w:num>
  <w:num w:numId="18">
    <w:abstractNumId w:val="32"/>
  </w:num>
  <w:num w:numId="19">
    <w:abstractNumId w:val="16"/>
  </w:num>
  <w:num w:numId="20">
    <w:abstractNumId w:val="17"/>
  </w:num>
  <w:num w:numId="21">
    <w:abstractNumId w:val="8"/>
  </w:num>
  <w:num w:numId="22">
    <w:abstractNumId w:val="26"/>
  </w:num>
  <w:num w:numId="23">
    <w:abstractNumId w:val="23"/>
  </w:num>
  <w:num w:numId="24">
    <w:abstractNumId w:val="31"/>
  </w:num>
  <w:num w:numId="25">
    <w:abstractNumId w:val="36"/>
  </w:num>
  <w:num w:numId="26">
    <w:abstractNumId w:val="20"/>
  </w:num>
  <w:num w:numId="27">
    <w:abstractNumId w:val="28"/>
  </w:num>
  <w:num w:numId="28">
    <w:abstractNumId w:val="2"/>
  </w:num>
  <w:num w:numId="29">
    <w:abstractNumId w:val="35"/>
  </w:num>
  <w:num w:numId="30">
    <w:abstractNumId w:val="7"/>
  </w:num>
  <w:num w:numId="31">
    <w:abstractNumId w:val="30"/>
  </w:num>
  <w:num w:numId="32">
    <w:abstractNumId w:val="11"/>
  </w:num>
  <w:num w:numId="33">
    <w:abstractNumId w:val="14"/>
  </w:num>
  <w:num w:numId="34">
    <w:abstractNumId w:val="13"/>
  </w:num>
  <w:num w:numId="35">
    <w:abstractNumId w:val="3"/>
  </w:num>
  <w:num w:numId="36">
    <w:abstractNumId w:val="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B8"/>
    <w:rsid w:val="00000823"/>
    <w:rsid w:val="00000CAC"/>
    <w:rsid w:val="00000F2A"/>
    <w:rsid w:val="00001078"/>
    <w:rsid w:val="000014E3"/>
    <w:rsid w:val="00001522"/>
    <w:rsid w:val="000016CB"/>
    <w:rsid w:val="00001ACB"/>
    <w:rsid w:val="00001E61"/>
    <w:rsid w:val="0000290D"/>
    <w:rsid w:val="00002D9B"/>
    <w:rsid w:val="000033ED"/>
    <w:rsid w:val="00003666"/>
    <w:rsid w:val="0000366F"/>
    <w:rsid w:val="00003F4D"/>
    <w:rsid w:val="00004844"/>
    <w:rsid w:val="00004AC7"/>
    <w:rsid w:val="00004E94"/>
    <w:rsid w:val="00005A23"/>
    <w:rsid w:val="00005ED2"/>
    <w:rsid w:val="00005EEE"/>
    <w:rsid w:val="00006223"/>
    <w:rsid w:val="00006AC7"/>
    <w:rsid w:val="00006C37"/>
    <w:rsid w:val="00006C96"/>
    <w:rsid w:val="00007480"/>
    <w:rsid w:val="00007DED"/>
    <w:rsid w:val="00010931"/>
    <w:rsid w:val="00011170"/>
    <w:rsid w:val="000115A7"/>
    <w:rsid w:val="0001177E"/>
    <w:rsid w:val="00011E8F"/>
    <w:rsid w:val="00012AAD"/>
    <w:rsid w:val="00012B80"/>
    <w:rsid w:val="00012BFB"/>
    <w:rsid w:val="00013318"/>
    <w:rsid w:val="000134AC"/>
    <w:rsid w:val="000136DC"/>
    <w:rsid w:val="0001385D"/>
    <w:rsid w:val="000142E2"/>
    <w:rsid w:val="00014497"/>
    <w:rsid w:val="00014A37"/>
    <w:rsid w:val="00014C0E"/>
    <w:rsid w:val="00014FFC"/>
    <w:rsid w:val="00015941"/>
    <w:rsid w:val="00015C73"/>
    <w:rsid w:val="00015D7E"/>
    <w:rsid w:val="00015FDE"/>
    <w:rsid w:val="0001662C"/>
    <w:rsid w:val="000169A5"/>
    <w:rsid w:val="000174E7"/>
    <w:rsid w:val="0001795D"/>
    <w:rsid w:val="00017E50"/>
    <w:rsid w:val="00020371"/>
    <w:rsid w:val="00020935"/>
    <w:rsid w:val="0002126D"/>
    <w:rsid w:val="0002188B"/>
    <w:rsid w:val="00021C0C"/>
    <w:rsid w:val="000223BE"/>
    <w:rsid w:val="00022AE0"/>
    <w:rsid w:val="00022B07"/>
    <w:rsid w:val="00022FBB"/>
    <w:rsid w:val="000230CE"/>
    <w:rsid w:val="00024242"/>
    <w:rsid w:val="00024424"/>
    <w:rsid w:val="0002497B"/>
    <w:rsid w:val="000251D9"/>
    <w:rsid w:val="00025613"/>
    <w:rsid w:val="00025AC8"/>
    <w:rsid w:val="00025FAD"/>
    <w:rsid w:val="0002625C"/>
    <w:rsid w:val="00026270"/>
    <w:rsid w:val="000269D5"/>
    <w:rsid w:val="00026BA7"/>
    <w:rsid w:val="00031326"/>
    <w:rsid w:val="000314F8"/>
    <w:rsid w:val="00032386"/>
    <w:rsid w:val="000324E0"/>
    <w:rsid w:val="00032681"/>
    <w:rsid w:val="000327A6"/>
    <w:rsid w:val="000327D5"/>
    <w:rsid w:val="00032C95"/>
    <w:rsid w:val="00033387"/>
    <w:rsid w:val="00033659"/>
    <w:rsid w:val="00033D8F"/>
    <w:rsid w:val="0003532A"/>
    <w:rsid w:val="000357E5"/>
    <w:rsid w:val="000357EB"/>
    <w:rsid w:val="00035C00"/>
    <w:rsid w:val="00035DAC"/>
    <w:rsid w:val="00036201"/>
    <w:rsid w:val="000364BB"/>
    <w:rsid w:val="00036506"/>
    <w:rsid w:val="0003676B"/>
    <w:rsid w:val="00037729"/>
    <w:rsid w:val="00037752"/>
    <w:rsid w:val="00037B80"/>
    <w:rsid w:val="00037CC6"/>
    <w:rsid w:val="00040000"/>
    <w:rsid w:val="00040B6D"/>
    <w:rsid w:val="00040F54"/>
    <w:rsid w:val="00041393"/>
    <w:rsid w:val="0004144D"/>
    <w:rsid w:val="00041761"/>
    <w:rsid w:val="00041C26"/>
    <w:rsid w:val="00042AE5"/>
    <w:rsid w:val="00042E46"/>
    <w:rsid w:val="00042FF7"/>
    <w:rsid w:val="000439D2"/>
    <w:rsid w:val="00043AFF"/>
    <w:rsid w:val="000444C4"/>
    <w:rsid w:val="000444F7"/>
    <w:rsid w:val="000453CA"/>
    <w:rsid w:val="000458D1"/>
    <w:rsid w:val="00045DE8"/>
    <w:rsid w:val="00045F46"/>
    <w:rsid w:val="000461B4"/>
    <w:rsid w:val="00046591"/>
    <w:rsid w:val="00046A01"/>
    <w:rsid w:val="000472A9"/>
    <w:rsid w:val="00047BFE"/>
    <w:rsid w:val="00050850"/>
    <w:rsid w:val="00051A22"/>
    <w:rsid w:val="00051BF8"/>
    <w:rsid w:val="00051DCC"/>
    <w:rsid w:val="000527DE"/>
    <w:rsid w:val="00052998"/>
    <w:rsid w:val="00052CB2"/>
    <w:rsid w:val="00053337"/>
    <w:rsid w:val="00053796"/>
    <w:rsid w:val="0005397A"/>
    <w:rsid w:val="00053E8C"/>
    <w:rsid w:val="00054056"/>
    <w:rsid w:val="00055B3F"/>
    <w:rsid w:val="0005613D"/>
    <w:rsid w:val="000568B3"/>
    <w:rsid w:val="00057266"/>
    <w:rsid w:val="0005743B"/>
    <w:rsid w:val="000575F1"/>
    <w:rsid w:val="000608B7"/>
    <w:rsid w:val="00060F5C"/>
    <w:rsid w:val="00061428"/>
    <w:rsid w:val="00061598"/>
    <w:rsid w:val="00062169"/>
    <w:rsid w:val="00062406"/>
    <w:rsid w:val="00062AE2"/>
    <w:rsid w:val="00062B39"/>
    <w:rsid w:val="000638F4"/>
    <w:rsid w:val="0006395A"/>
    <w:rsid w:val="00063ECB"/>
    <w:rsid w:val="00064006"/>
    <w:rsid w:val="000643CB"/>
    <w:rsid w:val="00064FCE"/>
    <w:rsid w:val="000652DE"/>
    <w:rsid w:val="0006530F"/>
    <w:rsid w:val="000653D2"/>
    <w:rsid w:val="00065FB3"/>
    <w:rsid w:val="00066BE7"/>
    <w:rsid w:val="0006728D"/>
    <w:rsid w:val="000677EF"/>
    <w:rsid w:val="00067B60"/>
    <w:rsid w:val="00070017"/>
    <w:rsid w:val="00070380"/>
    <w:rsid w:val="0007126C"/>
    <w:rsid w:val="0007142E"/>
    <w:rsid w:val="0007178A"/>
    <w:rsid w:val="00071C06"/>
    <w:rsid w:val="0007217A"/>
    <w:rsid w:val="00072B50"/>
    <w:rsid w:val="00072DA4"/>
    <w:rsid w:val="00073B94"/>
    <w:rsid w:val="00073FA9"/>
    <w:rsid w:val="000741EA"/>
    <w:rsid w:val="0007477D"/>
    <w:rsid w:val="0007479D"/>
    <w:rsid w:val="00074BBA"/>
    <w:rsid w:val="00075170"/>
    <w:rsid w:val="00075365"/>
    <w:rsid w:val="00075CAD"/>
    <w:rsid w:val="00076048"/>
    <w:rsid w:val="0007604E"/>
    <w:rsid w:val="00076317"/>
    <w:rsid w:val="000764BA"/>
    <w:rsid w:val="00076741"/>
    <w:rsid w:val="00076FAD"/>
    <w:rsid w:val="000771F1"/>
    <w:rsid w:val="0007767C"/>
    <w:rsid w:val="000778F0"/>
    <w:rsid w:val="00077A98"/>
    <w:rsid w:val="000801C4"/>
    <w:rsid w:val="0008027F"/>
    <w:rsid w:val="00080B66"/>
    <w:rsid w:val="00081A3D"/>
    <w:rsid w:val="00081E5C"/>
    <w:rsid w:val="00082098"/>
    <w:rsid w:val="0008273B"/>
    <w:rsid w:val="000827F8"/>
    <w:rsid w:val="000828B2"/>
    <w:rsid w:val="000830BB"/>
    <w:rsid w:val="00083768"/>
    <w:rsid w:val="000842E6"/>
    <w:rsid w:val="000843B5"/>
    <w:rsid w:val="000848D8"/>
    <w:rsid w:val="00084902"/>
    <w:rsid w:val="00085366"/>
    <w:rsid w:val="000861AD"/>
    <w:rsid w:val="0008636B"/>
    <w:rsid w:val="00086D9C"/>
    <w:rsid w:val="0008702C"/>
    <w:rsid w:val="00087404"/>
    <w:rsid w:val="00087C22"/>
    <w:rsid w:val="00087FB2"/>
    <w:rsid w:val="000903F9"/>
    <w:rsid w:val="00090632"/>
    <w:rsid w:val="00090809"/>
    <w:rsid w:val="00090A4A"/>
    <w:rsid w:val="000910CD"/>
    <w:rsid w:val="000910F0"/>
    <w:rsid w:val="00091D56"/>
    <w:rsid w:val="0009272C"/>
    <w:rsid w:val="000929C1"/>
    <w:rsid w:val="00092C42"/>
    <w:rsid w:val="00092EAF"/>
    <w:rsid w:val="00093249"/>
    <w:rsid w:val="000934B5"/>
    <w:rsid w:val="00094410"/>
    <w:rsid w:val="00094C1F"/>
    <w:rsid w:val="00094DDE"/>
    <w:rsid w:val="00094EEB"/>
    <w:rsid w:val="00094EFF"/>
    <w:rsid w:val="00095A82"/>
    <w:rsid w:val="00095DCB"/>
    <w:rsid w:val="0009612A"/>
    <w:rsid w:val="0009614B"/>
    <w:rsid w:val="00096872"/>
    <w:rsid w:val="00096B06"/>
    <w:rsid w:val="000973B9"/>
    <w:rsid w:val="000977BF"/>
    <w:rsid w:val="00097C44"/>
    <w:rsid w:val="000A0331"/>
    <w:rsid w:val="000A09E6"/>
    <w:rsid w:val="000A0FB0"/>
    <w:rsid w:val="000A112E"/>
    <w:rsid w:val="000A1C9C"/>
    <w:rsid w:val="000A1DF0"/>
    <w:rsid w:val="000A2339"/>
    <w:rsid w:val="000A2734"/>
    <w:rsid w:val="000A28CC"/>
    <w:rsid w:val="000A3199"/>
    <w:rsid w:val="000A33F4"/>
    <w:rsid w:val="000A3AE9"/>
    <w:rsid w:val="000A3B42"/>
    <w:rsid w:val="000A430C"/>
    <w:rsid w:val="000A4809"/>
    <w:rsid w:val="000A494C"/>
    <w:rsid w:val="000A52E6"/>
    <w:rsid w:val="000A543E"/>
    <w:rsid w:val="000A5993"/>
    <w:rsid w:val="000A5AF4"/>
    <w:rsid w:val="000A5C59"/>
    <w:rsid w:val="000A5CF2"/>
    <w:rsid w:val="000A6789"/>
    <w:rsid w:val="000A6B15"/>
    <w:rsid w:val="000A6C8B"/>
    <w:rsid w:val="000A713A"/>
    <w:rsid w:val="000A7D45"/>
    <w:rsid w:val="000B06A9"/>
    <w:rsid w:val="000B07F6"/>
    <w:rsid w:val="000B1061"/>
    <w:rsid w:val="000B13DC"/>
    <w:rsid w:val="000B1595"/>
    <w:rsid w:val="000B1C50"/>
    <w:rsid w:val="000B28E2"/>
    <w:rsid w:val="000B2B15"/>
    <w:rsid w:val="000B2B57"/>
    <w:rsid w:val="000B319D"/>
    <w:rsid w:val="000B31A0"/>
    <w:rsid w:val="000B3260"/>
    <w:rsid w:val="000B37F8"/>
    <w:rsid w:val="000B3AF7"/>
    <w:rsid w:val="000B449F"/>
    <w:rsid w:val="000B44D3"/>
    <w:rsid w:val="000B47B4"/>
    <w:rsid w:val="000B4A4F"/>
    <w:rsid w:val="000B582B"/>
    <w:rsid w:val="000B5A0A"/>
    <w:rsid w:val="000B6C06"/>
    <w:rsid w:val="000B713A"/>
    <w:rsid w:val="000B744D"/>
    <w:rsid w:val="000B7AD4"/>
    <w:rsid w:val="000C009F"/>
    <w:rsid w:val="000C062A"/>
    <w:rsid w:val="000C0A29"/>
    <w:rsid w:val="000C10EE"/>
    <w:rsid w:val="000C13BE"/>
    <w:rsid w:val="000C177D"/>
    <w:rsid w:val="000C195F"/>
    <w:rsid w:val="000C1DFE"/>
    <w:rsid w:val="000C1F80"/>
    <w:rsid w:val="000C2193"/>
    <w:rsid w:val="000C2528"/>
    <w:rsid w:val="000C2957"/>
    <w:rsid w:val="000C2D10"/>
    <w:rsid w:val="000C2F1E"/>
    <w:rsid w:val="000C38EE"/>
    <w:rsid w:val="000C3A51"/>
    <w:rsid w:val="000C446A"/>
    <w:rsid w:val="000C48F3"/>
    <w:rsid w:val="000C4BD4"/>
    <w:rsid w:val="000C517C"/>
    <w:rsid w:val="000C5BC5"/>
    <w:rsid w:val="000C5D1C"/>
    <w:rsid w:val="000C5DA6"/>
    <w:rsid w:val="000C6248"/>
    <w:rsid w:val="000C7446"/>
    <w:rsid w:val="000C76A9"/>
    <w:rsid w:val="000C7C6C"/>
    <w:rsid w:val="000D0740"/>
    <w:rsid w:val="000D0FC0"/>
    <w:rsid w:val="000D184D"/>
    <w:rsid w:val="000D195A"/>
    <w:rsid w:val="000D1CD0"/>
    <w:rsid w:val="000D220C"/>
    <w:rsid w:val="000D2DA2"/>
    <w:rsid w:val="000D3461"/>
    <w:rsid w:val="000D3925"/>
    <w:rsid w:val="000D3B4C"/>
    <w:rsid w:val="000D3C97"/>
    <w:rsid w:val="000D41C2"/>
    <w:rsid w:val="000D49A7"/>
    <w:rsid w:val="000D49AE"/>
    <w:rsid w:val="000D57A1"/>
    <w:rsid w:val="000D5CA4"/>
    <w:rsid w:val="000D6197"/>
    <w:rsid w:val="000D6325"/>
    <w:rsid w:val="000D63DE"/>
    <w:rsid w:val="000D66E1"/>
    <w:rsid w:val="000D6AF6"/>
    <w:rsid w:val="000D6CB5"/>
    <w:rsid w:val="000D6D2A"/>
    <w:rsid w:val="000D7085"/>
    <w:rsid w:val="000D7087"/>
    <w:rsid w:val="000D753F"/>
    <w:rsid w:val="000D7B9A"/>
    <w:rsid w:val="000D7EB0"/>
    <w:rsid w:val="000E01CB"/>
    <w:rsid w:val="000E055D"/>
    <w:rsid w:val="000E0A5C"/>
    <w:rsid w:val="000E0ABE"/>
    <w:rsid w:val="000E0F72"/>
    <w:rsid w:val="000E10E4"/>
    <w:rsid w:val="000E13C4"/>
    <w:rsid w:val="000E2571"/>
    <w:rsid w:val="000E32FB"/>
    <w:rsid w:val="000E36C6"/>
    <w:rsid w:val="000E42FB"/>
    <w:rsid w:val="000E469D"/>
    <w:rsid w:val="000E4B9B"/>
    <w:rsid w:val="000E4BC8"/>
    <w:rsid w:val="000E4BEE"/>
    <w:rsid w:val="000E4DD0"/>
    <w:rsid w:val="000E5256"/>
    <w:rsid w:val="000E590A"/>
    <w:rsid w:val="000E5AEB"/>
    <w:rsid w:val="000E680C"/>
    <w:rsid w:val="000E6C26"/>
    <w:rsid w:val="000E79B2"/>
    <w:rsid w:val="000E7D3D"/>
    <w:rsid w:val="000F0169"/>
    <w:rsid w:val="000F1538"/>
    <w:rsid w:val="000F1988"/>
    <w:rsid w:val="000F23BE"/>
    <w:rsid w:val="000F2B6C"/>
    <w:rsid w:val="000F2BD5"/>
    <w:rsid w:val="000F2E6A"/>
    <w:rsid w:val="000F2F4C"/>
    <w:rsid w:val="000F31E1"/>
    <w:rsid w:val="000F33D4"/>
    <w:rsid w:val="000F355B"/>
    <w:rsid w:val="000F3662"/>
    <w:rsid w:val="000F3A85"/>
    <w:rsid w:val="000F4095"/>
    <w:rsid w:val="000F4291"/>
    <w:rsid w:val="000F58CC"/>
    <w:rsid w:val="000F5A7C"/>
    <w:rsid w:val="000F5EF7"/>
    <w:rsid w:val="000F6335"/>
    <w:rsid w:val="000F6C5A"/>
    <w:rsid w:val="000F768B"/>
    <w:rsid w:val="000F77EE"/>
    <w:rsid w:val="000F7917"/>
    <w:rsid w:val="000F7CD9"/>
    <w:rsid w:val="000F7FE4"/>
    <w:rsid w:val="00100965"/>
    <w:rsid w:val="00100A15"/>
    <w:rsid w:val="00101C9C"/>
    <w:rsid w:val="00102060"/>
    <w:rsid w:val="001027E2"/>
    <w:rsid w:val="00102EF7"/>
    <w:rsid w:val="001030E6"/>
    <w:rsid w:val="00103508"/>
    <w:rsid w:val="001036B7"/>
    <w:rsid w:val="00103EC5"/>
    <w:rsid w:val="00104347"/>
    <w:rsid w:val="00104367"/>
    <w:rsid w:val="001043C5"/>
    <w:rsid w:val="00104C08"/>
    <w:rsid w:val="00104D31"/>
    <w:rsid w:val="0010555F"/>
    <w:rsid w:val="001059A9"/>
    <w:rsid w:val="00105D45"/>
    <w:rsid w:val="00105D96"/>
    <w:rsid w:val="00105FBF"/>
    <w:rsid w:val="001064CF"/>
    <w:rsid w:val="00106763"/>
    <w:rsid w:val="00106D27"/>
    <w:rsid w:val="00106DD7"/>
    <w:rsid w:val="001077F3"/>
    <w:rsid w:val="001079A1"/>
    <w:rsid w:val="00110A5F"/>
    <w:rsid w:val="00110AAD"/>
    <w:rsid w:val="00111078"/>
    <w:rsid w:val="0011139B"/>
    <w:rsid w:val="001115F7"/>
    <w:rsid w:val="001118DE"/>
    <w:rsid w:val="00112075"/>
    <w:rsid w:val="001122BE"/>
    <w:rsid w:val="00112537"/>
    <w:rsid w:val="001125B7"/>
    <w:rsid w:val="0011315F"/>
    <w:rsid w:val="0011336C"/>
    <w:rsid w:val="0011493E"/>
    <w:rsid w:val="00114A9F"/>
    <w:rsid w:val="00114E6D"/>
    <w:rsid w:val="0011537D"/>
    <w:rsid w:val="00115A6E"/>
    <w:rsid w:val="00115FF2"/>
    <w:rsid w:val="00116078"/>
    <w:rsid w:val="00116975"/>
    <w:rsid w:val="00116A20"/>
    <w:rsid w:val="00116D78"/>
    <w:rsid w:val="00116EB8"/>
    <w:rsid w:val="00117747"/>
    <w:rsid w:val="00117ED6"/>
    <w:rsid w:val="00117EE1"/>
    <w:rsid w:val="00120112"/>
    <w:rsid w:val="00120E2B"/>
    <w:rsid w:val="00120FCB"/>
    <w:rsid w:val="0012110A"/>
    <w:rsid w:val="00121425"/>
    <w:rsid w:val="00121491"/>
    <w:rsid w:val="001216CB"/>
    <w:rsid w:val="0012190F"/>
    <w:rsid w:val="00122199"/>
    <w:rsid w:val="001224A8"/>
    <w:rsid w:val="00122A32"/>
    <w:rsid w:val="0012334B"/>
    <w:rsid w:val="0012342A"/>
    <w:rsid w:val="00123DA5"/>
    <w:rsid w:val="00123F2D"/>
    <w:rsid w:val="00124354"/>
    <w:rsid w:val="001254EF"/>
    <w:rsid w:val="00125740"/>
    <w:rsid w:val="00125812"/>
    <w:rsid w:val="00125C16"/>
    <w:rsid w:val="00126312"/>
    <w:rsid w:val="001263C0"/>
    <w:rsid w:val="001267BD"/>
    <w:rsid w:val="001268FC"/>
    <w:rsid w:val="00126B18"/>
    <w:rsid w:val="00126BBF"/>
    <w:rsid w:val="001270D0"/>
    <w:rsid w:val="00130388"/>
    <w:rsid w:val="00130714"/>
    <w:rsid w:val="00130C3B"/>
    <w:rsid w:val="00130C8B"/>
    <w:rsid w:val="00131DAD"/>
    <w:rsid w:val="00132340"/>
    <w:rsid w:val="00132640"/>
    <w:rsid w:val="00132EA8"/>
    <w:rsid w:val="00133429"/>
    <w:rsid w:val="001335B6"/>
    <w:rsid w:val="00133ADE"/>
    <w:rsid w:val="00134319"/>
    <w:rsid w:val="00134405"/>
    <w:rsid w:val="00134551"/>
    <w:rsid w:val="00134C65"/>
    <w:rsid w:val="00134DAA"/>
    <w:rsid w:val="00134DFA"/>
    <w:rsid w:val="00134E95"/>
    <w:rsid w:val="00135E0E"/>
    <w:rsid w:val="00136C0B"/>
    <w:rsid w:val="00136E26"/>
    <w:rsid w:val="00136FA3"/>
    <w:rsid w:val="00137659"/>
    <w:rsid w:val="00137963"/>
    <w:rsid w:val="00137E7B"/>
    <w:rsid w:val="00137F4B"/>
    <w:rsid w:val="001400C3"/>
    <w:rsid w:val="00140E2E"/>
    <w:rsid w:val="00140EC6"/>
    <w:rsid w:val="00141D31"/>
    <w:rsid w:val="00142432"/>
    <w:rsid w:val="001427E5"/>
    <w:rsid w:val="00142DBA"/>
    <w:rsid w:val="00142EDF"/>
    <w:rsid w:val="00144BFF"/>
    <w:rsid w:val="00144DB1"/>
    <w:rsid w:val="0014522B"/>
    <w:rsid w:val="001456A1"/>
    <w:rsid w:val="00145746"/>
    <w:rsid w:val="0014645E"/>
    <w:rsid w:val="001475CD"/>
    <w:rsid w:val="001478FE"/>
    <w:rsid w:val="00147949"/>
    <w:rsid w:val="0014798A"/>
    <w:rsid w:val="00147E2E"/>
    <w:rsid w:val="00150179"/>
    <w:rsid w:val="001503ED"/>
    <w:rsid w:val="0015041B"/>
    <w:rsid w:val="00151254"/>
    <w:rsid w:val="001523CC"/>
    <w:rsid w:val="00152486"/>
    <w:rsid w:val="0015259D"/>
    <w:rsid w:val="00153131"/>
    <w:rsid w:val="00153A95"/>
    <w:rsid w:val="001544A7"/>
    <w:rsid w:val="00154527"/>
    <w:rsid w:val="001550FF"/>
    <w:rsid w:val="0015511F"/>
    <w:rsid w:val="00155917"/>
    <w:rsid w:val="0015598F"/>
    <w:rsid w:val="00156114"/>
    <w:rsid w:val="001561DE"/>
    <w:rsid w:val="001561FE"/>
    <w:rsid w:val="001566C3"/>
    <w:rsid w:val="00156FF7"/>
    <w:rsid w:val="001574B6"/>
    <w:rsid w:val="00157776"/>
    <w:rsid w:val="0015778A"/>
    <w:rsid w:val="001578F4"/>
    <w:rsid w:val="00157EED"/>
    <w:rsid w:val="00160059"/>
    <w:rsid w:val="001601F4"/>
    <w:rsid w:val="00160B9A"/>
    <w:rsid w:val="00160E29"/>
    <w:rsid w:val="0016109B"/>
    <w:rsid w:val="00161511"/>
    <w:rsid w:val="0016175B"/>
    <w:rsid w:val="00161852"/>
    <w:rsid w:val="00161FBD"/>
    <w:rsid w:val="001635A2"/>
    <w:rsid w:val="00163A25"/>
    <w:rsid w:val="00163CE8"/>
    <w:rsid w:val="001641CF"/>
    <w:rsid w:val="00165BC5"/>
    <w:rsid w:val="00165E2D"/>
    <w:rsid w:val="0016646B"/>
    <w:rsid w:val="00167529"/>
    <w:rsid w:val="001675D1"/>
    <w:rsid w:val="00167715"/>
    <w:rsid w:val="00167A94"/>
    <w:rsid w:val="0017013B"/>
    <w:rsid w:val="0017052A"/>
    <w:rsid w:val="001708A4"/>
    <w:rsid w:val="00170BFA"/>
    <w:rsid w:val="00170D6F"/>
    <w:rsid w:val="001713D1"/>
    <w:rsid w:val="001713E3"/>
    <w:rsid w:val="001715A1"/>
    <w:rsid w:val="001715AD"/>
    <w:rsid w:val="0017180D"/>
    <w:rsid w:val="0017213A"/>
    <w:rsid w:val="00172628"/>
    <w:rsid w:val="00172646"/>
    <w:rsid w:val="00172770"/>
    <w:rsid w:val="00173548"/>
    <w:rsid w:val="001737E1"/>
    <w:rsid w:val="001745A6"/>
    <w:rsid w:val="00174663"/>
    <w:rsid w:val="00174F2A"/>
    <w:rsid w:val="00175CD4"/>
    <w:rsid w:val="001763A6"/>
    <w:rsid w:val="00176643"/>
    <w:rsid w:val="00177347"/>
    <w:rsid w:val="00177995"/>
    <w:rsid w:val="00180267"/>
    <w:rsid w:val="001803B4"/>
    <w:rsid w:val="001805A8"/>
    <w:rsid w:val="0018068C"/>
    <w:rsid w:val="001812CA"/>
    <w:rsid w:val="001820C7"/>
    <w:rsid w:val="001822D0"/>
    <w:rsid w:val="00182B34"/>
    <w:rsid w:val="00183135"/>
    <w:rsid w:val="0018321B"/>
    <w:rsid w:val="001835BF"/>
    <w:rsid w:val="00183AB5"/>
    <w:rsid w:val="001840BB"/>
    <w:rsid w:val="0018465B"/>
    <w:rsid w:val="00184F8B"/>
    <w:rsid w:val="001854B0"/>
    <w:rsid w:val="00185B01"/>
    <w:rsid w:val="00185B39"/>
    <w:rsid w:val="001863D7"/>
    <w:rsid w:val="00187D7B"/>
    <w:rsid w:val="0019054E"/>
    <w:rsid w:val="00190567"/>
    <w:rsid w:val="00190C9F"/>
    <w:rsid w:val="00190D35"/>
    <w:rsid w:val="00191B9A"/>
    <w:rsid w:val="00192888"/>
    <w:rsid w:val="001929E2"/>
    <w:rsid w:val="00193397"/>
    <w:rsid w:val="001935F3"/>
    <w:rsid w:val="001937AD"/>
    <w:rsid w:val="0019386F"/>
    <w:rsid w:val="001941C6"/>
    <w:rsid w:val="001945BB"/>
    <w:rsid w:val="001947C0"/>
    <w:rsid w:val="001948DF"/>
    <w:rsid w:val="00194D30"/>
    <w:rsid w:val="00194F7A"/>
    <w:rsid w:val="001951E7"/>
    <w:rsid w:val="0019547D"/>
    <w:rsid w:val="001956F2"/>
    <w:rsid w:val="00195BDA"/>
    <w:rsid w:val="00195CAA"/>
    <w:rsid w:val="00195DBB"/>
    <w:rsid w:val="00195E55"/>
    <w:rsid w:val="00196814"/>
    <w:rsid w:val="00197811"/>
    <w:rsid w:val="001A0061"/>
    <w:rsid w:val="001A066D"/>
    <w:rsid w:val="001A06A1"/>
    <w:rsid w:val="001A07FD"/>
    <w:rsid w:val="001A08DC"/>
    <w:rsid w:val="001A176D"/>
    <w:rsid w:val="001A2191"/>
    <w:rsid w:val="001A29F3"/>
    <w:rsid w:val="001A2EAA"/>
    <w:rsid w:val="001A3496"/>
    <w:rsid w:val="001A50D6"/>
    <w:rsid w:val="001A51B2"/>
    <w:rsid w:val="001A56B4"/>
    <w:rsid w:val="001A5E9B"/>
    <w:rsid w:val="001A6C31"/>
    <w:rsid w:val="001A6C7B"/>
    <w:rsid w:val="001A7233"/>
    <w:rsid w:val="001A78CE"/>
    <w:rsid w:val="001A7C0C"/>
    <w:rsid w:val="001A7E17"/>
    <w:rsid w:val="001B05C0"/>
    <w:rsid w:val="001B05F2"/>
    <w:rsid w:val="001B0786"/>
    <w:rsid w:val="001B0CB2"/>
    <w:rsid w:val="001B1665"/>
    <w:rsid w:val="001B1667"/>
    <w:rsid w:val="001B187D"/>
    <w:rsid w:val="001B2FA9"/>
    <w:rsid w:val="001B303E"/>
    <w:rsid w:val="001B3E2E"/>
    <w:rsid w:val="001B4177"/>
    <w:rsid w:val="001B55AE"/>
    <w:rsid w:val="001B63BA"/>
    <w:rsid w:val="001B7019"/>
    <w:rsid w:val="001B71E4"/>
    <w:rsid w:val="001B7463"/>
    <w:rsid w:val="001B79F7"/>
    <w:rsid w:val="001B7E6E"/>
    <w:rsid w:val="001B7ED5"/>
    <w:rsid w:val="001C0012"/>
    <w:rsid w:val="001C00E5"/>
    <w:rsid w:val="001C0A77"/>
    <w:rsid w:val="001C0F0B"/>
    <w:rsid w:val="001C0F83"/>
    <w:rsid w:val="001C10FF"/>
    <w:rsid w:val="001C177D"/>
    <w:rsid w:val="001C1B20"/>
    <w:rsid w:val="001C1BBA"/>
    <w:rsid w:val="001C2CB5"/>
    <w:rsid w:val="001C310C"/>
    <w:rsid w:val="001C45F6"/>
    <w:rsid w:val="001C473D"/>
    <w:rsid w:val="001C4A80"/>
    <w:rsid w:val="001C4FF6"/>
    <w:rsid w:val="001C55B9"/>
    <w:rsid w:val="001C5ECE"/>
    <w:rsid w:val="001C5F53"/>
    <w:rsid w:val="001C6269"/>
    <w:rsid w:val="001C66EE"/>
    <w:rsid w:val="001C68C3"/>
    <w:rsid w:val="001C6F24"/>
    <w:rsid w:val="001C74F1"/>
    <w:rsid w:val="001C7704"/>
    <w:rsid w:val="001D01CE"/>
    <w:rsid w:val="001D0E10"/>
    <w:rsid w:val="001D134B"/>
    <w:rsid w:val="001D1C86"/>
    <w:rsid w:val="001D2DBF"/>
    <w:rsid w:val="001D3307"/>
    <w:rsid w:val="001D399E"/>
    <w:rsid w:val="001D3C59"/>
    <w:rsid w:val="001D4661"/>
    <w:rsid w:val="001D571A"/>
    <w:rsid w:val="001D63A3"/>
    <w:rsid w:val="001D65C3"/>
    <w:rsid w:val="001D6AFF"/>
    <w:rsid w:val="001D6F88"/>
    <w:rsid w:val="001D71DD"/>
    <w:rsid w:val="001D79AB"/>
    <w:rsid w:val="001D7CCA"/>
    <w:rsid w:val="001E0DAA"/>
    <w:rsid w:val="001E104A"/>
    <w:rsid w:val="001E107B"/>
    <w:rsid w:val="001E1726"/>
    <w:rsid w:val="001E1BEF"/>
    <w:rsid w:val="001E247C"/>
    <w:rsid w:val="001E258F"/>
    <w:rsid w:val="001E2C6F"/>
    <w:rsid w:val="001E3419"/>
    <w:rsid w:val="001E4079"/>
    <w:rsid w:val="001E46C7"/>
    <w:rsid w:val="001E4B90"/>
    <w:rsid w:val="001E4FCE"/>
    <w:rsid w:val="001E56EE"/>
    <w:rsid w:val="001E65F9"/>
    <w:rsid w:val="001E6702"/>
    <w:rsid w:val="001E6E13"/>
    <w:rsid w:val="001F0682"/>
    <w:rsid w:val="001F0A50"/>
    <w:rsid w:val="001F0A55"/>
    <w:rsid w:val="001F0DA8"/>
    <w:rsid w:val="001F1276"/>
    <w:rsid w:val="001F186C"/>
    <w:rsid w:val="001F1899"/>
    <w:rsid w:val="001F1FFA"/>
    <w:rsid w:val="001F207B"/>
    <w:rsid w:val="001F2135"/>
    <w:rsid w:val="001F2240"/>
    <w:rsid w:val="001F27E7"/>
    <w:rsid w:val="001F27EF"/>
    <w:rsid w:val="001F2DB0"/>
    <w:rsid w:val="001F30D4"/>
    <w:rsid w:val="001F3244"/>
    <w:rsid w:val="001F36E4"/>
    <w:rsid w:val="001F37B0"/>
    <w:rsid w:val="001F469A"/>
    <w:rsid w:val="001F47ED"/>
    <w:rsid w:val="001F486E"/>
    <w:rsid w:val="001F4C89"/>
    <w:rsid w:val="001F5638"/>
    <w:rsid w:val="001F5768"/>
    <w:rsid w:val="001F57CA"/>
    <w:rsid w:val="001F5907"/>
    <w:rsid w:val="001F5DF2"/>
    <w:rsid w:val="001F5EB2"/>
    <w:rsid w:val="001F5EF5"/>
    <w:rsid w:val="001F606E"/>
    <w:rsid w:val="001F6290"/>
    <w:rsid w:val="001F6897"/>
    <w:rsid w:val="001F68AB"/>
    <w:rsid w:val="001F69CE"/>
    <w:rsid w:val="001F6A42"/>
    <w:rsid w:val="001F7059"/>
    <w:rsid w:val="002004EE"/>
    <w:rsid w:val="00200AF0"/>
    <w:rsid w:val="00201257"/>
    <w:rsid w:val="00201880"/>
    <w:rsid w:val="00201C96"/>
    <w:rsid w:val="0020224B"/>
    <w:rsid w:val="002027E6"/>
    <w:rsid w:val="00202993"/>
    <w:rsid w:val="00203121"/>
    <w:rsid w:val="002039A4"/>
    <w:rsid w:val="00203E27"/>
    <w:rsid w:val="00203FA0"/>
    <w:rsid w:val="002045D4"/>
    <w:rsid w:val="0020469B"/>
    <w:rsid w:val="0020474E"/>
    <w:rsid w:val="0020506A"/>
    <w:rsid w:val="00205449"/>
    <w:rsid w:val="00205D5E"/>
    <w:rsid w:val="00205F03"/>
    <w:rsid w:val="00206175"/>
    <w:rsid w:val="00206246"/>
    <w:rsid w:val="0020687C"/>
    <w:rsid w:val="00206A29"/>
    <w:rsid w:val="00207335"/>
    <w:rsid w:val="002079D6"/>
    <w:rsid w:val="00207BBF"/>
    <w:rsid w:val="00210889"/>
    <w:rsid w:val="002109FB"/>
    <w:rsid w:val="00210AF0"/>
    <w:rsid w:val="00210C70"/>
    <w:rsid w:val="00211A13"/>
    <w:rsid w:val="0021221A"/>
    <w:rsid w:val="002123A3"/>
    <w:rsid w:val="00212406"/>
    <w:rsid w:val="0021278D"/>
    <w:rsid w:val="00212938"/>
    <w:rsid w:val="00212E5E"/>
    <w:rsid w:val="002133D5"/>
    <w:rsid w:val="00213956"/>
    <w:rsid w:val="00213C19"/>
    <w:rsid w:val="00213EF8"/>
    <w:rsid w:val="00214391"/>
    <w:rsid w:val="0021445D"/>
    <w:rsid w:val="0021482C"/>
    <w:rsid w:val="00214A04"/>
    <w:rsid w:val="00214DFA"/>
    <w:rsid w:val="00214EE1"/>
    <w:rsid w:val="00214F78"/>
    <w:rsid w:val="002154FF"/>
    <w:rsid w:val="00215DD6"/>
    <w:rsid w:val="00216232"/>
    <w:rsid w:val="002167B3"/>
    <w:rsid w:val="0021777D"/>
    <w:rsid w:val="00217D26"/>
    <w:rsid w:val="00217DE0"/>
    <w:rsid w:val="00220C56"/>
    <w:rsid w:val="0022114A"/>
    <w:rsid w:val="00222024"/>
    <w:rsid w:val="002225E0"/>
    <w:rsid w:val="002228A4"/>
    <w:rsid w:val="00223568"/>
    <w:rsid w:val="00223745"/>
    <w:rsid w:val="002238E4"/>
    <w:rsid w:val="00224BE4"/>
    <w:rsid w:val="00224D6F"/>
    <w:rsid w:val="0022507E"/>
    <w:rsid w:val="002250BB"/>
    <w:rsid w:val="00225135"/>
    <w:rsid w:val="00225661"/>
    <w:rsid w:val="00225708"/>
    <w:rsid w:val="0022580E"/>
    <w:rsid w:val="00226467"/>
    <w:rsid w:val="002271CD"/>
    <w:rsid w:val="002274E8"/>
    <w:rsid w:val="00227803"/>
    <w:rsid w:val="00227A03"/>
    <w:rsid w:val="00227D6E"/>
    <w:rsid w:val="002305B4"/>
    <w:rsid w:val="00230D28"/>
    <w:rsid w:val="00230F2D"/>
    <w:rsid w:val="00231180"/>
    <w:rsid w:val="00231B77"/>
    <w:rsid w:val="0023220D"/>
    <w:rsid w:val="00232C2F"/>
    <w:rsid w:val="002336E8"/>
    <w:rsid w:val="00233C2F"/>
    <w:rsid w:val="00233DEF"/>
    <w:rsid w:val="00233E6D"/>
    <w:rsid w:val="0023435B"/>
    <w:rsid w:val="002348E3"/>
    <w:rsid w:val="002349AC"/>
    <w:rsid w:val="00234CA8"/>
    <w:rsid w:val="0023507E"/>
    <w:rsid w:val="002354F7"/>
    <w:rsid w:val="002355DE"/>
    <w:rsid w:val="00235768"/>
    <w:rsid w:val="00235B18"/>
    <w:rsid w:val="0023606F"/>
    <w:rsid w:val="00236492"/>
    <w:rsid w:val="00236940"/>
    <w:rsid w:val="00236996"/>
    <w:rsid w:val="00236B32"/>
    <w:rsid w:val="00236B5B"/>
    <w:rsid w:val="00236CF0"/>
    <w:rsid w:val="00236D0D"/>
    <w:rsid w:val="00236E33"/>
    <w:rsid w:val="00237081"/>
    <w:rsid w:val="00237283"/>
    <w:rsid w:val="002374D8"/>
    <w:rsid w:val="002403E7"/>
    <w:rsid w:val="002409C1"/>
    <w:rsid w:val="00240C21"/>
    <w:rsid w:val="00240D84"/>
    <w:rsid w:val="00241047"/>
    <w:rsid w:val="002411E2"/>
    <w:rsid w:val="00241415"/>
    <w:rsid w:val="0024174A"/>
    <w:rsid w:val="00241914"/>
    <w:rsid w:val="002420D0"/>
    <w:rsid w:val="002422D8"/>
    <w:rsid w:val="0024267B"/>
    <w:rsid w:val="002426CA"/>
    <w:rsid w:val="00242A05"/>
    <w:rsid w:val="002437A3"/>
    <w:rsid w:val="002437E5"/>
    <w:rsid w:val="00243B85"/>
    <w:rsid w:val="00243F9E"/>
    <w:rsid w:val="00243FC2"/>
    <w:rsid w:val="00244682"/>
    <w:rsid w:val="00244AAC"/>
    <w:rsid w:val="00245F23"/>
    <w:rsid w:val="00246373"/>
    <w:rsid w:val="0024671D"/>
    <w:rsid w:val="00246B1E"/>
    <w:rsid w:val="0024719B"/>
    <w:rsid w:val="00247977"/>
    <w:rsid w:val="00247E9D"/>
    <w:rsid w:val="002501A9"/>
    <w:rsid w:val="00250523"/>
    <w:rsid w:val="00250553"/>
    <w:rsid w:val="00250D16"/>
    <w:rsid w:val="00251F7D"/>
    <w:rsid w:val="00252036"/>
    <w:rsid w:val="00252392"/>
    <w:rsid w:val="00252D8D"/>
    <w:rsid w:val="00252E59"/>
    <w:rsid w:val="00252F5D"/>
    <w:rsid w:val="002533E6"/>
    <w:rsid w:val="0025372C"/>
    <w:rsid w:val="002546A0"/>
    <w:rsid w:val="00254837"/>
    <w:rsid w:val="00254F77"/>
    <w:rsid w:val="002556C5"/>
    <w:rsid w:val="0025577D"/>
    <w:rsid w:val="00256022"/>
    <w:rsid w:val="00256360"/>
    <w:rsid w:val="00256562"/>
    <w:rsid w:val="00256587"/>
    <w:rsid w:val="00256E70"/>
    <w:rsid w:val="00256FFC"/>
    <w:rsid w:val="00257331"/>
    <w:rsid w:val="00257428"/>
    <w:rsid w:val="002577D7"/>
    <w:rsid w:val="00257B6D"/>
    <w:rsid w:val="002604CD"/>
    <w:rsid w:val="00260820"/>
    <w:rsid w:val="00261768"/>
    <w:rsid w:val="0026181E"/>
    <w:rsid w:val="00261990"/>
    <w:rsid w:val="00261B39"/>
    <w:rsid w:val="00261F23"/>
    <w:rsid w:val="002625B2"/>
    <w:rsid w:val="00262E52"/>
    <w:rsid w:val="002636B5"/>
    <w:rsid w:val="00263C83"/>
    <w:rsid w:val="00264320"/>
    <w:rsid w:val="00264C7A"/>
    <w:rsid w:val="00264EEE"/>
    <w:rsid w:val="00264F68"/>
    <w:rsid w:val="00265650"/>
    <w:rsid w:val="002656CA"/>
    <w:rsid w:val="0026586D"/>
    <w:rsid w:val="00265A33"/>
    <w:rsid w:val="00265CAC"/>
    <w:rsid w:val="0026695E"/>
    <w:rsid w:val="00266CC6"/>
    <w:rsid w:val="00266F0A"/>
    <w:rsid w:val="002671CA"/>
    <w:rsid w:val="002675D5"/>
    <w:rsid w:val="002676AD"/>
    <w:rsid w:val="00267B6B"/>
    <w:rsid w:val="00267C0C"/>
    <w:rsid w:val="00267ED7"/>
    <w:rsid w:val="002701FD"/>
    <w:rsid w:val="002704A6"/>
    <w:rsid w:val="002705DA"/>
    <w:rsid w:val="00270658"/>
    <w:rsid w:val="0027099D"/>
    <w:rsid w:val="00270AC9"/>
    <w:rsid w:val="00270C8A"/>
    <w:rsid w:val="00270E73"/>
    <w:rsid w:val="00270E81"/>
    <w:rsid w:val="00270FDC"/>
    <w:rsid w:val="002710E0"/>
    <w:rsid w:val="00271631"/>
    <w:rsid w:val="00271D31"/>
    <w:rsid w:val="00271D79"/>
    <w:rsid w:val="00271F95"/>
    <w:rsid w:val="002724A7"/>
    <w:rsid w:val="0027354E"/>
    <w:rsid w:val="002738D5"/>
    <w:rsid w:val="00273A67"/>
    <w:rsid w:val="00273F21"/>
    <w:rsid w:val="0027471B"/>
    <w:rsid w:val="002747CA"/>
    <w:rsid w:val="002747FD"/>
    <w:rsid w:val="00274CC8"/>
    <w:rsid w:val="00274CED"/>
    <w:rsid w:val="002751C3"/>
    <w:rsid w:val="00275521"/>
    <w:rsid w:val="00275852"/>
    <w:rsid w:val="00275932"/>
    <w:rsid w:val="00275ED6"/>
    <w:rsid w:val="00275FBF"/>
    <w:rsid w:val="0027610D"/>
    <w:rsid w:val="002762FB"/>
    <w:rsid w:val="0027635A"/>
    <w:rsid w:val="002763F3"/>
    <w:rsid w:val="00276A53"/>
    <w:rsid w:val="00276C1B"/>
    <w:rsid w:val="00276F8F"/>
    <w:rsid w:val="00277422"/>
    <w:rsid w:val="002778AA"/>
    <w:rsid w:val="00277A44"/>
    <w:rsid w:val="00280A5B"/>
    <w:rsid w:val="00280A96"/>
    <w:rsid w:val="00280BDF"/>
    <w:rsid w:val="00280DE9"/>
    <w:rsid w:val="00281A02"/>
    <w:rsid w:val="0028226B"/>
    <w:rsid w:val="002826C2"/>
    <w:rsid w:val="00282DD3"/>
    <w:rsid w:val="00282DF3"/>
    <w:rsid w:val="00283191"/>
    <w:rsid w:val="002836E1"/>
    <w:rsid w:val="00283A38"/>
    <w:rsid w:val="00283DE2"/>
    <w:rsid w:val="002844EC"/>
    <w:rsid w:val="00284836"/>
    <w:rsid w:val="002848DE"/>
    <w:rsid w:val="00284DF9"/>
    <w:rsid w:val="00285418"/>
    <w:rsid w:val="002855E8"/>
    <w:rsid w:val="00285AE2"/>
    <w:rsid w:val="00285B58"/>
    <w:rsid w:val="00285D20"/>
    <w:rsid w:val="00286400"/>
    <w:rsid w:val="00286C09"/>
    <w:rsid w:val="00286F42"/>
    <w:rsid w:val="0028721C"/>
    <w:rsid w:val="00287234"/>
    <w:rsid w:val="00287A53"/>
    <w:rsid w:val="00287B20"/>
    <w:rsid w:val="00287E04"/>
    <w:rsid w:val="00290EB0"/>
    <w:rsid w:val="002912A8"/>
    <w:rsid w:val="0029173C"/>
    <w:rsid w:val="002917DB"/>
    <w:rsid w:val="00291A1A"/>
    <w:rsid w:val="00291A62"/>
    <w:rsid w:val="00291A8B"/>
    <w:rsid w:val="00291C61"/>
    <w:rsid w:val="00291C8E"/>
    <w:rsid w:val="00292534"/>
    <w:rsid w:val="002931F2"/>
    <w:rsid w:val="002935C3"/>
    <w:rsid w:val="00294052"/>
    <w:rsid w:val="00294364"/>
    <w:rsid w:val="00294698"/>
    <w:rsid w:val="00294A0B"/>
    <w:rsid w:val="0029552F"/>
    <w:rsid w:val="00295B9E"/>
    <w:rsid w:val="00296463"/>
    <w:rsid w:val="00296774"/>
    <w:rsid w:val="0029694C"/>
    <w:rsid w:val="00296EFE"/>
    <w:rsid w:val="00296F49"/>
    <w:rsid w:val="00296F6D"/>
    <w:rsid w:val="00296F77"/>
    <w:rsid w:val="00297127"/>
    <w:rsid w:val="00297407"/>
    <w:rsid w:val="0029740D"/>
    <w:rsid w:val="00297A55"/>
    <w:rsid w:val="00297A91"/>
    <w:rsid w:val="00297EDC"/>
    <w:rsid w:val="002A09DF"/>
    <w:rsid w:val="002A0F1C"/>
    <w:rsid w:val="002A121D"/>
    <w:rsid w:val="002A1309"/>
    <w:rsid w:val="002A2109"/>
    <w:rsid w:val="002A2365"/>
    <w:rsid w:val="002A2A2C"/>
    <w:rsid w:val="002A342A"/>
    <w:rsid w:val="002A3F03"/>
    <w:rsid w:val="002A5685"/>
    <w:rsid w:val="002A5B6B"/>
    <w:rsid w:val="002A66AA"/>
    <w:rsid w:val="002A68BA"/>
    <w:rsid w:val="002A6E4D"/>
    <w:rsid w:val="002A7491"/>
    <w:rsid w:val="002A751C"/>
    <w:rsid w:val="002A75CE"/>
    <w:rsid w:val="002A7EE2"/>
    <w:rsid w:val="002A7FE2"/>
    <w:rsid w:val="002B0B98"/>
    <w:rsid w:val="002B0D8D"/>
    <w:rsid w:val="002B1ACC"/>
    <w:rsid w:val="002B227D"/>
    <w:rsid w:val="002B295D"/>
    <w:rsid w:val="002B3547"/>
    <w:rsid w:val="002B3B2A"/>
    <w:rsid w:val="002B3CD5"/>
    <w:rsid w:val="002B3CF3"/>
    <w:rsid w:val="002B3E5C"/>
    <w:rsid w:val="002B4463"/>
    <w:rsid w:val="002B481B"/>
    <w:rsid w:val="002B4A50"/>
    <w:rsid w:val="002B5517"/>
    <w:rsid w:val="002B5903"/>
    <w:rsid w:val="002B5945"/>
    <w:rsid w:val="002B61B7"/>
    <w:rsid w:val="002B643F"/>
    <w:rsid w:val="002B6B5F"/>
    <w:rsid w:val="002B6EB7"/>
    <w:rsid w:val="002B6F2E"/>
    <w:rsid w:val="002B7037"/>
    <w:rsid w:val="002B7147"/>
    <w:rsid w:val="002B72AF"/>
    <w:rsid w:val="002B757D"/>
    <w:rsid w:val="002C0008"/>
    <w:rsid w:val="002C0296"/>
    <w:rsid w:val="002C02FB"/>
    <w:rsid w:val="002C07A0"/>
    <w:rsid w:val="002C081A"/>
    <w:rsid w:val="002C0A1A"/>
    <w:rsid w:val="002C1246"/>
    <w:rsid w:val="002C1520"/>
    <w:rsid w:val="002C183F"/>
    <w:rsid w:val="002C18CC"/>
    <w:rsid w:val="002C1BE7"/>
    <w:rsid w:val="002C1F2C"/>
    <w:rsid w:val="002C23A8"/>
    <w:rsid w:val="002C261D"/>
    <w:rsid w:val="002C35AE"/>
    <w:rsid w:val="002C380E"/>
    <w:rsid w:val="002C3CD4"/>
    <w:rsid w:val="002C4341"/>
    <w:rsid w:val="002C43E4"/>
    <w:rsid w:val="002C472D"/>
    <w:rsid w:val="002C4A8D"/>
    <w:rsid w:val="002C4B25"/>
    <w:rsid w:val="002C4B32"/>
    <w:rsid w:val="002C4E57"/>
    <w:rsid w:val="002C4E9F"/>
    <w:rsid w:val="002C598B"/>
    <w:rsid w:val="002C6764"/>
    <w:rsid w:val="002C6975"/>
    <w:rsid w:val="002C6E11"/>
    <w:rsid w:val="002C756C"/>
    <w:rsid w:val="002C75B7"/>
    <w:rsid w:val="002D0349"/>
    <w:rsid w:val="002D093F"/>
    <w:rsid w:val="002D0AA9"/>
    <w:rsid w:val="002D0E4D"/>
    <w:rsid w:val="002D109F"/>
    <w:rsid w:val="002D1DB6"/>
    <w:rsid w:val="002D2309"/>
    <w:rsid w:val="002D2351"/>
    <w:rsid w:val="002D238D"/>
    <w:rsid w:val="002D2B4A"/>
    <w:rsid w:val="002D30EF"/>
    <w:rsid w:val="002D35E2"/>
    <w:rsid w:val="002D3694"/>
    <w:rsid w:val="002D44E2"/>
    <w:rsid w:val="002D4967"/>
    <w:rsid w:val="002D49CC"/>
    <w:rsid w:val="002D4F8A"/>
    <w:rsid w:val="002D605E"/>
    <w:rsid w:val="002D61FC"/>
    <w:rsid w:val="002D6992"/>
    <w:rsid w:val="002D7068"/>
    <w:rsid w:val="002D7D81"/>
    <w:rsid w:val="002E0348"/>
    <w:rsid w:val="002E1956"/>
    <w:rsid w:val="002E1C62"/>
    <w:rsid w:val="002E1C6D"/>
    <w:rsid w:val="002E202A"/>
    <w:rsid w:val="002E25D9"/>
    <w:rsid w:val="002E2D99"/>
    <w:rsid w:val="002E3C02"/>
    <w:rsid w:val="002E3EC8"/>
    <w:rsid w:val="002E4094"/>
    <w:rsid w:val="002E4290"/>
    <w:rsid w:val="002E528F"/>
    <w:rsid w:val="002E61B9"/>
    <w:rsid w:val="002E64DC"/>
    <w:rsid w:val="002E64EB"/>
    <w:rsid w:val="002E6B66"/>
    <w:rsid w:val="002E6F52"/>
    <w:rsid w:val="002E6FDB"/>
    <w:rsid w:val="002E718F"/>
    <w:rsid w:val="002E72E7"/>
    <w:rsid w:val="002E7559"/>
    <w:rsid w:val="002E7DC9"/>
    <w:rsid w:val="002F00D1"/>
    <w:rsid w:val="002F042D"/>
    <w:rsid w:val="002F0801"/>
    <w:rsid w:val="002F1921"/>
    <w:rsid w:val="002F1FC5"/>
    <w:rsid w:val="002F2A1A"/>
    <w:rsid w:val="002F2ABD"/>
    <w:rsid w:val="002F2BF8"/>
    <w:rsid w:val="002F38D8"/>
    <w:rsid w:val="002F3D3E"/>
    <w:rsid w:val="002F45C8"/>
    <w:rsid w:val="002F4712"/>
    <w:rsid w:val="002F47E6"/>
    <w:rsid w:val="002F4A8B"/>
    <w:rsid w:val="002F5568"/>
    <w:rsid w:val="002F563C"/>
    <w:rsid w:val="002F57FB"/>
    <w:rsid w:val="002F6699"/>
    <w:rsid w:val="002F6E9C"/>
    <w:rsid w:val="002F7141"/>
    <w:rsid w:val="002F72B1"/>
    <w:rsid w:val="002F7B14"/>
    <w:rsid w:val="002F7B1A"/>
    <w:rsid w:val="00300584"/>
    <w:rsid w:val="003005DB"/>
    <w:rsid w:val="00300ACD"/>
    <w:rsid w:val="00301577"/>
    <w:rsid w:val="003017BB"/>
    <w:rsid w:val="00301EB7"/>
    <w:rsid w:val="003021A1"/>
    <w:rsid w:val="003023BF"/>
    <w:rsid w:val="003024DB"/>
    <w:rsid w:val="0030271E"/>
    <w:rsid w:val="0030296C"/>
    <w:rsid w:val="00302A03"/>
    <w:rsid w:val="00302A33"/>
    <w:rsid w:val="00302E2F"/>
    <w:rsid w:val="00303168"/>
    <w:rsid w:val="003031D3"/>
    <w:rsid w:val="003032CC"/>
    <w:rsid w:val="0030382B"/>
    <w:rsid w:val="00303987"/>
    <w:rsid w:val="00303AEC"/>
    <w:rsid w:val="00303BE8"/>
    <w:rsid w:val="00303C52"/>
    <w:rsid w:val="00304A65"/>
    <w:rsid w:val="00304FD3"/>
    <w:rsid w:val="00305960"/>
    <w:rsid w:val="00305FD4"/>
    <w:rsid w:val="00306226"/>
    <w:rsid w:val="003064B4"/>
    <w:rsid w:val="00306822"/>
    <w:rsid w:val="00306A1B"/>
    <w:rsid w:val="00307172"/>
    <w:rsid w:val="00310142"/>
    <w:rsid w:val="003101CB"/>
    <w:rsid w:val="0031054C"/>
    <w:rsid w:val="00311568"/>
    <w:rsid w:val="003117A8"/>
    <w:rsid w:val="00311DE3"/>
    <w:rsid w:val="003124C9"/>
    <w:rsid w:val="003127C3"/>
    <w:rsid w:val="00312B27"/>
    <w:rsid w:val="00312D35"/>
    <w:rsid w:val="00312E6F"/>
    <w:rsid w:val="00313847"/>
    <w:rsid w:val="00313864"/>
    <w:rsid w:val="003138FD"/>
    <w:rsid w:val="003139D5"/>
    <w:rsid w:val="00313D92"/>
    <w:rsid w:val="00314407"/>
    <w:rsid w:val="0031446C"/>
    <w:rsid w:val="003146E0"/>
    <w:rsid w:val="00315259"/>
    <w:rsid w:val="003154F0"/>
    <w:rsid w:val="00315A4C"/>
    <w:rsid w:val="00315FC5"/>
    <w:rsid w:val="003167CE"/>
    <w:rsid w:val="00316994"/>
    <w:rsid w:val="00316A72"/>
    <w:rsid w:val="00316ADD"/>
    <w:rsid w:val="00317148"/>
    <w:rsid w:val="003172AB"/>
    <w:rsid w:val="00317447"/>
    <w:rsid w:val="00317E57"/>
    <w:rsid w:val="0032017F"/>
    <w:rsid w:val="00320A5F"/>
    <w:rsid w:val="00320F79"/>
    <w:rsid w:val="003211C1"/>
    <w:rsid w:val="00321CBF"/>
    <w:rsid w:val="00321CF1"/>
    <w:rsid w:val="00321D6C"/>
    <w:rsid w:val="00321FEB"/>
    <w:rsid w:val="003226E3"/>
    <w:rsid w:val="00322F24"/>
    <w:rsid w:val="00323063"/>
    <w:rsid w:val="0032315C"/>
    <w:rsid w:val="0032390C"/>
    <w:rsid w:val="0032409E"/>
    <w:rsid w:val="00324453"/>
    <w:rsid w:val="00324553"/>
    <w:rsid w:val="003252A0"/>
    <w:rsid w:val="00325634"/>
    <w:rsid w:val="0032571F"/>
    <w:rsid w:val="00325990"/>
    <w:rsid w:val="00325B5E"/>
    <w:rsid w:val="00325E92"/>
    <w:rsid w:val="00325EB5"/>
    <w:rsid w:val="003262A7"/>
    <w:rsid w:val="003271AE"/>
    <w:rsid w:val="0033015D"/>
    <w:rsid w:val="00330418"/>
    <w:rsid w:val="00330623"/>
    <w:rsid w:val="0033093F"/>
    <w:rsid w:val="00330AED"/>
    <w:rsid w:val="00330C9F"/>
    <w:rsid w:val="0033163B"/>
    <w:rsid w:val="003319D7"/>
    <w:rsid w:val="00331C89"/>
    <w:rsid w:val="00332037"/>
    <w:rsid w:val="00332129"/>
    <w:rsid w:val="00332F73"/>
    <w:rsid w:val="00333FA3"/>
    <w:rsid w:val="00334D5A"/>
    <w:rsid w:val="00335072"/>
    <w:rsid w:val="003353E0"/>
    <w:rsid w:val="003356B7"/>
    <w:rsid w:val="00335CE9"/>
    <w:rsid w:val="00335D04"/>
    <w:rsid w:val="00336247"/>
    <w:rsid w:val="0033664B"/>
    <w:rsid w:val="00336AD1"/>
    <w:rsid w:val="00336C68"/>
    <w:rsid w:val="00336D34"/>
    <w:rsid w:val="00337ACB"/>
    <w:rsid w:val="00337EA2"/>
    <w:rsid w:val="003407AC"/>
    <w:rsid w:val="003410F5"/>
    <w:rsid w:val="00341317"/>
    <w:rsid w:val="00341680"/>
    <w:rsid w:val="00341820"/>
    <w:rsid w:val="0034209F"/>
    <w:rsid w:val="00342F6F"/>
    <w:rsid w:val="0034304C"/>
    <w:rsid w:val="0034383A"/>
    <w:rsid w:val="00344040"/>
    <w:rsid w:val="003440AB"/>
    <w:rsid w:val="00344455"/>
    <w:rsid w:val="00344611"/>
    <w:rsid w:val="0034491F"/>
    <w:rsid w:val="00345589"/>
    <w:rsid w:val="0034583A"/>
    <w:rsid w:val="003459C9"/>
    <w:rsid w:val="00345A06"/>
    <w:rsid w:val="00345D2E"/>
    <w:rsid w:val="003467B5"/>
    <w:rsid w:val="00346E96"/>
    <w:rsid w:val="00346FD4"/>
    <w:rsid w:val="00347111"/>
    <w:rsid w:val="003474F8"/>
    <w:rsid w:val="0034759B"/>
    <w:rsid w:val="0034773A"/>
    <w:rsid w:val="003477FE"/>
    <w:rsid w:val="003479E9"/>
    <w:rsid w:val="00347C96"/>
    <w:rsid w:val="00350425"/>
    <w:rsid w:val="003504F4"/>
    <w:rsid w:val="0035057E"/>
    <w:rsid w:val="003508D3"/>
    <w:rsid w:val="0035134A"/>
    <w:rsid w:val="003515DF"/>
    <w:rsid w:val="003517C1"/>
    <w:rsid w:val="00352400"/>
    <w:rsid w:val="00352F71"/>
    <w:rsid w:val="003543C1"/>
    <w:rsid w:val="003546F2"/>
    <w:rsid w:val="00355207"/>
    <w:rsid w:val="0035539D"/>
    <w:rsid w:val="003558A6"/>
    <w:rsid w:val="003559D1"/>
    <w:rsid w:val="00356AA4"/>
    <w:rsid w:val="00356E09"/>
    <w:rsid w:val="00356F98"/>
    <w:rsid w:val="003572F4"/>
    <w:rsid w:val="0035738A"/>
    <w:rsid w:val="003576DC"/>
    <w:rsid w:val="00357BE0"/>
    <w:rsid w:val="00357E28"/>
    <w:rsid w:val="00360056"/>
    <w:rsid w:val="003603D5"/>
    <w:rsid w:val="00360573"/>
    <w:rsid w:val="00360A00"/>
    <w:rsid w:val="0036147F"/>
    <w:rsid w:val="00361FD9"/>
    <w:rsid w:val="003630BF"/>
    <w:rsid w:val="003638CE"/>
    <w:rsid w:val="003638ED"/>
    <w:rsid w:val="00363963"/>
    <w:rsid w:val="00363C0B"/>
    <w:rsid w:val="00364A95"/>
    <w:rsid w:val="003656B1"/>
    <w:rsid w:val="00365C9D"/>
    <w:rsid w:val="00365D15"/>
    <w:rsid w:val="00365E24"/>
    <w:rsid w:val="00366BC4"/>
    <w:rsid w:val="003678AB"/>
    <w:rsid w:val="0036799D"/>
    <w:rsid w:val="00370845"/>
    <w:rsid w:val="00370F3E"/>
    <w:rsid w:val="00371302"/>
    <w:rsid w:val="003719E9"/>
    <w:rsid w:val="00371D73"/>
    <w:rsid w:val="00371FD9"/>
    <w:rsid w:val="0037281D"/>
    <w:rsid w:val="003728FF"/>
    <w:rsid w:val="00372972"/>
    <w:rsid w:val="00372AE3"/>
    <w:rsid w:val="00372AE4"/>
    <w:rsid w:val="00372E2C"/>
    <w:rsid w:val="00372E86"/>
    <w:rsid w:val="00372F0D"/>
    <w:rsid w:val="00373250"/>
    <w:rsid w:val="00373477"/>
    <w:rsid w:val="0037369B"/>
    <w:rsid w:val="00373A60"/>
    <w:rsid w:val="00373AAE"/>
    <w:rsid w:val="00374E7D"/>
    <w:rsid w:val="00375525"/>
    <w:rsid w:val="0037553A"/>
    <w:rsid w:val="003756D1"/>
    <w:rsid w:val="0037573E"/>
    <w:rsid w:val="0037664F"/>
    <w:rsid w:val="003769DB"/>
    <w:rsid w:val="00376CA0"/>
    <w:rsid w:val="003770C8"/>
    <w:rsid w:val="003774A8"/>
    <w:rsid w:val="00377B18"/>
    <w:rsid w:val="00377F64"/>
    <w:rsid w:val="00381712"/>
    <w:rsid w:val="00381A10"/>
    <w:rsid w:val="0038215C"/>
    <w:rsid w:val="00382367"/>
    <w:rsid w:val="003823BE"/>
    <w:rsid w:val="00382CC3"/>
    <w:rsid w:val="00382CEF"/>
    <w:rsid w:val="00382DF3"/>
    <w:rsid w:val="00383157"/>
    <w:rsid w:val="00383246"/>
    <w:rsid w:val="0038372C"/>
    <w:rsid w:val="00383A6A"/>
    <w:rsid w:val="00383CAD"/>
    <w:rsid w:val="00383D8F"/>
    <w:rsid w:val="00384155"/>
    <w:rsid w:val="00384B27"/>
    <w:rsid w:val="00384D1A"/>
    <w:rsid w:val="00384FAF"/>
    <w:rsid w:val="00384FDF"/>
    <w:rsid w:val="00385730"/>
    <w:rsid w:val="00385CA8"/>
    <w:rsid w:val="00385DB2"/>
    <w:rsid w:val="00386384"/>
    <w:rsid w:val="0038697C"/>
    <w:rsid w:val="00387374"/>
    <w:rsid w:val="0038793A"/>
    <w:rsid w:val="00387A8E"/>
    <w:rsid w:val="00390267"/>
    <w:rsid w:val="003904DA"/>
    <w:rsid w:val="00390567"/>
    <w:rsid w:val="003905E9"/>
    <w:rsid w:val="0039077A"/>
    <w:rsid w:val="00390A38"/>
    <w:rsid w:val="00390B7C"/>
    <w:rsid w:val="003912C8"/>
    <w:rsid w:val="00391C1A"/>
    <w:rsid w:val="00393160"/>
    <w:rsid w:val="003936BB"/>
    <w:rsid w:val="00393A21"/>
    <w:rsid w:val="00393DF3"/>
    <w:rsid w:val="00393E10"/>
    <w:rsid w:val="00393E7D"/>
    <w:rsid w:val="00394C3E"/>
    <w:rsid w:val="00395318"/>
    <w:rsid w:val="003965BC"/>
    <w:rsid w:val="003966B6"/>
    <w:rsid w:val="003966F2"/>
    <w:rsid w:val="003967ED"/>
    <w:rsid w:val="00397285"/>
    <w:rsid w:val="0039794A"/>
    <w:rsid w:val="00397B99"/>
    <w:rsid w:val="003A00F1"/>
    <w:rsid w:val="003A0B86"/>
    <w:rsid w:val="003A1173"/>
    <w:rsid w:val="003A1B9D"/>
    <w:rsid w:val="003A2229"/>
    <w:rsid w:val="003A2637"/>
    <w:rsid w:val="003A295B"/>
    <w:rsid w:val="003A2AA3"/>
    <w:rsid w:val="003A2F59"/>
    <w:rsid w:val="003A30B4"/>
    <w:rsid w:val="003A3358"/>
    <w:rsid w:val="003A4AF8"/>
    <w:rsid w:val="003A4F3F"/>
    <w:rsid w:val="003A551A"/>
    <w:rsid w:val="003A5536"/>
    <w:rsid w:val="003A5E17"/>
    <w:rsid w:val="003A61A1"/>
    <w:rsid w:val="003A66C2"/>
    <w:rsid w:val="003A6D63"/>
    <w:rsid w:val="003A7065"/>
    <w:rsid w:val="003A72B9"/>
    <w:rsid w:val="003A73B5"/>
    <w:rsid w:val="003A7D20"/>
    <w:rsid w:val="003A7FDD"/>
    <w:rsid w:val="003B036B"/>
    <w:rsid w:val="003B0377"/>
    <w:rsid w:val="003B0825"/>
    <w:rsid w:val="003B0D20"/>
    <w:rsid w:val="003B0E6F"/>
    <w:rsid w:val="003B11BE"/>
    <w:rsid w:val="003B13AE"/>
    <w:rsid w:val="003B1762"/>
    <w:rsid w:val="003B1AD4"/>
    <w:rsid w:val="003B1EAB"/>
    <w:rsid w:val="003B200C"/>
    <w:rsid w:val="003B2016"/>
    <w:rsid w:val="003B2640"/>
    <w:rsid w:val="003B26EE"/>
    <w:rsid w:val="003B32CC"/>
    <w:rsid w:val="003B3726"/>
    <w:rsid w:val="003B3AD4"/>
    <w:rsid w:val="003B4A10"/>
    <w:rsid w:val="003B5481"/>
    <w:rsid w:val="003B5A0B"/>
    <w:rsid w:val="003B5BA9"/>
    <w:rsid w:val="003B5C08"/>
    <w:rsid w:val="003B5FBA"/>
    <w:rsid w:val="003B5FCF"/>
    <w:rsid w:val="003B6699"/>
    <w:rsid w:val="003B694B"/>
    <w:rsid w:val="003B7038"/>
    <w:rsid w:val="003B73BD"/>
    <w:rsid w:val="003B7550"/>
    <w:rsid w:val="003B758F"/>
    <w:rsid w:val="003B7D96"/>
    <w:rsid w:val="003B7E91"/>
    <w:rsid w:val="003B7ECB"/>
    <w:rsid w:val="003C1562"/>
    <w:rsid w:val="003C1721"/>
    <w:rsid w:val="003C1E87"/>
    <w:rsid w:val="003C1FEE"/>
    <w:rsid w:val="003C2E2F"/>
    <w:rsid w:val="003C2E90"/>
    <w:rsid w:val="003C2EFA"/>
    <w:rsid w:val="003C43CE"/>
    <w:rsid w:val="003C4B64"/>
    <w:rsid w:val="003C4BC1"/>
    <w:rsid w:val="003C4CFF"/>
    <w:rsid w:val="003C50C5"/>
    <w:rsid w:val="003C52BC"/>
    <w:rsid w:val="003C569C"/>
    <w:rsid w:val="003C5948"/>
    <w:rsid w:val="003C5D89"/>
    <w:rsid w:val="003C5DF1"/>
    <w:rsid w:val="003C65CA"/>
    <w:rsid w:val="003C693B"/>
    <w:rsid w:val="003C7B0F"/>
    <w:rsid w:val="003C7B24"/>
    <w:rsid w:val="003C7C0F"/>
    <w:rsid w:val="003D02A7"/>
    <w:rsid w:val="003D05EF"/>
    <w:rsid w:val="003D06C2"/>
    <w:rsid w:val="003D0BD4"/>
    <w:rsid w:val="003D1473"/>
    <w:rsid w:val="003D183F"/>
    <w:rsid w:val="003D1A77"/>
    <w:rsid w:val="003D219D"/>
    <w:rsid w:val="003D2D43"/>
    <w:rsid w:val="003D2E7C"/>
    <w:rsid w:val="003D34C9"/>
    <w:rsid w:val="003D3953"/>
    <w:rsid w:val="003D39F8"/>
    <w:rsid w:val="003D3A80"/>
    <w:rsid w:val="003D4F0D"/>
    <w:rsid w:val="003D5307"/>
    <w:rsid w:val="003D56B2"/>
    <w:rsid w:val="003D5791"/>
    <w:rsid w:val="003D60F3"/>
    <w:rsid w:val="003D656D"/>
    <w:rsid w:val="003D7344"/>
    <w:rsid w:val="003D7E67"/>
    <w:rsid w:val="003D7F98"/>
    <w:rsid w:val="003E06CB"/>
    <w:rsid w:val="003E1B93"/>
    <w:rsid w:val="003E1EE3"/>
    <w:rsid w:val="003E1F69"/>
    <w:rsid w:val="003E27C9"/>
    <w:rsid w:val="003E29E1"/>
    <w:rsid w:val="003E2CC2"/>
    <w:rsid w:val="003E3485"/>
    <w:rsid w:val="003E38BB"/>
    <w:rsid w:val="003E392B"/>
    <w:rsid w:val="003E3E35"/>
    <w:rsid w:val="003E3FC2"/>
    <w:rsid w:val="003E4432"/>
    <w:rsid w:val="003E4AB4"/>
    <w:rsid w:val="003E4DF4"/>
    <w:rsid w:val="003E507C"/>
    <w:rsid w:val="003E55E6"/>
    <w:rsid w:val="003E593A"/>
    <w:rsid w:val="003E612D"/>
    <w:rsid w:val="003E62C6"/>
    <w:rsid w:val="003E6851"/>
    <w:rsid w:val="003E6C82"/>
    <w:rsid w:val="003E717C"/>
    <w:rsid w:val="003E74F9"/>
    <w:rsid w:val="003E7A5A"/>
    <w:rsid w:val="003E7B86"/>
    <w:rsid w:val="003F02AD"/>
    <w:rsid w:val="003F05B2"/>
    <w:rsid w:val="003F1FAC"/>
    <w:rsid w:val="003F2239"/>
    <w:rsid w:val="003F26DD"/>
    <w:rsid w:val="003F2C49"/>
    <w:rsid w:val="003F327B"/>
    <w:rsid w:val="003F33C9"/>
    <w:rsid w:val="003F34A6"/>
    <w:rsid w:val="003F36CF"/>
    <w:rsid w:val="003F3C30"/>
    <w:rsid w:val="003F3CB2"/>
    <w:rsid w:val="003F4196"/>
    <w:rsid w:val="003F4879"/>
    <w:rsid w:val="003F4958"/>
    <w:rsid w:val="003F4BE8"/>
    <w:rsid w:val="003F514A"/>
    <w:rsid w:val="003F597B"/>
    <w:rsid w:val="003F60D5"/>
    <w:rsid w:val="003F63CC"/>
    <w:rsid w:val="003F67E4"/>
    <w:rsid w:val="003F68EB"/>
    <w:rsid w:val="003F691B"/>
    <w:rsid w:val="003F6E38"/>
    <w:rsid w:val="003F72C5"/>
    <w:rsid w:val="003F7488"/>
    <w:rsid w:val="003F77D9"/>
    <w:rsid w:val="003F7902"/>
    <w:rsid w:val="0040026F"/>
    <w:rsid w:val="0040032A"/>
    <w:rsid w:val="004005C1"/>
    <w:rsid w:val="0040078A"/>
    <w:rsid w:val="00400D7D"/>
    <w:rsid w:val="00400D97"/>
    <w:rsid w:val="00400F91"/>
    <w:rsid w:val="004011DE"/>
    <w:rsid w:val="00401619"/>
    <w:rsid w:val="00401B62"/>
    <w:rsid w:val="00401D3C"/>
    <w:rsid w:val="00402CD5"/>
    <w:rsid w:val="00403143"/>
    <w:rsid w:val="0040324A"/>
    <w:rsid w:val="00403459"/>
    <w:rsid w:val="0040404B"/>
    <w:rsid w:val="00404087"/>
    <w:rsid w:val="0040455C"/>
    <w:rsid w:val="0040457B"/>
    <w:rsid w:val="00404F4E"/>
    <w:rsid w:val="00404FD4"/>
    <w:rsid w:val="0040556D"/>
    <w:rsid w:val="00405688"/>
    <w:rsid w:val="00405B52"/>
    <w:rsid w:val="004068D4"/>
    <w:rsid w:val="00406DDC"/>
    <w:rsid w:val="004075D9"/>
    <w:rsid w:val="004101A2"/>
    <w:rsid w:val="0041066A"/>
    <w:rsid w:val="0041075F"/>
    <w:rsid w:val="004108FA"/>
    <w:rsid w:val="00410902"/>
    <w:rsid w:val="00410AD0"/>
    <w:rsid w:val="00410C4A"/>
    <w:rsid w:val="004113CD"/>
    <w:rsid w:val="00411797"/>
    <w:rsid w:val="00411CDC"/>
    <w:rsid w:val="00411EC6"/>
    <w:rsid w:val="00412D21"/>
    <w:rsid w:val="004131EE"/>
    <w:rsid w:val="0041353E"/>
    <w:rsid w:val="004139F9"/>
    <w:rsid w:val="00413DA4"/>
    <w:rsid w:val="00414E56"/>
    <w:rsid w:val="0041599F"/>
    <w:rsid w:val="00415C49"/>
    <w:rsid w:val="00415F69"/>
    <w:rsid w:val="00416672"/>
    <w:rsid w:val="0041724B"/>
    <w:rsid w:val="00417576"/>
    <w:rsid w:val="004175B2"/>
    <w:rsid w:val="004175ED"/>
    <w:rsid w:val="00417714"/>
    <w:rsid w:val="00417DEE"/>
    <w:rsid w:val="004220E9"/>
    <w:rsid w:val="0042250D"/>
    <w:rsid w:val="0042275A"/>
    <w:rsid w:val="00422BC2"/>
    <w:rsid w:val="004231E0"/>
    <w:rsid w:val="00424716"/>
    <w:rsid w:val="00424A60"/>
    <w:rsid w:val="00425C61"/>
    <w:rsid w:val="0042627D"/>
    <w:rsid w:val="00426A26"/>
    <w:rsid w:val="00426F32"/>
    <w:rsid w:val="00427183"/>
    <w:rsid w:val="00427A9F"/>
    <w:rsid w:val="00430070"/>
    <w:rsid w:val="0043080B"/>
    <w:rsid w:val="00431950"/>
    <w:rsid w:val="00431F15"/>
    <w:rsid w:val="00432246"/>
    <w:rsid w:val="0043297E"/>
    <w:rsid w:val="00432A44"/>
    <w:rsid w:val="00432DA4"/>
    <w:rsid w:val="00433473"/>
    <w:rsid w:val="004337C4"/>
    <w:rsid w:val="0043380E"/>
    <w:rsid w:val="00433AD2"/>
    <w:rsid w:val="00433BD4"/>
    <w:rsid w:val="00433C74"/>
    <w:rsid w:val="00433E0E"/>
    <w:rsid w:val="00433F45"/>
    <w:rsid w:val="00434571"/>
    <w:rsid w:val="00434576"/>
    <w:rsid w:val="004346B7"/>
    <w:rsid w:val="00434841"/>
    <w:rsid w:val="00434FF3"/>
    <w:rsid w:val="004352DD"/>
    <w:rsid w:val="0043551C"/>
    <w:rsid w:val="004356DD"/>
    <w:rsid w:val="004356E1"/>
    <w:rsid w:val="00435763"/>
    <w:rsid w:val="00435857"/>
    <w:rsid w:val="00435A4C"/>
    <w:rsid w:val="004362AB"/>
    <w:rsid w:val="00436368"/>
    <w:rsid w:val="004365E3"/>
    <w:rsid w:val="00436CEB"/>
    <w:rsid w:val="00437923"/>
    <w:rsid w:val="00437E4E"/>
    <w:rsid w:val="00440583"/>
    <w:rsid w:val="00440921"/>
    <w:rsid w:val="00440EC6"/>
    <w:rsid w:val="00440FA3"/>
    <w:rsid w:val="00440FED"/>
    <w:rsid w:val="00441E07"/>
    <w:rsid w:val="0044258C"/>
    <w:rsid w:val="00443460"/>
    <w:rsid w:val="004434EA"/>
    <w:rsid w:val="00443962"/>
    <w:rsid w:val="00443C20"/>
    <w:rsid w:val="00443F86"/>
    <w:rsid w:val="00443FE4"/>
    <w:rsid w:val="004440EB"/>
    <w:rsid w:val="004446B8"/>
    <w:rsid w:val="00444C8E"/>
    <w:rsid w:val="00445123"/>
    <w:rsid w:val="004452A5"/>
    <w:rsid w:val="00445322"/>
    <w:rsid w:val="004453E0"/>
    <w:rsid w:val="004456E7"/>
    <w:rsid w:val="00445EF3"/>
    <w:rsid w:val="00445F7A"/>
    <w:rsid w:val="0044636B"/>
    <w:rsid w:val="0044673C"/>
    <w:rsid w:val="0044703B"/>
    <w:rsid w:val="0044703D"/>
    <w:rsid w:val="00447048"/>
    <w:rsid w:val="00447EA6"/>
    <w:rsid w:val="004502E7"/>
    <w:rsid w:val="004505A9"/>
    <w:rsid w:val="004505F0"/>
    <w:rsid w:val="0045067C"/>
    <w:rsid w:val="004506CB"/>
    <w:rsid w:val="00450C45"/>
    <w:rsid w:val="0045152D"/>
    <w:rsid w:val="00451758"/>
    <w:rsid w:val="00451E36"/>
    <w:rsid w:val="00452220"/>
    <w:rsid w:val="004522AF"/>
    <w:rsid w:val="0045283A"/>
    <w:rsid w:val="0045292F"/>
    <w:rsid w:val="004538E9"/>
    <w:rsid w:val="00453B24"/>
    <w:rsid w:val="00454086"/>
    <w:rsid w:val="0045427A"/>
    <w:rsid w:val="00454416"/>
    <w:rsid w:val="00454A62"/>
    <w:rsid w:val="00454F05"/>
    <w:rsid w:val="004550A2"/>
    <w:rsid w:val="0045526E"/>
    <w:rsid w:val="004556DA"/>
    <w:rsid w:val="0045649C"/>
    <w:rsid w:val="00456526"/>
    <w:rsid w:val="00456704"/>
    <w:rsid w:val="00456E02"/>
    <w:rsid w:val="004600BB"/>
    <w:rsid w:val="00460107"/>
    <w:rsid w:val="0046024B"/>
    <w:rsid w:val="00460889"/>
    <w:rsid w:val="00460B9F"/>
    <w:rsid w:val="00461955"/>
    <w:rsid w:val="00461971"/>
    <w:rsid w:val="00461F80"/>
    <w:rsid w:val="00462178"/>
    <w:rsid w:val="00462E89"/>
    <w:rsid w:val="00463316"/>
    <w:rsid w:val="004635B4"/>
    <w:rsid w:val="0046451C"/>
    <w:rsid w:val="00465418"/>
    <w:rsid w:val="00465576"/>
    <w:rsid w:val="00465846"/>
    <w:rsid w:val="00465CF4"/>
    <w:rsid w:val="00466025"/>
    <w:rsid w:val="004663D1"/>
    <w:rsid w:val="00466614"/>
    <w:rsid w:val="004669F8"/>
    <w:rsid w:val="00467043"/>
    <w:rsid w:val="0046719E"/>
    <w:rsid w:val="00467473"/>
    <w:rsid w:val="00467FD3"/>
    <w:rsid w:val="004700A4"/>
    <w:rsid w:val="0047038C"/>
    <w:rsid w:val="004708A1"/>
    <w:rsid w:val="00470CB8"/>
    <w:rsid w:val="0047151D"/>
    <w:rsid w:val="00471584"/>
    <w:rsid w:val="00471DE2"/>
    <w:rsid w:val="004727B2"/>
    <w:rsid w:val="00473451"/>
    <w:rsid w:val="00473776"/>
    <w:rsid w:val="00473A7A"/>
    <w:rsid w:val="00473BAB"/>
    <w:rsid w:val="00473BFF"/>
    <w:rsid w:val="00473DDA"/>
    <w:rsid w:val="0047401C"/>
    <w:rsid w:val="00474061"/>
    <w:rsid w:val="00474A76"/>
    <w:rsid w:val="00475868"/>
    <w:rsid w:val="00475C1C"/>
    <w:rsid w:val="00475C39"/>
    <w:rsid w:val="00476410"/>
    <w:rsid w:val="00476683"/>
    <w:rsid w:val="00476804"/>
    <w:rsid w:val="00477731"/>
    <w:rsid w:val="004800DB"/>
    <w:rsid w:val="004807A9"/>
    <w:rsid w:val="004809D8"/>
    <w:rsid w:val="00480A3D"/>
    <w:rsid w:val="00481A20"/>
    <w:rsid w:val="00481F00"/>
    <w:rsid w:val="00483904"/>
    <w:rsid w:val="00483951"/>
    <w:rsid w:val="00483FB1"/>
    <w:rsid w:val="00484E17"/>
    <w:rsid w:val="004853D6"/>
    <w:rsid w:val="00485ABC"/>
    <w:rsid w:val="00485AD3"/>
    <w:rsid w:val="0048671B"/>
    <w:rsid w:val="004867B8"/>
    <w:rsid w:val="00486887"/>
    <w:rsid w:val="00487545"/>
    <w:rsid w:val="004879D3"/>
    <w:rsid w:val="00487F2E"/>
    <w:rsid w:val="0049072B"/>
    <w:rsid w:val="00490895"/>
    <w:rsid w:val="004912A5"/>
    <w:rsid w:val="004912C9"/>
    <w:rsid w:val="0049223E"/>
    <w:rsid w:val="0049277E"/>
    <w:rsid w:val="0049278D"/>
    <w:rsid w:val="00492832"/>
    <w:rsid w:val="00492A3D"/>
    <w:rsid w:val="0049383A"/>
    <w:rsid w:val="00494241"/>
    <w:rsid w:val="00494FDD"/>
    <w:rsid w:val="0049575A"/>
    <w:rsid w:val="00495E42"/>
    <w:rsid w:val="00495EBE"/>
    <w:rsid w:val="00496002"/>
    <w:rsid w:val="004962B9"/>
    <w:rsid w:val="00497302"/>
    <w:rsid w:val="0049735D"/>
    <w:rsid w:val="0049763A"/>
    <w:rsid w:val="00497900"/>
    <w:rsid w:val="004A04F7"/>
    <w:rsid w:val="004A077D"/>
    <w:rsid w:val="004A0DF0"/>
    <w:rsid w:val="004A0EAF"/>
    <w:rsid w:val="004A14E1"/>
    <w:rsid w:val="004A221D"/>
    <w:rsid w:val="004A32F7"/>
    <w:rsid w:val="004A3AE5"/>
    <w:rsid w:val="004A3B49"/>
    <w:rsid w:val="004A43C6"/>
    <w:rsid w:val="004A45F9"/>
    <w:rsid w:val="004A46D6"/>
    <w:rsid w:val="004A52C1"/>
    <w:rsid w:val="004A54D9"/>
    <w:rsid w:val="004A5B6D"/>
    <w:rsid w:val="004A5D88"/>
    <w:rsid w:val="004A652D"/>
    <w:rsid w:val="004A663C"/>
    <w:rsid w:val="004A73E7"/>
    <w:rsid w:val="004A78F4"/>
    <w:rsid w:val="004A7C5E"/>
    <w:rsid w:val="004A7CD5"/>
    <w:rsid w:val="004B07B7"/>
    <w:rsid w:val="004B089F"/>
    <w:rsid w:val="004B0A2B"/>
    <w:rsid w:val="004B0FC6"/>
    <w:rsid w:val="004B1956"/>
    <w:rsid w:val="004B2521"/>
    <w:rsid w:val="004B26C2"/>
    <w:rsid w:val="004B295C"/>
    <w:rsid w:val="004B296C"/>
    <w:rsid w:val="004B2C66"/>
    <w:rsid w:val="004B3DDD"/>
    <w:rsid w:val="004B401B"/>
    <w:rsid w:val="004B4114"/>
    <w:rsid w:val="004B44CD"/>
    <w:rsid w:val="004B572E"/>
    <w:rsid w:val="004B5929"/>
    <w:rsid w:val="004B5C2E"/>
    <w:rsid w:val="004B6908"/>
    <w:rsid w:val="004B69A0"/>
    <w:rsid w:val="004B69CC"/>
    <w:rsid w:val="004B6F8A"/>
    <w:rsid w:val="004B7AF6"/>
    <w:rsid w:val="004B7F79"/>
    <w:rsid w:val="004C0027"/>
    <w:rsid w:val="004C11B7"/>
    <w:rsid w:val="004C1290"/>
    <w:rsid w:val="004C1315"/>
    <w:rsid w:val="004C2193"/>
    <w:rsid w:val="004C2263"/>
    <w:rsid w:val="004C237E"/>
    <w:rsid w:val="004C293E"/>
    <w:rsid w:val="004C2DE4"/>
    <w:rsid w:val="004C2EDA"/>
    <w:rsid w:val="004C3390"/>
    <w:rsid w:val="004C3A4E"/>
    <w:rsid w:val="004C3A89"/>
    <w:rsid w:val="004C3B2D"/>
    <w:rsid w:val="004C3C2C"/>
    <w:rsid w:val="004C3ED0"/>
    <w:rsid w:val="004C3F69"/>
    <w:rsid w:val="004C4203"/>
    <w:rsid w:val="004C505B"/>
    <w:rsid w:val="004C53C7"/>
    <w:rsid w:val="004C5637"/>
    <w:rsid w:val="004C585D"/>
    <w:rsid w:val="004C589B"/>
    <w:rsid w:val="004C601E"/>
    <w:rsid w:val="004C648F"/>
    <w:rsid w:val="004C72FC"/>
    <w:rsid w:val="004C76F7"/>
    <w:rsid w:val="004C7942"/>
    <w:rsid w:val="004C7ECD"/>
    <w:rsid w:val="004D0609"/>
    <w:rsid w:val="004D06FE"/>
    <w:rsid w:val="004D0848"/>
    <w:rsid w:val="004D09C4"/>
    <w:rsid w:val="004D0B51"/>
    <w:rsid w:val="004D1255"/>
    <w:rsid w:val="004D1587"/>
    <w:rsid w:val="004D1671"/>
    <w:rsid w:val="004D1962"/>
    <w:rsid w:val="004D1976"/>
    <w:rsid w:val="004D2710"/>
    <w:rsid w:val="004D2BBD"/>
    <w:rsid w:val="004D3388"/>
    <w:rsid w:val="004D35DB"/>
    <w:rsid w:val="004D3650"/>
    <w:rsid w:val="004D365B"/>
    <w:rsid w:val="004D5555"/>
    <w:rsid w:val="004D5AC7"/>
    <w:rsid w:val="004D640D"/>
    <w:rsid w:val="004D657C"/>
    <w:rsid w:val="004D65F7"/>
    <w:rsid w:val="004D66BD"/>
    <w:rsid w:val="004D6D0C"/>
    <w:rsid w:val="004D6DA0"/>
    <w:rsid w:val="004D7094"/>
    <w:rsid w:val="004D715A"/>
    <w:rsid w:val="004D7C96"/>
    <w:rsid w:val="004E019F"/>
    <w:rsid w:val="004E12CA"/>
    <w:rsid w:val="004E14E9"/>
    <w:rsid w:val="004E1980"/>
    <w:rsid w:val="004E1D69"/>
    <w:rsid w:val="004E1E95"/>
    <w:rsid w:val="004E1E9F"/>
    <w:rsid w:val="004E1F0D"/>
    <w:rsid w:val="004E2019"/>
    <w:rsid w:val="004E21AC"/>
    <w:rsid w:val="004E24E0"/>
    <w:rsid w:val="004E282A"/>
    <w:rsid w:val="004E2B10"/>
    <w:rsid w:val="004E349C"/>
    <w:rsid w:val="004E35F0"/>
    <w:rsid w:val="004E3C13"/>
    <w:rsid w:val="004E412B"/>
    <w:rsid w:val="004E4475"/>
    <w:rsid w:val="004E488D"/>
    <w:rsid w:val="004E4DA9"/>
    <w:rsid w:val="004E4E3F"/>
    <w:rsid w:val="004E5129"/>
    <w:rsid w:val="004E56EF"/>
    <w:rsid w:val="004E5D48"/>
    <w:rsid w:val="004E77A3"/>
    <w:rsid w:val="004F01EC"/>
    <w:rsid w:val="004F03E4"/>
    <w:rsid w:val="004F1B55"/>
    <w:rsid w:val="004F1C63"/>
    <w:rsid w:val="004F1ECA"/>
    <w:rsid w:val="004F2276"/>
    <w:rsid w:val="004F2F76"/>
    <w:rsid w:val="004F30E6"/>
    <w:rsid w:val="004F3916"/>
    <w:rsid w:val="004F3AC4"/>
    <w:rsid w:val="004F43D7"/>
    <w:rsid w:val="004F440F"/>
    <w:rsid w:val="004F4697"/>
    <w:rsid w:val="004F4CC6"/>
    <w:rsid w:val="004F51C7"/>
    <w:rsid w:val="004F5806"/>
    <w:rsid w:val="004F5C73"/>
    <w:rsid w:val="004F5E95"/>
    <w:rsid w:val="004F6592"/>
    <w:rsid w:val="004F68C2"/>
    <w:rsid w:val="004F6CD2"/>
    <w:rsid w:val="004F7273"/>
    <w:rsid w:val="004F740E"/>
    <w:rsid w:val="005001A4"/>
    <w:rsid w:val="0050060A"/>
    <w:rsid w:val="00501706"/>
    <w:rsid w:val="00501B0F"/>
    <w:rsid w:val="00501C42"/>
    <w:rsid w:val="005021F6"/>
    <w:rsid w:val="00503223"/>
    <w:rsid w:val="005036BB"/>
    <w:rsid w:val="00503F25"/>
    <w:rsid w:val="00504010"/>
    <w:rsid w:val="005044C6"/>
    <w:rsid w:val="005046FA"/>
    <w:rsid w:val="0050499C"/>
    <w:rsid w:val="00505530"/>
    <w:rsid w:val="005055D8"/>
    <w:rsid w:val="0050560D"/>
    <w:rsid w:val="00505F53"/>
    <w:rsid w:val="005060B7"/>
    <w:rsid w:val="00506331"/>
    <w:rsid w:val="00506475"/>
    <w:rsid w:val="005069B3"/>
    <w:rsid w:val="00506CFE"/>
    <w:rsid w:val="005101D5"/>
    <w:rsid w:val="00510518"/>
    <w:rsid w:val="00510804"/>
    <w:rsid w:val="00511221"/>
    <w:rsid w:val="005112DD"/>
    <w:rsid w:val="0051180B"/>
    <w:rsid w:val="005118BF"/>
    <w:rsid w:val="00511E92"/>
    <w:rsid w:val="00511F23"/>
    <w:rsid w:val="005124E2"/>
    <w:rsid w:val="005124F4"/>
    <w:rsid w:val="005128D9"/>
    <w:rsid w:val="00513198"/>
    <w:rsid w:val="00513BFC"/>
    <w:rsid w:val="00513DBA"/>
    <w:rsid w:val="00514B1D"/>
    <w:rsid w:val="00514CBB"/>
    <w:rsid w:val="00514F7F"/>
    <w:rsid w:val="00515A21"/>
    <w:rsid w:val="00515F70"/>
    <w:rsid w:val="0051652E"/>
    <w:rsid w:val="005167B7"/>
    <w:rsid w:val="00516AC0"/>
    <w:rsid w:val="00516F93"/>
    <w:rsid w:val="00517681"/>
    <w:rsid w:val="00517D30"/>
    <w:rsid w:val="00517DD2"/>
    <w:rsid w:val="00517FDA"/>
    <w:rsid w:val="00520209"/>
    <w:rsid w:val="00520262"/>
    <w:rsid w:val="005203C0"/>
    <w:rsid w:val="0052076F"/>
    <w:rsid w:val="005207F0"/>
    <w:rsid w:val="00521377"/>
    <w:rsid w:val="00521B5C"/>
    <w:rsid w:val="00521FD2"/>
    <w:rsid w:val="00522196"/>
    <w:rsid w:val="00522771"/>
    <w:rsid w:val="0052277E"/>
    <w:rsid w:val="00523D47"/>
    <w:rsid w:val="00523EA0"/>
    <w:rsid w:val="00523FBB"/>
    <w:rsid w:val="00525425"/>
    <w:rsid w:val="00525AEF"/>
    <w:rsid w:val="00525CC0"/>
    <w:rsid w:val="00525EA9"/>
    <w:rsid w:val="00525F19"/>
    <w:rsid w:val="005269E0"/>
    <w:rsid w:val="00526FFD"/>
    <w:rsid w:val="00527724"/>
    <w:rsid w:val="0052779E"/>
    <w:rsid w:val="00527E0D"/>
    <w:rsid w:val="005307F2"/>
    <w:rsid w:val="005312D8"/>
    <w:rsid w:val="005314F4"/>
    <w:rsid w:val="00532328"/>
    <w:rsid w:val="00532361"/>
    <w:rsid w:val="005324C2"/>
    <w:rsid w:val="005327B1"/>
    <w:rsid w:val="00532C58"/>
    <w:rsid w:val="0053404A"/>
    <w:rsid w:val="00534308"/>
    <w:rsid w:val="00534A84"/>
    <w:rsid w:val="00535669"/>
    <w:rsid w:val="00535881"/>
    <w:rsid w:val="00535898"/>
    <w:rsid w:val="0053607E"/>
    <w:rsid w:val="00536480"/>
    <w:rsid w:val="005364A7"/>
    <w:rsid w:val="00536579"/>
    <w:rsid w:val="0053671F"/>
    <w:rsid w:val="00536DD8"/>
    <w:rsid w:val="00536E89"/>
    <w:rsid w:val="00537BB1"/>
    <w:rsid w:val="00537F02"/>
    <w:rsid w:val="00540578"/>
    <w:rsid w:val="005405F7"/>
    <w:rsid w:val="005407DE"/>
    <w:rsid w:val="005408D5"/>
    <w:rsid w:val="00541192"/>
    <w:rsid w:val="005411AE"/>
    <w:rsid w:val="00541327"/>
    <w:rsid w:val="00541867"/>
    <w:rsid w:val="0054189A"/>
    <w:rsid w:val="00541C09"/>
    <w:rsid w:val="005420C8"/>
    <w:rsid w:val="0054219A"/>
    <w:rsid w:val="00542521"/>
    <w:rsid w:val="00542A7D"/>
    <w:rsid w:val="00542FBD"/>
    <w:rsid w:val="00543229"/>
    <w:rsid w:val="00543556"/>
    <w:rsid w:val="00544807"/>
    <w:rsid w:val="00544FC6"/>
    <w:rsid w:val="00545508"/>
    <w:rsid w:val="005459B5"/>
    <w:rsid w:val="00545E30"/>
    <w:rsid w:val="0054612C"/>
    <w:rsid w:val="005463A1"/>
    <w:rsid w:val="0054640A"/>
    <w:rsid w:val="0054689A"/>
    <w:rsid w:val="00546BEE"/>
    <w:rsid w:val="00546CA8"/>
    <w:rsid w:val="00546FBB"/>
    <w:rsid w:val="0054711F"/>
    <w:rsid w:val="005475D5"/>
    <w:rsid w:val="00550752"/>
    <w:rsid w:val="00550799"/>
    <w:rsid w:val="005511BD"/>
    <w:rsid w:val="005518D5"/>
    <w:rsid w:val="00552528"/>
    <w:rsid w:val="00552790"/>
    <w:rsid w:val="005529E9"/>
    <w:rsid w:val="00552CC0"/>
    <w:rsid w:val="005534A1"/>
    <w:rsid w:val="00553594"/>
    <w:rsid w:val="00553635"/>
    <w:rsid w:val="005547F0"/>
    <w:rsid w:val="00554B50"/>
    <w:rsid w:val="00555513"/>
    <w:rsid w:val="005556FB"/>
    <w:rsid w:val="005558ED"/>
    <w:rsid w:val="005558F6"/>
    <w:rsid w:val="00555C8B"/>
    <w:rsid w:val="00555D65"/>
    <w:rsid w:val="005560C9"/>
    <w:rsid w:val="005565A4"/>
    <w:rsid w:val="005565E3"/>
    <w:rsid w:val="00556E33"/>
    <w:rsid w:val="005571EC"/>
    <w:rsid w:val="00557533"/>
    <w:rsid w:val="00557597"/>
    <w:rsid w:val="00560269"/>
    <w:rsid w:val="0056077A"/>
    <w:rsid w:val="00560839"/>
    <w:rsid w:val="0056099E"/>
    <w:rsid w:val="00560CD1"/>
    <w:rsid w:val="00561032"/>
    <w:rsid w:val="00561150"/>
    <w:rsid w:val="00561476"/>
    <w:rsid w:val="00561B42"/>
    <w:rsid w:val="00561DCF"/>
    <w:rsid w:val="00561EBF"/>
    <w:rsid w:val="005620C3"/>
    <w:rsid w:val="005623B0"/>
    <w:rsid w:val="005623B1"/>
    <w:rsid w:val="005624FB"/>
    <w:rsid w:val="00562607"/>
    <w:rsid w:val="00562652"/>
    <w:rsid w:val="005628D7"/>
    <w:rsid w:val="00562F4C"/>
    <w:rsid w:val="00562FA9"/>
    <w:rsid w:val="005636EB"/>
    <w:rsid w:val="00563755"/>
    <w:rsid w:val="00563BD3"/>
    <w:rsid w:val="005649DD"/>
    <w:rsid w:val="00565050"/>
    <w:rsid w:val="00565708"/>
    <w:rsid w:val="00565BA8"/>
    <w:rsid w:val="00566009"/>
    <w:rsid w:val="0056635D"/>
    <w:rsid w:val="0056674F"/>
    <w:rsid w:val="00566A69"/>
    <w:rsid w:val="00566A88"/>
    <w:rsid w:val="00566CBC"/>
    <w:rsid w:val="00567065"/>
    <w:rsid w:val="005670E8"/>
    <w:rsid w:val="00567118"/>
    <w:rsid w:val="00567DD3"/>
    <w:rsid w:val="00567E57"/>
    <w:rsid w:val="00570219"/>
    <w:rsid w:val="005703DC"/>
    <w:rsid w:val="00570D47"/>
    <w:rsid w:val="0057126C"/>
    <w:rsid w:val="00571B1B"/>
    <w:rsid w:val="00571C37"/>
    <w:rsid w:val="00571C5E"/>
    <w:rsid w:val="00571FBB"/>
    <w:rsid w:val="0057228D"/>
    <w:rsid w:val="00572BEF"/>
    <w:rsid w:val="00572C80"/>
    <w:rsid w:val="00573119"/>
    <w:rsid w:val="00573333"/>
    <w:rsid w:val="005733AB"/>
    <w:rsid w:val="00574222"/>
    <w:rsid w:val="0057447A"/>
    <w:rsid w:val="00574715"/>
    <w:rsid w:val="00574A66"/>
    <w:rsid w:val="00575046"/>
    <w:rsid w:val="005758DB"/>
    <w:rsid w:val="005765F0"/>
    <w:rsid w:val="00576F03"/>
    <w:rsid w:val="00577876"/>
    <w:rsid w:val="00577C23"/>
    <w:rsid w:val="00577D3A"/>
    <w:rsid w:val="00577E1D"/>
    <w:rsid w:val="00577F5F"/>
    <w:rsid w:val="00580256"/>
    <w:rsid w:val="005808F7"/>
    <w:rsid w:val="005809C4"/>
    <w:rsid w:val="00580F88"/>
    <w:rsid w:val="005817B8"/>
    <w:rsid w:val="00582863"/>
    <w:rsid w:val="00582AA6"/>
    <w:rsid w:val="00582E49"/>
    <w:rsid w:val="00583016"/>
    <w:rsid w:val="00583058"/>
    <w:rsid w:val="00583060"/>
    <w:rsid w:val="005830B1"/>
    <w:rsid w:val="00583565"/>
    <w:rsid w:val="005838E5"/>
    <w:rsid w:val="00583A77"/>
    <w:rsid w:val="00583B15"/>
    <w:rsid w:val="00584486"/>
    <w:rsid w:val="005845BB"/>
    <w:rsid w:val="00584AE9"/>
    <w:rsid w:val="00585162"/>
    <w:rsid w:val="005852B6"/>
    <w:rsid w:val="005855CA"/>
    <w:rsid w:val="00585CAA"/>
    <w:rsid w:val="00586260"/>
    <w:rsid w:val="0058626A"/>
    <w:rsid w:val="00586478"/>
    <w:rsid w:val="00586BC7"/>
    <w:rsid w:val="00586DC9"/>
    <w:rsid w:val="00587F21"/>
    <w:rsid w:val="005908F0"/>
    <w:rsid w:val="00590B32"/>
    <w:rsid w:val="00590F65"/>
    <w:rsid w:val="005910A8"/>
    <w:rsid w:val="00591A8F"/>
    <w:rsid w:val="005922C3"/>
    <w:rsid w:val="0059234C"/>
    <w:rsid w:val="005923B7"/>
    <w:rsid w:val="005926DF"/>
    <w:rsid w:val="00592CF7"/>
    <w:rsid w:val="00592D11"/>
    <w:rsid w:val="00592E51"/>
    <w:rsid w:val="005930CA"/>
    <w:rsid w:val="00593963"/>
    <w:rsid w:val="00593A71"/>
    <w:rsid w:val="00593D50"/>
    <w:rsid w:val="00593D68"/>
    <w:rsid w:val="00593F90"/>
    <w:rsid w:val="005941C4"/>
    <w:rsid w:val="00594288"/>
    <w:rsid w:val="0059432B"/>
    <w:rsid w:val="005943A4"/>
    <w:rsid w:val="00594474"/>
    <w:rsid w:val="00594B67"/>
    <w:rsid w:val="00595272"/>
    <w:rsid w:val="0059582A"/>
    <w:rsid w:val="0059592A"/>
    <w:rsid w:val="00595ADA"/>
    <w:rsid w:val="00596326"/>
    <w:rsid w:val="005963CD"/>
    <w:rsid w:val="0059664C"/>
    <w:rsid w:val="00596872"/>
    <w:rsid w:val="00597270"/>
    <w:rsid w:val="00597321"/>
    <w:rsid w:val="00597910"/>
    <w:rsid w:val="00597AC5"/>
    <w:rsid w:val="005A090B"/>
    <w:rsid w:val="005A0DC0"/>
    <w:rsid w:val="005A1229"/>
    <w:rsid w:val="005A1D9A"/>
    <w:rsid w:val="005A1FD4"/>
    <w:rsid w:val="005A2670"/>
    <w:rsid w:val="005A2AA9"/>
    <w:rsid w:val="005A2FA2"/>
    <w:rsid w:val="005A31CD"/>
    <w:rsid w:val="005A31E3"/>
    <w:rsid w:val="005A3348"/>
    <w:rsid w:val="005A3456"/>
    <w:rsid w:val="005A35D0"/>
    <w:rsid w:val="005A3900"/>
    <w:rsid w:val="005A3D6B"/>
    <w:rsid w:val="005A3D7E"/>
    <w:rsid w:val="005A3DC3"/>
    <w:rsid w:val="005A4587"/>
    <w:rsid w:val="005A55AD"/>
    <w:rsid w:val="005A56C1"/>
    <w:rsid w:val="005A5D0F"/>
    <w:rsid w:val="005A6A8D"/>
    <w:rsid w:val="005A6E99"/>
    <w:rsid w:val="005A6EF6"/>
    <w:rsid w:val="005B0B1C"/>
    <w:rsid w:val="005B0F0F"/>
    <w:rsid w:val="005B18A8"/>
    <w:rsid w:val="005B18F1"/>
    <w:rsid w:val="005B1919"/>
    <w:rsid w:val="005B1A4F"/>
    <w:rsid w:val="005B1AB0"/>
    <w:rsid w:val="005B1D48"/>
    <w:rsid w:val="005B1F6C"/>
    <w:rsid w:val="005B2417"/>
    <w:rsid w:val="005B2647"/>
    <w:rsid w:val="005B3075"/>
    <w:rsid w:val="005B3248"/>
    <w:rsid w:val="005B396F"/>
    <w:rsid w:val="005B3D8A"/>
    <w:rsid w:val="005B3ED1"/>
    <w:rsid w:val="005B49B0"/>
    <w:rsid w:val="005B4B59"/>
    <w:rsid w:val="005B50E0"/>
    <w:rsid w:val="005B52CB"/>
    <w:rsid w:val="005B6D87"/>
    <w:rsid w:val="005B6DC2"/>
    <w:rsid w:val="005B7415"/>
    <w:rsid w:val="005B774A"/>
    <w:rsid w:val="005B7C0C"/>
    <w:rsid w:val="005C01FC"/>
    <w:rsid w:val="005C0861"/>
    <w:rsid w:val="005C08E9"/>
    <w:rsid w:val="005C0BF1"/>
    <w:rsid w:val="005C0EFF"/>
    <w:rsid w:val="005C1077"/>
    <w:rsid w:val="005C14E7"/>
    <w:rsid w:val="005C2AC8"/>
    <w:rsid w:val="005C2CBB"/>
    <w:rsid w:val="005C3355"/>
    <w:rsid w:val="005C393F"/>
    <w:rsid w:val="005C3945"/>
    <w:rsid w:val="005C4926"/>
    <w:rsid w:val="005C4D3D"/>
    <w:rsid w:val="005C534C"/>
    <w:rsid w:val="005C5704"/>
    <w:rsid w:val="005C5BBD"/>
    <w:rsid w:val="005C5C7B"/>
    <w:rsid w:val="005C6175"/>
    <w:rsid w:val="005C63FB"/>
    <w:rsid w:val="005C67C5"/>
    <w:rsid w:val="005C73A3"/>
    <w:rsid w:val="005C7424"/>
    <w:rsid w:val="005C7C33"/>
    <w:rsid w:val="005D0A4B"/>
    <w:rsid w:val="005D10CB"/>
    <w:rsid w:val="005D12E3"/>
    <w:rsid w:val="005D1B42"/>
    <w:rsid w:val="005D1BA3"/>
    <w:rsid w:val="005D21AD"/>
    <w:rsid w:val="005D2E35"/>
    <w:rsid w:val="005D2FF1"/>
    <w:rsid w:val="005D3668"/>
    <w:rsid w:val="005D45ED"/>
    <w:rsid w:val="005D5379"/>
    <w:rsid w:val="005D5601"/>
    <w:rsid w:val="005D57D5"/>
    <w:rsid w:val="005D5F14"/>
    <w:rsid w:val="005D7275"/>
    <w:rsid w:val="005D7FB1"/>
    <w:rsid w:val="005E025C"/>
    <w:rsid w:val="005E06B8"/>
    <w:rsid w:val="005E0A48"/>
    <w:rsid w:val="005E11DF"/>
    <w:rsid w:val="005E1334"/>
    <w:rsid w:val="005E1AF6"/>
    <w:rsid w:val="005E1C14"/>
    <w:rsid w:val="005E1D7E"/>
    <w:rsid w:val="005E225B"/>
    <w:rsid w:val="005E2550"/>
    <w:rsid w:val="005E27DA"/>
    <w:rsid w:val="005E2924"/>
    <w:rsid w:val="005E29AE"/>
    <w:rsid w:val="005E39D4"/>
    <w:rsid w:val="005E3EFD"/>
    <w:rsid w:val="005E407F"/>
    <w:rsid w:val="005E445B"/>
    <w:rsid w:val="005E452B"/>
    <w:rsid w:val="005E4681"/>
    <w:rsid w:val="005E565C"/>
    <w:rsid w:val="005E5D62"/>
    <w:rsid w:val="005E6CB1"/>
    <w:rsid w:val="005E6F4B"/>
    <w:rsid w:val="005E79E5"/>
    <w:rsid w:val="005F1455"/>
    <w:rsid w:val="005F16B2"/>
    <w:rsid w:val="005F1C7E"/>
    <w:rsid w:val="005F1DB1"/>
    <w:rsid w:val="005F24F8"/>
    <w:rsid w:val="005F27DC"/>
    <w:rsid w:val="005F3B1C"/>
    <w:rsid w:val="005F485C"/>
    <w:rsid w:val="005F4C94"/>
    <w:rsid w:val="005F4DA4"/>
    <w:rsid w:val="005F503C"/>
    <w:rsid w:val="005F51E1"/>
    <w:rsid w:val="005F5C27"/>
    <w:rsid w:val="005F6054"/>
    <w:rsid w:val="005F65C2"/>
    <w:rsid w:val="005F6857"/>
    <w:rsid w:val="005F68B6"/>
    <w:rsid w:val="005F72AE"/>
    <w:rsid w:val="00600905"/>
    <w:rsid w:val="00600D73"/>
    <w:rsid w:val="006016F3"/>
    <w:rsid w:val="0060198C"/>
    <w:rsid w:val="00601B17"/>
    <w:rsid w:val="00602068"/>
    <w:rsid w:val="0060278D"/>
    <w:rsid w:val="00602B58"/>
    <w:rsid w:val="00603348"/>
    <w:rsid w:val="006036D0"/>
    <w:rsid w:val="006036DD"/>
    <w:rsid w:val="00603D5C"/>
    <w:rsid w:val="00604698"/>
    <w:rsid w:val="0060492B"/>
    <w:rsid w:val="00604BFF"/>
    <w:rsid w:val="00604F54"/>
    <w:rsid w:val="00605D9A"/>
    <w:rsid w:val="006061D9"/>
    <w:rsid w:val="00607714"/>
    <w:rsid w:val="00607A69"/>
    <w:rsid w:val="00607ED8"/>
    <w:rsid w:val="0061038C"/>
    <w:rsid w:val="00611025"/>
    <w:rsid w:val="00611250"/>
    <w:rsid w:val="006117E7"/>
    <w:rsid w:val="00611AA2"/>
    <w:rsid w:val="00611FC8"/>
    <w:rsid w:val="00612522"/>
    <w:rsid w:val="00612FE2"/>
    <w:rsid w:val="006136AB"/>
    <w:rsid w:val="006136D8"/>
    <w:rsid w:val="006139DD"/>
    <w:rsid w:val="00613BD4"/>
    <w:rsid w:val="00613DA4"/>
    <w:rsid w:val="00613F3A"/>
    <w:rsid w:val="0061459A"/>
    <w:rsid w:val="00614683"/>
    <w:rsid w:val="00614824"/>
    <w:rsid w:val="006149F7"/>
    <w:rsid w:val="006150CD"/>
    <w:rsid w:val="00615316"/>
    <w:rsid w:val="00615537"/>
    <w:rsid w:val="00615EBB"/>
    <w:rsid w:val="00615F7D"/>
    <w:rsid w:val="006160BB"/>
    <w:rsid w:val="0061630E"/>
    <w:rsid w:val="00616753"/>
    <w:rsid w:val="006167AD"/>
    <w:rsid w:val="00616AAF"/>
    <w:rsid w:val="00616C26"/>
    <w:rsid w:val="00616CD1"/>
    <w:rsid w:val="00616D7E"/>
    <w:rsid w:val="00617614"/>
    <w:rsid w:val="00617800"/>
    <w:rsid w:val="00620294"/>
    <w:rsid w:val="006202AC"/>
    <w:rsid w:val="00620C19"/>
    <w:rsid w:val="0062192F"/>
    <w:rsid w:val="00621BCA"/>
    <w:rsid w:val="00621D91"/>
    <w:rsid w:val="006229FA"/>
    <w:rsid w:val="006230CD"/>
    <w:rsid w:val="00623242"/>
    <w:rsid w:val="00623A0C"/>
    <w:rsid w:val="0062461C"/>
    <w:rsid w:val="00624F7B"/>
    <w:rsid w:val="00624FF4"/>
    <w:rsid w:val="00625526"/>
    <w:rsid w:val="0062567E"/>
    <w:rsid w:val="00626017"/>
    <w:rsid w:val="0062602E"/>
    <w:rsid w:val="006266A0"/>
    <w:rsid w:val="00626AAB"/>
    <w:rsid w:val="0062710C"/>
    <w:rsid w:val="0062718C"/>
    <w:rsid w:val="00627A4B"/>
    <w:rsid w:val="00627D8F"/>
    <w:rsid w:val="00630665"/>
    <w:rsid w:val="006309C9"/>
    <w:rsid w:val="00630BD3"/>
    <w:rsid w:val="0063175A"/>
    <w:rsid w:val="00631BE5"/>
    <w:rsid w:val="00631C02"/>
    <w:rsid w:val="00632428"/>
    <w:rsid w:val="00632BD5"/>
    <w:rsid w:val="00632C9A"/>
    <w:rsid w:val="0063367C"/>
    <w:rsid w:val="00633854"/>
    <w:rsid w:val="006339C4"/>
    <w:rsid w:val="0063400C"/>
    <w:rsid w:val="0063419F"/>
    <w:rsid w:val="006345EA"/>
    <w:rsid w:val="00634FDE"/>
    <w:rsid w:val="006353EB"/>
    <w:rsid w:val="006355BD"/>
    <w:rsid w:val="0063605F"/>
    <w:rsid w:val="00636599"/>
    <w:rsid w:val="00636614"/>
    <w:rsid w:val="0063677B"/>
    <w:rsid w:val="00636ACD"/>
    <w:rsid w:val="00636FD6"/>
    <w:rsid w:val="006375C4"/>
    <w:rsid w:val="006375C5"/>
    <w:rsid w:val="00637806"/>
    <w:rsid w:val="00637881"/>
    <w:rsid w:val="00637E02"/>
    <w:rsid w:val="00637E2F"/>
    <w:rsid w:val="00640443"/>
    <w:rsid w:val="00640CBA"/>
    <w:rsid w:val="00640D10"/>
    <w:rsid w:val="00640F80"/>
    <w:rsid w:val="00642082"/>
    <w:rsid w:val="00642105"/>
    <w:rsid w:val="00642541"/>
    <w:rsid w:val="006430CC"/>
    <w:rsid w:val="006430F7"/>
    <w:rsid w:val="006437B2"/>
    <w:rsid w:val="006438C9"/>
    <w:rsid w:val="0064482B"/>
    <w:rsid w:val="00644C48"/>
    <w:rsid w:val="00644CD9"/>
    <w:rsid w:val="006455C7"/>
    <w:rsid w:val="0064570C"/>
    <w:rsid w:val="0064581B"/>
    <w:rsid w:val="006459F6"/>
    <w:rsid w:val="00645C22"/>
    <w:rsid w:val="00645EA5"/>
    <w:rsid w:val="00646187"/>
    <w:rsid w:val="006468B6"/>
    <w:rsid w:val="00646F70"/>
    <w:rsid w:val="00647345"/>
    <w:rsid w:val="00647CB1"/>
    <w:rsid w:val="006500EA"/>
    <w:rsid w:val="00650C38"/>
    <w:rsid w:val="006514BE"/>
    <w:rsid w:val="006515D3"/>
    <w:rsid w:val="006519CA"/>
    <w:rsid w:val="00651DA9"/>
    <w:rsid w:val="006521D9"/>
    <w:rsid w:val="00652FFA"/>
    <w:rsid w:val="006533A5"/>
    <w:rsid w:val="0065388F"/>
    <w:rsid w:val="0065468B"/>
    <w:rsid w:val="00654CBB"/>
    <w:rsid w:val="00654D2C"/>
    <w:rsid w:val="00654EF7"/>
    <w:rsid w:val="00655A55"/>
    <w:rsid w:val="00655CE3"/>
    <w:rsid w:val="0065674B"/>
    <w:rsid w:val="0065693F"/>
    <w:rsid w:val="00656A9F"/>
    <w:rsid w:val="00656DAB"/>
    <w:rsid w:val="00657A90"/>
    <w:rsid w:val="00660985"/>
    <w:rsid w:val="0066126A"/>
    <w:rsid w:val="00661A1C"/>
    <w:rsid w:val="00661E4D"/>
    <w:rsid w:val="00661F8D"/>
    <w:rsid w:val="006622A8"/>
    <w:rsid w:val="00662C03"/>
    <w:rsid w:val="00662E39"/>
    <w:rsid w:val="00663CB8"/>
    <w:rsid w:val="00664383"/>
    <w:rsid w:val="00664559"/>
    <w:rsid w:val="0066469D"/>
    <w:rsid w:val="00664790"/>
    <w:rsid w:val="00664E44"/>
    <w:rsid w:val="00665085"/>
    <w:rsid w:val="00665595"/>
    <w:rsid w:val="006659BE"/>
    <w:rsid w:val="0066628C"/>
    <w:rsid w:val="0066631A"/>
    <w:rsid w:val="00667075"/>
    <w:rsid w:val="0066737C"/>
    <w:rsid w:val="0066757C"/>
    <w:rsid w:val="00667E21"/>
    <w:rsid w:val="0067054E"/>
    <w:rsid w:val="00670DF9"/>
    <w:rsid w:val="006715F9"/>
    <w:rsid w:val="00671DF9"/>
    <w:rsid w:val="00672458"/>
    <w:rsid w:val="00672617"/>
    <w:rsid w:val="006728A0"/>
    <w:rsid w:val="006728B8"/>
    <w:rsid w:val="006729C5"/>
    <w:rsid w:val="00672B04"/>
    <w:rsid w:val="00672C19"/>
    <w:rsid w:val="00672E33"/>
    <w:rsid w:val="00672EB9"/>
    <w:rsid w:val="00673225"/>
    <w:rsid w:val="00673306"/>
    <w:rsid w:val="00673511"/>
    <w:rsid w:val="006740D9"/>
    <w:rsid w:val="00674354"/>
    <w:rsid w:val="00674399"/>
    <w:rsid w:val="006744E5"/>
    <w:rsid w:val="00674C60"/>
    <w:rsid w:val="00674F14"/>
    <w:rsid w:val="00674F64"/>
    <w:rsid w:val="0067500D"/>
    <w:rsid w:val="006758E7"/>
    <w:rsid w:val="00675DE9"/>
    <w:rsid w:val="006761EB"/>
    <w:rsid w:val="00676ED1"/>
    <w:rsid w:val="00676F89"/>
    <w:rsid w:val="006772FF"/>
    <w:rsid w:val="0067758E"/>
    <w:rsid w:val="00677759"/>
    <w:rsid w:val="0067793E"/>
    <w:rsid w:val="00677A1F"/>
    <w:rsid w:val="00680029"/>
    <w:rsid w:val="006803CD"/>
    <w:rsid w:val="0068042C"/>
    <w:rsid w:val="00680A39"/>
    <w:rsid w:val="00680C9C"/>
    <w:rsid w:val="0068114A"/>
    <w:rsid w:val="00681D37"/>
    <w:rsid w:val="00681EB2"/>
    <w:rsid w:val="00681EE4"/>
    <w:rsid w:val="00682312"/>
    <w:rsid w:val="006827F8"/>
    <w:rsid w:val="00682DC9"/>
    <w:rsid w:val="006833F6"/>
    <w:rsid w:val="0068393C"/>
    <w:rsid w:val="00683BB0"/>
    <w:rsid w:val="006840E1"/>
    <w:rsid w:val="006852E6"/>
    <w:rsid w:val="00685384"/>
    <w:rsid w:val="00685A8D"/>
    <w:rsid w:val="00685ADF"/>
    <w:rsid w:val="006862ED"/>
    <w:rsid w:val="00686FA4"/>
    <w:rsid w:val="0068760F"/>
    <w:rsid w:val="00690405"/>
    <w:rsid w:val="006908A6"/>
    <w:rsid w:val="00690B88"/>
    <w:rsid w:val="00690ECF"/>
    <w:rsid w:val="006912EB"/>
    <w:rsid w:val="00691F08"/>
    <w:rsid w:val="006920D1"/>
    <w:rsid w:val="00692870"/>
    <w:rsid w:val="00692F45"/>
    <w:rsid w:val="0069306B"/>
    <w:rsid w:val="00693521"/>
    <w:rsid w:val="006936C3"/>
    <w:rsid w:val="00693C31"/>
    <w:rsid w:val="00693EFA"/>
    <w:rsid w:val="00694822"/>
    <w:rsid w:val="006948F9"/>
    <w:rsid w:val="006949E3"/>
    <w:rsid w:val="00694ADB"/>
    <w:rsid w:val="00694F28"/>
    <w:rsid w:val="00694F51"/>
    <w:rsid w:val="00696266"/>
    <w:rsid w:val="006964BD"/>
    <w:rsid w:val="00696BE6"/>
    <w:rsid w:val="006971FA"/>
    <w:rsid w:val="00697ADB"/>
    <w:rsid w:val="00697E5F"/>
    <w:rsid w:val="006A035F"/>
    <w:rsid w:val="006A0B7F"/>
    <w:rsid w:val="006A1FF5"/>
    <w:rsid w:val="006A23BA"/>
    <w:rsid w:val="006A2673"/>
    <w:rsid w:val="006A2905"/>
    <w:rsid w:val="006A2B11"/>
    <w:rsid w:val="006A2C93"/>
    <w:rsid w:val="006A3196"/>
    <w:rsid w:val="006A324F"/>
    <w:rsid w:val="006A35AA"/>
    <w:rsid w:val="006A3622"/>
    <w:rsid w:val="006A4AED"/>
    <w:rsid w:val="006A5F47"/>
    <w:rsid w:val="006A669A"/>
    <w:rsid w:val="006A6734"/>
    <w:rsid w:val="006A6BD3"/>
    <w:rsid w:val="006A6E59"/>
    <w:rsid w:val="006A7506"/>
    <w:rsid w:val="006A7AD0"/>
    <w:rsid w:val="006B0011"/>
    <w:rsid w:val="006B0888"/>
    <w:rsid w:val="006B1209"/>
    <w:rsid w:val="006B1897"/>
    <w:rsid w:val="006B1C57"/>
    <w:rsid w:val="006B1D2B"/>
    <w:rsid w:val="006B1F71"/>
    <w:rsid w:val="006B23AF"/>
    <w:rsid w:val="006B24B1"/>
    <w:rsid w:val="006B31C4"/>
    <w:rsid w:val="006B321F"/>
    <w:rsid w:val="006B341B"/>
    <w:rsid w:val="006B360A"/>
    <w:rsid w:val="006B371F"/>
    <w:rsid w:val="006B3C8A"/>
    <w:rsid w:val="006B3EED"/>
    <w:rsid w:val="006B48CA"/>
    <w:rsid w:val="006B4B3E"/>
    <w:rsid w:val="006B4C09"/>
    <w:rsid w:val="006B4E19"/>
    <w:rsid w:val="006B520B"/>
    <w:rsid w:val="006B5B5B"/>
    <w:rsid w:val="006B5BE1"/>
    <w:rsid w:val="006B5EC4"/>
    <w:rsid w:val="006B65F4"/>
    <w:rsid w:val="006B6CE7"/>
    <w:rsid w:val="006B6FC4"/>
    <w:rsid w:val="006B743F"/>
    <w:rsid w:val="006C092A"/>
    <w:rsid w:val="006C0A96"/>
    <w:rsid w:val="006C0C3B"/>
    <w:rsid w:val="006C0C9D"/>
    <w:rsid w:val="006C0D2B"/>
    <w:rsid w:val="006C100E"/>
    <w:rsid w:val="006C1B9A"/>
    <w:rsid w:val="006C1C44"/>
    <w:rsid w:val="006C1EE8"/>
    <w:rsid w:val="006C232B"/>
    <w:rsid w:val="006C2B24"/>
    <w:rsid w:val="006C3475"/>
    <w:rsid w:val="006C38C6"/>
    <w:rsid w:val="006C3E7C"/>
    <w:rsid w:val="006C42F1"/>
    <w:rsid w:val="006C492A"/>
    <w:rsid w:val="006C4A03"/>
    <w:rsid w:val="006C53B2"/>
    <w:rsid w:val="006C56ED"/>
    <w:rsid w:val="006C5929"/>
    <w:rsid w:val="006C5E45"/>
    <w:rsid w:val="006C5FAE"/>
    <w:rsid w:val="006C67F4"/>
    <w:rsid w:val="006C6D87"/>
    <w:rsid w:val="006C746A"/>
    <w:rsid w:val="006C7533"/>
    <w:rsid w:val="006C76F6"/>
    <w:rsid w:val="006C7812"/>
    <w:rsid w:val="006C7B4E"/>
    <w:rsid w:val="006D03FC"/>
    <w:rsid w:val="006D1616"/>
    <w:rsid w:val="006D1D54"/>
    <w:rsid w:val="006D1F7B"/>
    <w:rsid w:val="006D1FDA"/>
    <w:rsid w:val="006D221B"/>
    <w:rsid w:val="006D22A7"/>
    <w:rsid w:val="006D2E6D"/>
    <w:rsid w:val="006D36F0"/>
    <w:rsid w:val="006D3866"/>
    <w:rsid w:val="006D3AC2"/>
    <w:rsid w:val="006D3CC9"/>
    <w:rsid w:val="006D3DD9"/>
    <w:rsid w:val="006D3F56"/>
    <w:rsid w:val="006D41D9"/>
    <w:rsid w:val="006D4219"/>
    <w:rsid w:val="006D4439"/>
    <w:rsid w:val="006D44A1"/>
    <w:rsid w:val="006D4F71"/>
    <w:rsid w:val="006D50CB"/>
    <w:rsid w:val="006D521B"/>
    <w:rsid w:val="006D55FA"/>
    <w:rsid w:val="006D565B"/>
    <w:rsid w:val="006D58DF"/>
    <w:rsid w:val="006D5B43"/>
    <w:rsid w:val="006D67C9"/>
    <w:rsid w:val="006D6866"/>
    <w:rsid w:val="006D6B61"/>
    <w:rsid w:val="006D6C07"/>
    <w:rsid w:val="006D6CB0"/>
    <w:rsid w:val="006D7282"/>
    <w:rsid w:val="006D7B98"/>
    <w:rsid w:val="006D7DA6"/>
    <w:rsid w:val="006D7F4C"/>
    <w:rsid w:val="006E01AF"/>
    <w:rsid w:val="006E0847"/>
    <w:rsid w:val="006E091C"/>
    <w:rsid w:val="006E0BA2"/>
    <w:rsid w:val="006E0C2C"/>
    <w:rsid w:val="006E0F92"/>
    <w:rsid w:val="006E10A9"/>
    <w:rsid w:val="006E16E0"/>
    <w:rsid w:val="006E1A95"/>
    <w:rsid w:val="006E1B0A"/>
    <w:rsid w:val="006E1B8C"/>
    <w:rsid w:val="006E1E9D"/>
    <w:rsid w:val="006E23D0"/>
    <w:rsid w:val="006E2E07"/>
    <w:rsid w:val="006E36C3"/>
    <w:rsid w:val="006E399A"/>
    <w:rsid w:val="006E3F26"/>
    <w:rsid w:val="006E4E63"/>
    <w:rsid w:val="006E626C"/>
    <w:rsid w:val="006E6513"/>
    <w:rsid w:val="006E755C"/>
    <w:rsid w:val="006E7C10"/>
    <w:rsid w:val="006F0104"/>
    <w:rsid w:val="006F01F9"/>
    <w:rsid w:val="006F09C7"/>
    <w:rsid w:val="006F0D2A"/>
    <w:rsid w:val="006F1104"/>
    <w:rsid w:val="006F1545"/>
    <w:rsid w:val="006F154D"/>
    <w:rsid w:val="006F175A"/>
    <w:rsid w:val="006F1F55"/>
    <w:rsid w:val="006F23F2"/>
    <w:rsid w:val="006F2697"/>
    <w:rsid w:val="006F30FF"/>
    <w:rsid w:val="006F3443"/>
    <w:rsid w:val="006F35FA"/>
    <w:rsid w:val="006F3DB3"/>
    <w:rsid w:val="006F3DE5"/>
    <w:rsid w:val="006F4218"/>
    <w:rsid w:val="006F4302"/>
    <w:rsid w:val="006F4652"/>
    <w:rsid w:val="006F6A4B"/>
    <w:rsid w:val="006F7CC3"/>
    <w:rsid w:val="006F7E2D"/>
    <w:rsid w:val="006F7EB3"/>
    <w:rsid w:val="00700648"/>
    <w:rsid w:val="00700A0A"/>
    <w:rsid w:val="007018B8"/>
    <w:rsid w:val="00701FCA"/>
    <w:rsid w:val="00702D56"/>
    <w:rsid w:val="00702F57"/>
    <w:rsid w:val="00703341"/>
    <w:rsid w:val="007037CF"/>
    <w:rsid w:val="00703F17"/>
    <w:rsid w:val="007040F0"/>
    <w:rsid w:val="00704430"/>
    <w:rsid w:val="007048B1"/>
    <w:rsid w:val="00704FCD"/>
    <w:rsid w:val="00705198"/>
    <w:rsid w:val="0070555E"/>
    <w:rsid w:val="007061B2"/>
    <w:rsid w:val="007064E0"/>
    <w:rsid w:val="007079A7"/>
    <w:rsid w:val="00707C2A"/>
    <w:rsid w:val="00707D59"/>
    <w:rsid w:val="00707F1E"/>
    <w:rsid w:val="00710125"/>
    <w:rsid w:val="007103AB"/>
    <w:rsid w:val="00710B2E"/>
    <w:rsid w:val="00712663"/>
    <w:rsid w:val="007136F5"/>
    <w:rsid w:val="00713AF4"/>
    <w:rsid w:val="00714BF1"/>
    <w:rsid w:val="00714EE8"/>
    <w:rsid w:val="00715429"/>
    <w:rsid w:val="00715685"/>
    <w:rsid w:val="00715EBB"/>
    <w:rsid w:val="00716339"/>
    <w:rsid w:val="0071689F"/>
    <w:rsid w:val="00716992"/>
    <w:rsid w:val="00717688"/>
    <w:rsid w:val="007179E0"/>
    <w:rsid w:val="00717D9C"/>
    <w:rsid w:val="00720AA3"/>
    <w:rsid w:val="00720ECC"/>
    <w:rsid w:val="00721197"/>
    <w:rsid w:val="00721918"/>
    <w:rsid w:val="00721A5D"/>
    <w:rsid w:val="00723474"/>
    <w:rsid w:val="007237AD"/>
    <w:rsid w:val="007238AC"/>
    <w:rsid w:val="00724381"/>
    <w:rsid w:val="00724603"/>
    <w:rsid w:val="00724814"/>
    <w:rsid w:val="00725371"/>
    <w:rsid w:val="007256F8"/>
    <w:rsid w:val="00727177"/>
    <w:rsid w:val="007272D9"/>
    <w:rsid w:val="00727BD1"/>
    <w:rsid w:val="007306E0"/>
    <w:rsid w:val="00730826"/>
    <w:rsid w:val="00730B8D"/>
    <w:rsid w:val="00730D2A"/>
    <w:rsid w:val="00731602"/>
    <w:rsid w:val="0073229D"/>
    <w:rsid w:val="007327A3"/>
    <w:rsid w:val="00732DDE"/>
    <w:rsid w:val="007330C2"/>
    <w:rsid w:val="007339DD"/>
    <w:rsid w:val="00734A8A"/>
    <w:rsid w:val="00734BD0"/>
    <w:rsid w:val="00735B6B"/>
    <w:rsid w:val="0073613F"/>
    <w:rsid w:val="00736187"/>
    <w:rsid w:val="00736509"/>
    <w:rsid w:val="00736540"/>
    <w:rsid w:val="007368E6"/>
    <w:rsid w:val="00737249"/>
    <w:rsid w:val="00740570"/>
    <w:rsid w:val="00740D81"/>
    <w:rsid w:val="00740D96"/>
    <w:rsid w:val="00740E25"/>
    <w:rsid w:val="007412C6"/>
    <w:rsid w:val="007415E4"/>
    <w:rsid w:val="007419CD"/>
    <w:rsid w:val="00741D87"/>
    <w:rsid w:val="00741FC0"/>
    <w:rsid w:val="007420FC"/>
    <w:rsid w:val="0074232A"/>
    <w:rsid w:val="00742535"/>
    <w:rsid w:val="00742CD9"/>
    <w:rsid w:val="0074324E"/>
    <w:rsid w:val="007432FC"/>
    <w:rsid w:val="007436D9"/>
    <w:rsid w:val="00743A85"/>
    <w:rsid w:val="00744532"/>
    <w:rsid w:val="007446E3"/>
    <w:rsid w:val="0074493E"/>
    <w:rsid w:val="00744D4F"/>
    <w:rsid w:val="007454B3"/>
    <w:rsid w:val="007460A9"/>
    <w:rsid w:val="007461F7"/>
    <w:rsid w:val="007463CF"/>
    <w:rsid w:val="007464A9"/>
    <w:rsid w:val="00746B85"/>
    <w:rsid w:val="00747007"/>
    <w:rsid w:val="00747329"/>
    <w:rsid w:val="007477C0"/>
    <w:rsid w:val="00747A7D"/>
    <w:rsid w:val="00747A8C"/>
    <w:rsid w:val="00750B19"/>
    <w:rsid w:val="00750D27"/>
    <w:rsid w:val="00751107"/>
    <w:rsid w:val="00751941"/>
    <w:rsid w:val="00751C43"/>
    <w:rsid w:val="00751D9F"/>
    <w:rsid w:val="00752894"/>
    <w:rsid w:val="00752F61"/>
    <w:rsid w:val="00753571"/>
    <w:rsid w:val="00753BB3"/>
    <w:rsid w:val="0075401D"/>
    <w:rsid w:val="00754533"/>
    <w:rsid w:val="007546FA"/>
    <w:rsid w:val="00754851"/>
    <w:rsid w:val="00754A01"/>
    <w:rsid w:val="00754EBB"/>
    <w:rsid w:val="00754F87"/>
    <w:rsid w:val="007553E3"/>
    <w:rsid w:val="00755544"/>
    <w:rsid w:val="0075595F"/>
    <w:rsid w:val="007564BD"/>
    <w:rsid w:val="00756780"/>
    <w:rsid w:val="007573CB"/>
    <w:rsid w:val="007577CD"/>
    <w:rsid w:val="007600E4"/>
    <w:rsid w:val="0076014A"/>
    <w:rsid w:val="007603A3"/>
    <w:rsid w:val="0076114D"/>
    <w:rsid w:val="0076115A"/>
    <w:rsid w:val="00761832"/>
    <w:rsid w:val="00761E64"/>
    <w:rsid w:val="00761F14"/>
    <w:rsid w:val="007625B4"/>
    <w:rsid w:val="007627C7"/>
    <w:rsid w:val="0076290C"/>
    <w:rsid w:val="00762E39"/>
    <w:rsid w:val="00762E5C"/>
    <w:rsid w:val="00763F6A"/>
    <w:rsid w:val="007644A4"/>
    <w:rsid w:val="0076453B"/>
    <w:rsid w:val="0076534F"/>
    <w:rsid w:val="0076584D"/>
    <w:rsid w:val="007662C2"/>
    <w:rsid w:val="00766861"/>
    <w:rsid w:val="00766955"/>
    <w:rsid w:val="007669E9"/>
    <w:rsid w:val="00766EC9"/>
    <w:rsid w:val="00767059"/>
    <w:rsid w:val="00767683"/>
    <w:rsid w:val="0077036E"/>
    <w:rsid w:val="0077134C"/>
    <w:rsid w:val="00771910"/>
    <w:rsid w:val="00771922"/>
    <w:rsid w:val="0077289F"/>
    <w:rsid w:val="00772E9B"/>
    <w:rsid w:val="007736AA"/>
    <w:rsid w:val="007736F1"/>
    <w:rsid w:val="007739CA"/>
    <w:rsid w:val="00773D9F"/>
    <w:rsid w:val="007746EE"/>
    <w:rsid w:val="00775A2A"/>
    <w:rsid w:val="00775AC1"/>
    <w:rsid w:val="00775B7A"/>
    <w:rsid w:val="00775D4A"/>
    <w:rsid w:val="00775E79"/>
    <w:rsid w:val="00775FB2"/>
    <w:rsid w:val="00776783"/>
    <w:rsid w:val="007774F6"/>
    <w:rsid w:val="007777C3"/>
    <w:rsid w:val="00777CC6"/>
    <w:rsid w:val="00777DCA"/>
    <w:rsid w:val="00777F1A"/>
    <w:rsid w:val="00777F89"/>
    <w:rsid w:val="0078045C"/>
    <w:rsid w:val="0078047B"/>
    <w:rsid w:val="00780789"/>
    <w:rsid w:val="00780834"/>
    <w:rsid w:val="00780845"/>
    <w:rsid w:val="00780C23"/>
    <w:rsid w:val="00780EB6"/>
    <w:rsid w:val="00780EE6"/>
    <w:rsid w:val="00781048"/>
    <w:rsid w:val="0078156A"/>
    <w:rsid w:val="00781990"/>
    <w:rsid w:val="007819CA"/>
    <w:rsid w:val="00781F8C"/>
    <w:rsid w:val="0078213A"/>
    <w:rsid w:val="007822E1"/>
    <w:rsid w:val="007824F9"/>
    <w:rsid w:val="0078252E"/>
    <w:rsid w:val="00783B42"/>
    <w:rsid w:val="00783FAA"/>
    <w:rsid w:val="00784111"/>
    <w:rsid w:val="007844A8"/>
    <w:rsid w:val="00784CFC"/>
    <w:rsid w:val="00785134"/>
    <w:rsid w:val="007852E3"/>
    <w:rsid w:val="0078537E"/>
    <w:rsid w:val="007854FF"/>
    <w:rsid w:val="00785E35"/>
    <w:rsid w:val="0078638A"/>
    <w:rsid w:val="00786774"/>
    <w:rsid w:val="00786904"/>
    <w:rsid w:val="00786CAB"/>
    <w:rsid w:val="00787022"/>
    <w:rsid w:val="0078713F"/>
    <w:rsid w:val="007872F7"/>
    <w:rsid w:val="00787A46"/>
    <w:rsid w:val="00787DC9"/>
    <w:rsid w:val="0079022E"/>
    <w:rsid w:val="0079042B"/>
    <w:rsid w:val="007907F6"/>
    <w:rsid w:val="00790DFD"/>
    <w:rsid w:val="0079117A"/>
    <w:rsid w:val="007912CA"/>
    <w:rsid w:val="007914E9"/>
    <w:rsid w:val="00791EB2"/>
    <w:rsid w:val="0079202D"/>
    <w:rsid w:val="0079265B"/>
    <w:rsid w:val="007927B1"/>
    <w:rsid w:val="00792894"/>
    <w:rsid w:val="00793D37"/>
    <w:rsid w:val="00793D45"/>
    <w:rsid w:val="00794176"/>
    <w:rsid w:val="00794288"/>
    <w:rsid w:val="007942CA"/>
    <w:rsid w:val="007947E9"/>
    <w:rsid w:val="00794934"/>
    <w:rsid w:val="0079561D"/>
    <w:rsid w:val="007958DD"/>
    <w:rsid w:val="00796302"/>
    <w:rsid w:val="007966D2"/>
    <w:rsid w:val="00796992"/>
    <w:rsid w:val="007969D9"/>
    <w:rsid w:val="007971B3"/>
    <w:rsid w:val="007975A2"/>
    <w:rsid w:val="007975C5"/>
    <w:rsid w:val="00797A47"/>
    <w:rsid w:val="007A029A"/>
    <w:rsid w:val="007A06F7"/>
    <w:rsid w:val="007A0893"/>
    <w:rsid w:val="007A1317"/>
    <w:rsid w:val="007A1C64"/>
    <w:rsid w:val="007A2D69"/>
    <w:rsid w:val="007A3816"/>
    <w:rsid w:val="007A3DAE"/>
    <w:rsid w:val="007A4221"/>
    <w:rsid w:val="007A43FF"/>
    <w:rsid w:val="007A443B"/>
    <w:rsid w:val="007A4508"/>
    <w:rsid w:val="007A46ED"/>
    <w:rsid w:val="007A4C56"/>
    <w:rsid w:val="007A5474"/>
    <w:rsid w:val="007A57F5"/>
    <w:rsid w:val="007A6CF4"/>
    <w:rsid w:val="007A6DEE"/>
    <w:rsid w:val="007A7086"/>
    <w:rsid w:val="007B0059"/>
    <w:rsid w:val="007B01A4"/>
    <w:rsid w:val="007B1606"/>
    <w:rsid w:val="007B1D5F"/>
    <w:rsid w:val="007B2143"/>
    <w:rsid w:val="007B25FB"/>
    <w:rsid w:val="007B29BF"/>
    <w:rsid w:val="007B2A9D"/>
    <w:rsid w:val="007B2ACA"/>
    <w:rsid w:val="007B2C0A"/>
    <w:rsid w:val="007B2DB9"/>
    <w:rsid w:val="007B2FD4"/>
    <w:rsid w:val="007B34CB"/>
    <w:rsid w:val="007B3B2A"/>
    <w:rsid w:val="007B4DCC"/>
    <w:rsid w:val="007B509E"/>
    <w:rsid w:val="007B50B9"/>
    <w:rsid w:val="007B5A62"/>
    <w:rsid w:val="007B65F3"/>
    <w:rsid w:val="007B68E3"/>
    <w:rsid w:val="007B6948"/>
    <w:rsid w:val="007B6D5D"/>
    <w:rsid w:val="007B7070"/>
    <w:rsid w:val="007B75D2"/>
    <w:rsid w:val="007B77A0"/>
    <w:rsid w:val="007B79D6"/>
    <w:rsid w:val="007B7FB0"/>
    <w:rsid w:val="007C029C"/>
    <w:rsid w:val="007C0353"/>
    <w:rsid w:val="007C071E"/>
    <w:rsid w:val="007C076C"/>
    <w:rsid w:val="007C0A7B"/>
    <w:rsid w:val="007C10F7"/>
    <w:rsid w:val="007C1157"/>
    <w:rsid w:val="007C11EF"/>
    <w:rsid w:val="007C13DC"/>
    <w:rsid w:val="007C1B94"/>
    <w:rsid w:val="007C208B"/>
    <w:rsid w:val="007C226A"/>
    <w:rsid w:val="007C2361"/>
    <w:rsid w:val="007C2FD2"/>
    <w:rsid w:val="007C3083"/>
    <w:rsid w:val="007C3138"/>
    <w:rsid w:val="007C3686"/>
    <w:rsid w:val="007C4D99"/>
    <w:rsid w:val="007C4F09"/>
    <w:rsid w:val="007C4F81"/>
    <w:rsid w:val="007C565D"/>
    <w:rsid w:val="007C5A94"/>
    <w:rsid w:val="007C6F5D"/>
    <w:rsid w:val="007C72DF"/>
    <w:rsid w:val="007C7302"/>
    <w:rsid w:val="007C7F92"/>
    <w:rsid w:val="007C7FE3"/>
    <w:rsid w:val="007D0AAA"/>
    <w:rsid w:val="007D0BD7"/>
    <w:rsid w:val="007D0D8E"/>
    <w:rsid w:val="007D150D"/>
    <w:rsid w:val="007D22EA"/>
    <w:rsid w:val="007D236B"/>
    <w:rsid w:val="007D28BD"/>
    <w:rsid w:val="007D2F79"/>
    <w:rsid w:val="007D382A"/>
    <w:rsid w:val="007D4C1D"/>
    <w:rsid w:val="007D52BE"/>
    <w:rsid w:val="007D52FB"/>
    <w:rsid w:val="007D59F0"/>
    <w:rsid w:val="007D5BAE"/>
    <w:rsid w:val="007D5C08"/>
    <w:rsid w:val="007D6085"/>
    <w:rsid w:val="007D67F9"/>
    <w:rsid w:val="007D6D5C"/>
    <w:rsid w:val="007D786B"/>
    <w:rsid w:val="007D7A17"/>
    <w:rsid w:val="007D7BD0"/>
    <w:rsid w:val="007E03ED"/>
    <w:rsid w:val="007E126F"/>
    <w:rsid w:val="007E284F"/>
    <w:rsid w:val="007E2FC0"/>
    <w:rsid w:val="007E385E"/>
    <w:rsid w:val="007E3884"/>
    <w:rsid w:val="007E38CA"/>
    <w:rsid w:val="007E396C"/>
    <w:rsid w:val="007E39FA"/>
    <w:rsid w:val="007E3A4D"/>
    <w:rsid w:val="007E41E3"/>
    <w:rsid w:val="007E42AB"/>
    <w:rsid w:val="007E45D6"/>
    <w:rsid w:val="007E4B27"/>
    <w:rsid w:val="007E4D39"/>
    <w:rsid w:val="007E4E99"/>
    <w:rsid w:val="007E5060"/>
    <w:rsid w:val="007E541E"/>
    <w:rsid w:val="007E56AA"/>
    <w:rsid w:val="007E5A95"/>
    <w:rsid w:val="007E6100"/>
    <w:rsid w:val="007E6A7D"/>
    <w:rsid w:val="007E7137"/>
    <w:rsid w:val="007E7146"/>
    <w:rsid w:val="007E7808"/>
    <w:rsid w:val="007E7BB8"/>
    <w:rsid w:val="007E7CAC"/>
    <w:rsid w:val="007E7FB7"/>
    <w:rsid w:val="007F0127"/>
    <w:rsid w:val="007F020D"/>
    <w:rsid w:val="007F1D83"/>
    <w:rsid w:val="007F20AF"/>
    <w:rsid w:val="007F20EC"/>
    <w:rsid w:val="007F24A5"/>
    <w:rsid w:val="007F29E7"/>
    <w:rsid w:val="007F2A9D"/>
    <w:rsid w:val="007F3E8B"/>
    <w:rsid w:val="007F4364"/>
    <w:rsid w:val="007F47ED"/>
    <w:rsid w:val="007F4B22"/>
    <w:rsid w:val="007F4C8C"/>
    <w:rsid w:val="007F5245"/>
    <w:rsid w:val="007F5478"/>
    <w:rsid w:val="007F5748"/>
    <w:rsid w:val="007F58F9"/>
    <w:rsid w:val="007F59DB"/>
    <w:rsid w:val="007F5BA9"/>
    <w:rsid w:val="007F6277"/>
    <w:rsid w:val="007F6861"/>
    <w:rsid w:val="007F6877"/>
    <w:rsid w:val="007F7083"/>
    <w:rsid w:val="007F7279"/>
    <w:rsid w:val="007F72BB"/>
    <w:rsid w:val="007F7951"/>
    <w:rsid w:val="007F7B45"/>
    <w:rsid w:val="007F7D84"/>
    <w:rsid w:val="007F7E8D"/>
    <w:rsid w:val="0080065C"/>
    <w:rsid w:val="00801F68"/>
    <w:rsid w:val="00802273"/>
    <w:rsid w:val="008024B4"/>
    <w:rsid w:val="0080268B"/>
    <w:rsid w:val="00802F2C"/>
    <w:rsid w:val="008036C3"/>
    <w:rsid w:val="008036D2"/>
    <w:rsid w:val="00803BEC"/>
    <w:rsid w:val="0080440F"/>
    <w:rsid w:val="00805809"/>
    <w:rsid w:val="00805DC6"/>
    <w:rsid w:val="00806674"/>
    <w:rsid w:val="00806A1F"/>
    <w:rsid w:val="00807E6F"/>
    <w:rsid w:val="00810422"/>
    <w:rsid w:val="00810A39"/>
    <w:rsid w:val="00811458"/>
    <w:rsid w:val="0081179E"/>
    <w:rsid w:val="00811BD3"/>
    <w:rsid w:val="00811F92"/>
    <w:rsid w:val="008120DA"/>
    <w:rsid w:val="008127D4"/>
    <w:rsid w:val="00812A7E"/>
    <w:rsid w:val="00812B7A"/>
    <w:rsid w:val="00812EA2"/>
    <w:rsid w:val="008130DD"/>
    <w:rsid w:val="008133E6"/>
    <w:rsid w:val="00813522"/>
    <w:rsid w:val="00813FAA"/>
    <w:rsid w:val="00813FFE"/>
    <w:rsid w:val="00814018"/>
    <w:rsid w:val="0081475F"/>
    <w:rsid w:val="00814F52"/>
    <w:rsid w:val="00815807"/>
    <w:rsid w:val="008159D1"/>
    <w:rsid w:val="00815D5F"/>
    <w:rsid w:val="00816025"/>
    <w:rsid w:val="00816785"/>
    <w:rsid w:val="008168CC"/>
    <w:rsid w:val="00816A8A"/>
    <w:rsid w:val="00817111"/>
    <w:rsid w:val="00817C75"/>
    <w:rsid w:val="00817D0F"/>
    <w:rsid w:val="008200AB"/>
    <w:rsid w:val="0082051A"/>
    <w:rsid w:val="008207F2"/>
    <w:rsid w:val="00821201"/>
    <w:rsid w:val="00821506"/>
    <w:rsid w:val="00821EA2"/>
    <w:rsid w:val="008220B9"/>
    <w:rsid w:val="00822A6C"/>
    <w:rsid w:val="00822E58"/>
    <w:rsid w:val="008232D4"/>
    <w:rsid w:val="008232F8"/>
    <w:rsid w:val="0082347D"/>
    <w:rsid w:val="008236EC"/>
    <w:rsid w:val="00823707"/>
    <w:rsid w:val="00823A2F"/>
    <w:rsid w:val="00824104"/>
    <w:rsid w:val="00824461"/>
    <w:rsid w:val="00824801"/>
    <w:rsid w:val="00824D74"/>
    <w:rsid w:val="00825111"/>
    <w:rsid w:val="008251C2"/>
    <w:rsid w:val="0082590E"/>
    <w:rsid w:val="0082610B"/>
    <w:rsid w:val="00826186"/>
    <w:rsid w:val="0082619A"/>
    <w:rsid w:val="00826A58"/>
    <w:rsid w:val="00826E1E"/>
    <w:rsid w:val="0082738B"/>
    <w:rsid w:val="00827916"/>
    <w:rsid w:val="00827CB2"/>
    <w:rsid w:val="00827CD8"/>
    <w:rsid w:val="008300B8"/>
    <w:rsid w:val="00831719"/>
    <w:rsid w:val="008322C1"/>
    <w:rsid w:val="008323E1"/>
    <w:rsid w:val="008336FD"/>
    <w:rsid w:val="0083375C"/>
    <w:rsid w:val="00833E08"/>
    <w:rsid w:val="00833E09"/>
    <w:rsid w:val="00833ED5"/>
    <w:rsid w:val="00833F04"/>
    <w:rsid w:val="00834630"/>
    <w:rsid w:val="0083513E"/>
    <w:rsid w:val="00835E17"/>
    <w:rsid w:val="00835EF6"/>
    <w:rsid w:val="00837208"/>
    <w:rsid w:val="008372B7"/>
    <w:rsid w:val="0083762F"/>
    <w:rsid w:val="00837F02"/>
    <w:rsid w:val="0084009B"/>
    <w:rsid w:val="0084028F"/>
    <w:rsid w:val="008405FE"/>
    <w:rsid w:val="00840AAC"/>
    <w:rsid w:val="0084185E"/>
    <w:rsid w:val="00841D51"/>
    <w:rsid w:val="00842D93"/>
    <w:rsid w:val="00843662"/>
    <w:rsid w:val="00844023"/>
    <w:rsid w:val="0084481A"/>
    <w:rsid w:val="00845A9F"/>
    <w:rsid w:val="00845BAC"/>
    <w:rsid w:val="00845E34"/>
    <w:rsid w:val="00847170"/>
    <w:rsid w:val="00847966"/>
    <w:rsid w:val="00847ACB"/>
    <w:rsid w:val="00847C2D"/>
    <w:rsid w:val="00847C6D"/>
    <w:rsid w:val="00847D31"/>
    <w:rsid w:val="00850804"/>
    <w:rsid w:val="00850DE4"/>
    <w:rsid w:val="008511F5"/>
    <w:rsid w:val="008519E5"/>
    <w:rsid w:val="00852342"/>
    <w:rsid w:val="0085285B"/>
    <w:rsid w:val="00852BAA"/>
    <w:rsid w:val="00852C68"/>
    <w:rsid w:val="00853527"/>
    <w:rsid w:val="0085360D"/>
    <w:rsid w:val="00853C11"/>
    <w:rsid w:val="00853FC5"/>
    <w:rsid w:val="00854986"/>
    <w:rsid w:val="008549E4"/>
    <w:rsid w:val="0085559D"/>
    <w:rsid w:val="00855A2A"/>
    <w:rsid w:val="008566E4"/>
    <w:rsid w:val="00856B5E"/>
    <w:rsid w:val="00856B7E"/>
    <w:rsid w:val="00856BE9"/>
    <w:rsid w:val="00856E3A"/>
    <w:rsid w:val="00857667"/>
    <w:rsid w:val="00860637"/>
    <w:rsid w:val="00860C48"/>
    <w:rsid w:val="00860D62"/>
    <w:rsid w:val="00860F3F"/>
    <w:rsid w:val="00861CFC"/>
    <w:rsid w:val="00862071"/>
    <w:rsid w:val="00862CB2"/>
    <w:rsid w:val="008631F8"/>
    <w:rsid w:val="008632FC"/>
    <w:rsid w:val="008635B0"/>
    <w:rsid w:val="00863BF5"/>
    <w:rsid w:val="00864B9C"/>
    <w:rsid w:val="00864C4E"/>
    <w:rsid w:val="00864E95"/>
    <w:rsid w:val="00865828"/>
    <w:rsid w:val="008660A8"/>
    <w:rsid w:val="00866933"/>
    <w:rsid w:val="00866D0E"/>
    <w:rsid w:val="00867910"/>
    <w:rsid w:val="0087041A"/>
    <w:rsid w:val="00870469"/>
    <w:rsid w:val="00870B4B"/>
    <w:rsid w:val="00870ED2"/>
    <w:rsid w:val="00870ED6"/>
    <w:rsid w:val="0087131D"/>
    <w:rsid w:val="008721B1"/>
    <w:rsid w:val="008721D2"/>
    <w:rsid w:val="00873312"/>
    <w:rsid w:val="0087380B"/>
    <w:rsid w:val="00873AE8"/>
    <w:rsid w:val="008742F5"/>
    <w:rsid w:val="008752C0"/>
    <w:rsid w:val="008762D3"/>
    <w:rsid w:val="008762DA"/>
    <w:rsid w:val="008767E5"/>
    <w:rsid w:val="00877199"/>
    <w:rsid w:val="008773CC"/>
    <w:rsid w:val="00877DE0"/>
    <w:rsid w:val="00880123"/>
    <w:rsid w:val="00880324"/>
    <w:rsid w:val="008804EB"/>
    <w:rsid w:val="00880566"/>
    <w:rsid w:val="00880A61"/>
    <w:rsid w:val="0088154C"/>
    <w:rsid w:val="008819C5"/>
    <w:rsid w:val="00881E41"/>
    <w:rsid w:val="0088236B"/>
    <w:rsid w:val="008823D1"/>
    <w:rsid w:val="00882AE0"/>
    <w:rsid w:val="0088347D"/>
    <w:rsid w:val="00883D7A"/>
    <w:rsid w:val="00883DE9"/>
    <w:rsid w:val="00883F11"/>
    <w:rsid w:val="00884138"/>
    <w:rsid w:val="0088439C"/>
    <w:rsid w:val="0088461E"/>
    <w:rsid w:val="00884EB1"/>
    <w:rsid w:val="00885514"/>
    <w:rsid w:val="00885D7C"/>
    <w:rsid w:val="00886BD6"/>
    <w:rsid w:val="0088752C"/>
    <w:rsid w:val="008877EF"/>
    <w:rsid w:val="008879AF"/>
    <w:rsid w:val="00890788"/>
    <w:rsid w:val="00890853"/>
    <w:rsid w:val="00890A78"/>
    <w:rsid w:val="0089152F"/>
    <w:rsid w:val="00891954"/>
    <w:rsid w:val="00891B38"/>
    <w:rsid w:val="00892713"/>
    <w:rsid w:val="008928B5"/>
    <w:rsid w:val="00892C3B"/>
    <w:rsid w:val="00892EAC"/>
    <w:rsid w:val="008936CB"/>
    <w:rsid w:val="008939FD"/>
    <w:rsid w:val="00893D2F"/>
    <w:rsid w:val="008942F8"/>
    <w:rsid w:val="0089445A"/>
    <w:rsid w:val="00894791"/>
    <w:rsid w:val="008947B9"/>
    <w:rsid w:val="0089561F"/>
    <w:rsid w:val="008962A5"/>
    <w:rsid w:val="00896E11"/>
    <w:rsid w:val="008A0726"/>
    <w:rsid w:val="008A0A32"/>
    <w:rsid w:val="008A0C30"/>
    <w:rsid w:val="008A0E19"/>
    <w:rsid w:val="008A1348"/>
    <w:rsid w:val="008A135E"/>
    <w:rsid w:val="008A1819"/>
    <w:rsid w:val="008A26FC"/>
    <w:rsid w:val="008A28D2"/>
    <w:rsid w:val="008A2B03"/>
    <w:rsid w:val="008A2DA7"/>
    <w:rsid w:val="008A2FE3"/>
    <w:rsid w:val="008A3135"/>
    <w:rsid w:val="008A34E1"/>
    <w:rsid w:val="008A3EB7"/>
    <w:rsid w:val="008A44D3"/>
    <w:rsid w:val="008A46D5"/>
    <w:rsid w:val="008A46DE"/>
    <w:rsid w:val="008A4991"/>
    <w:rsid w:val="008A514F"/>
    <w:rsid w:val="008A6202"/>
    <w:rsid w:val="008A6537"/>
    <w:rsid w:val="008A67C1"/>
    <w:rsid w:val="008A6B0A"/>
    <w:rsid w:val="008A70B1"/>
    <w:rsid w:val="008A7205"/>
    <w:rsid w:val="008A7909"/>
    <w:rsid w:val="008A7E2A"/>
    <w:rsid w:val="008B0403"/>
    <w:rsid w:val="008B0938"/>
    <w:rsid w:val="008B0C44"/>
    <w:rsid w:val="008B0FDD"/>
    <w:rsid w:val="008B1990"/>
    <w:rsid w:val="008B1C11"/>
    <w:rsid w:val="008B1C4F"/>
    <w:rsid w:val="008B1DCA"/>
    <w:rsid w:val="008B1F21"/>
    <w:rsid w:val="008B2121"/>
    <w:rsid w:val="008B22D4"/>
    <w:rsid w:val="008B23EF"/>
    <w:rsid w:val="008B27BE"/>
    <w:rsid w:val="008B2BE4"/>
    <w:rsid w:val="008B2E81"/>
    <w:rsid w:val="008B31DF"/>
    <w:rsid w:val="008B39BD"/>
    <w:rsid w:val="008B3CDC"/>
    <w:rsid w:val="008B4794"/>
    <w:rsid w:val="008B4AC4"/>
    <w:rsid w:val="008B4C70"/>
    <w:rsid w:val="008B4FA9"/>
    <w:rsid w:val="008B63A4"/>
    <w:rsid w:val="008B673C"/>
    <w:rsid w:val="008B6A2B"/>
    <w:rsid w:val="008B6E9C"/>
    <w:rsid w:val="008B70A9"/>
    <w:rsid w:val="008C072C"/>
    <w:rsid w:val="008C073B"/>
    <w:rsid w:val="008C11B0"/>
    <w:rsid w:val="008C12C9"/>
    <w:rsid w:val="008C1885"/>
    <w:rsid w:val="008C1941"/>
    <w:rsid w:val="008C1CF7"/>
    <w:rsid w:val="008C2129"/>
    <w:rsid w:val="008C3116"/>
    <w:rsid w:val="008C38AF"/>
    <w:rsid w:val="008C3FA5"/>
    <w:rsid w:val="008C47D5"/>
    <w:rsid w:val="008C484E"/>
    <w:rsid w:val="008C4A9B"/>
    <w:rsid w:val="008C59CB"/>
    <w:rsid w:val="008C6083"/>
    <w:rsid w:val="008C6456"/>
    <w:rsid w:val="008C67A0"/>
    <w:rsid w:val="008C75F9"/>
    <w:rsid w:val="008C78B0"/>
    <w:rsid w:val="008C7C2C"/>
    <w:rsid w:val="008C7C41"/>
    <w:rsid w:val="008D06B9"/>
    <w:rsid w:val="008D0BE6"/>
    <w:rsid w:val="008D0C0F"/>
    <w:rsid w:val="008D0FD3"/>
    <w:rsid w:val="008D1735"/>
    <w:rsid w:val="008D1B27"/>
    <w:rsid w:val="008D228D"/>
    <w:rsid w:val="008D2522"/>
    <w:rsid w:val="008D2C59"/>
    <w:rsid w:val="008D2C9E"/>
    <w:rsid w:val="008D377C"/>
    <w:rsid w:val="008D3DCD"/>
    <w:rsid w:val="008D3E01"/>
    <w:rsid w:val="008D42A1"/>
    <w:rsid w:val="008D4E05"/>
    <w:rsid w:val="008D52C7"/>
    <w:rsid w:val="008D530C"/>
    <w:rsid w:val="008D55FA"/>
    <w:rsid w:val="008D5661"/>
    <w:rsid w:val="008D58A9"/>
    <w:rsid w:val="008D5D6A"/>
    <w:rsid w:val="008D5F2A"/>
    <w:rsid w:val="008D5F44"/>
    <w:rsid w:val="008D61D8"/>
    <w:rsid w:val="008D6CE1"/>
    <w:rsid w:val="008D7191"/>
    <w:rsid w:val="008D73C1"/>
    <w:rsid w:val="008D7720"/>
    <w:rsid w:val="008E0379"/>
    <w:rsid w:val="008E07BF"/>
    <w:rsid w:val="008E102C"/>
    <w:rsid w:val="008E1231"/>
    <w:rsid w:val="008E13AB"/>
    <w:rsid w:val="008E16C6"/>
    <w:rsid w:val="008E175F"/>
    <w:rsid w:val="008E17BC"/>
    <w:rsid w:val="008E2365"/>
    <w:rsid w:val="008E2D1D"/>
    <w:rsid w:val="008E2D3D"/>
    <w:rsid w:val="008E2FD1"/>
    <w:rsid w:val="008E371E"/>
    <w:rsid w:val="008E3DDE"/>
    <w:rsid w:val="008E3EE1"/>
    <w:rsid w:val="008E42B5"/>
    <w:rsid w:val="008E4BC2"/>
    <w:rsid w:val="008E4ECF"/>
    <w:rsid w:val="008E5178"/>
    <w:rsid w:val="008E5655"/>
    <w:rsid w:val="008E58AE"/>
    <w:rsid w:val="008E5E5E"/>
    <w:rsid w:val="008E60A7"/>
    <w:rsid w:val="008E6E4F"/>
    <w:rsid w:val="008E7289"/>
    <w:rsid w:val="008E7358"/>
    <w:rsid w:val="008E744F"/>
    <w:rsid w:val="008E7597"/>
    <w:rsid w:val="008E75DA"/>
    <w:rsid w:val="008E75E1"/>
    <w:rsid w:val="008E7942"/>
    <w:rsid w:val="008E7CF6"/>
    <w:rsid w:val="008F01CC"/>
    <w:rsid w:val="008F0357"/>
    <w:rsid w:val="008F0DBB"/>
    <w:rsid w:val="008F0E7E"/>
    <w:rsid w:val="008F1C85"/>
    <w:rsid w:val="008F203A"/>
    <w:rsid w:val="008F246A"/>
    <w:rsid w:val="008F2560"/>
    <w:rsid w:val="008F28A1"/>
    <w:rsid w:val="008F2B8B"/>
    <w:rsid w:val="008F2F23"/>
    <w:rsid w:val="008F39AF"/>
    <w:rsid w:val="008F3C20"/>
    <w:rsid w:val="008F484D"/>
    <w:rsid w:val="008F4ACA"/>
    <w:rsid w:val="008F4F72"/>
    <w:rsid w:val="008F531E"/>
    <w:rsid w:val="008F5642"/>
    <w:rsid w:val="008F5752"/>
    <w:rsid w:val="008F5ACB"/>
    <w:rsid w:val="008F5B7D"/>
    <w:rsid w:val="008F5FF8"/>
    <w:rsid w:val="008F60FE"/>
    <w:rsid w:val="008F6366"/>
    <w:rsid w:val="008F6790"/>
    <w:rsid w:val="008F6A6A"/>
    <w:rsid w:val="008F6C4B"/>
    <w:rsid w:val="008F6F0C"/>
    <w:rsid w:val="008F722B"/>
    <w:rsid w:val="008F78B1"/>
    <w:rsid w:val="008F79DC"/>
    <w:rsid w:val="00900190"/>
    <w:rsid w:val="0090046B"/>
    <w:rsid w:val="00900A46"/>
    <w:rsid w:val="00901F3E"/>
    <w:rsid w:val="009020E5"/>
    <w:rsid w:val="00902772"/>
    <w:rsid w:val="00902A01"/>
    <w:rsid w:val="00902AF3"/>
    <w:rsid w:val="00903137"/>
    <w:rsid w:val="00903E18"/>
    <w:rsid w:val="00903F03"/>
    <w:rsid w:val="009040B3"/>
    <w:rsid w:val="009044FB"/>
    <w:rsid w:val="00904DF3"/>
    <w:rsid w:val="00905C06"/>
    <w:rsid w:val="0090629A"/>
    <w:rsid w:val="0090640E"/>
    <w:rsid w:val="00906765"/>
    <w:rsid w:val="00907102"/>
    <w:rsid w:val="009073B7"/>
    <w:rsid w:val="009077ED"/>
    <w:rsid w:val="009077EF"/>
    <w:rsid w:val="009079CC"/>
    <w:rsid w:val="00907CEF"/>
    <w:rsid w:val="00907D12"/>
    <w:rsid w:val="00907D43"/>
    <w:rsid w:val="00910474"/>
    <w:rsid w:val="00910AD4"/>
    <w:rsid w:val="00910D08"/>
    <w:rsid w:val="009110B8"/>
    <w:rsid w:val="009111EA"/>
    <w:rsid w:val="00911425"/>
    <w:rsid w:val="009114CB"/>
    <w:rsid w:val="00911793"/>
    <w:rsid w:val="0091196F"/>
    <w:rsid w:val="00912319"/>
    <w:rsid w:val="009127A4"/>
    <w:rsid w:val="00912C22"/>
    <w:rsid w:val="00912ED7"/>
    <w:rsid w:val="00912F72"/>
    <w:rsid w:val="00912FD2"/>
    <w:rsid w:val="00913A46"/>
    <w:rsid w:val="00913FEB"/>
    <w:rsid w:val="009145BD"/>
    <w:rsid w:val="0091501A"/>
    <w:rsid w:val="0091553E"/>
    <w:rsid w:val="00915CF8"/>
    <w:rsid w:val="00915D94"/>
    <w:rsid w:val="009161FE"/>
    <w:rsid w:val="00916243"/>
    <w:rsid w:val="00916923"/>
    <w:rsid w:val="009170AB"/>
    <w:rsid w:val="0092054B"/>
    <w:rsid w:val="009206A0"/>
    <w:rsid w:val="009207FC"/>
    <w:rsid w:val="00920ABB"/>
    <w:rsid w:val="00920E59"/>
    <w:rsid w:val="00921167"/>
    <w:rsid w:val="009212CF"/>
    <w:rsid w:val="00921E92"/>
    <w:rsid w:val="00922468"/>
    <w:rsid w:val="00922844"/>
    <w:rsid w:val="00922A64"/>
    <w:rsid w:val="00922AE6"/>
    <w:rsid w:val="009235DD"/>
    <w:rsid w:val="009238C9"/>
    <w:rsid w:val="00923D76"/>
    <w:rsid w:val="0092416A"/>
    <w:rsid w:val="00924E58"/>
    <w:rsid w:val="00925102"/>
    <w:rsid w:val="0092515C"/>
    <w:rsid w:val="009257E4"/>
    <w:rsid w:val="00925B82"/>
    <w:rsid w:val="00925E79"/>
    <w:rsid w:val="00926052"/>
    <w:rsid w:val="009262CE"/>
    <w:rsid w:val="009263B4"/>
    <w:rsid w:val="00926D48"/>
    <w:rsid w:val="0092700A"/>
    <w:rsid w:val="009277CF"/>
    <w:rsid w:val="00927C03"/>
    <w:rsid w:val="0093057A"/>
    <w:rsid w:val="0093063F"/>
    <w:rsid w:val="00930670"/>
    <w:rsid w:val="00930694"/>
    <w:rsid w:val="00930ADA"/>
    <w:rsid w:val="00930B7A"/>
    <w:rsid w:val="00930CAD"/>
    <w:rsid w:val="00931332"/>
    <w:rsid w:val="00931CE7"/>
    <w:rsid w:val="0093220D"/>
    <w:rsid w:val="009326B0"/>
    <w:rsid w:val="00932AB5"/>
    <w:rsid w:val="009331BC"/>
    <w:rsid w:val="0093387D"/>
    <w:rsid w:val="00933CF7"/>
    <w:rsid w:val="00934B2D"/>
    <w:rsid w:val="0093509B"/>
    <w:rsid w:val="00935254"/>
    <w:rsid w:val="00935B0C"/>
    <w:rsid w:val="00935F9B"/>
    <w:rsid w:val="00936172"/>
    <w:rsid w:val="00936854"/>
    <w:rsid w:val="009368B6"/>
    <w:rsid w:val="00936DB7"/>
    <w:rsid w:val="00937106"/>
    <w:rsid w:val="0093732E"/>
    <w:rsid w:val="00937D9B"/>
    <w:rsid w:val="00937DAB"/>
    <w:rsid w:val="009408E3"/>
    <w:rsid w:val="00940E87"/>
    <w:rsid w:val="00941153"/>
    <w:rsid w:val="009412DC"/>
    <w:rsid w:val="009419BA"/>
    <w:rsid w:val="00941D14"/>
    <w:rsid w:val="0094249F"/>
    <w:rsid w:val="0094278C"/>
    <w:rsid w:val="00942C15"/>
    <w:rsid w:val="00942DF6"/>
    <w:rsid w:val="0094305F"/>
    <w:rsid w:val="00943E5E"/>
    <w:rsid w:val="00943E8A"/>
    <w:rsid w:val="00943FBC"/>
    <w:rsid w:val="00944301"/>
    <w:rsid w:val="00945756"/>
    <w:rsid w:val="00945D91"/>
    <w:rsid w:val="0094695C"/>
    <w:rsid w:val="00946D11"/>
    <w:rsid w:val="009471B0"/>
    <w:rsid w:val="00947522"/>
    <w:rsid w:val="00947E2D"/>
    <w:rsid w:val="009505A6"/>
    <w:rsid w:val="009505F9"/>
    <w:rsid w:val="0095082B"/>
    <w:rsid w:val="009509D1"/>
    <w:rsid w:val="00950B65"/>
    <w:rsid w:val="00950E4E"/>
    <w:rsid w:val="00951763"/>
    <w:rsid w:val="00951A06"/>
    <w:rsid w:val="00951D9B"/>
    <w:rsid w:val="009521F5"/>
    <w:rsid w:val="009527DF"/>
    <w:rsid w:val="00952825"/>
    <w:rsid w:val="00952C8E"/>
    <w:rsid w:val="00952D50"/>
    <w:rsid w:val="00952D9E"/>
    <w:rsid w:val="00952F19"/>
    <w:rsid w:val="00953CD3"/>
    <w:rsid w:val="0095421F"/>
    <w:rsid w:val="0095445F"/>
    <w:rsid w:val="009546C1"/>
    <w:rsid w:val="00954A67"/>
    <w:rsid w:val="00955903"/>
    <w:rsid w:val="0095590B"/>
    <w:rsid w:val="00955E78"/>
    <w:rsid w:val="00955F4A"/>
    <w:rsid w:val="00956876"/>
    <w:rsid w:val="0095725E"/>
    <w:rsid w:val="0095750E"/>
    <w:rsid w:val="00960DBF"/>
    <w:rsid w:val="0096111C"/>
    <w:rsid w:val="009614C8"/>
    <w:rsid w:val="0096190C"/>
    <w:rsid w:val="00961B42"/>
    <w:rsid w:val="00961E8A"/>
    <w:rsid w:val="00961ED2"/>
    <w:rsid w:val="00962135"/>
    <w:rsid w:val="0096270C"/>
    <w:rsid w:val="00962757"/>
    <w:rsid w:val="00962F38"/>
    <w:rsid w:val="00963607"/>
    <w:rsid w:val="009636CB"/>
    <w:rsid w:val="00963E7D"/>
    <w:rsid w:val="009646E3"/>
    <w:rsid w:val="00965011"/>
    <w:rsid w:val="009661C1"/>
    <w:rsid w:val="00966301"/>
    <w:rsid w:val="00966334"/>
    <w:rsid w:val="00966A83"/>
    <w:rsid w:val="00966C6A"/>
    <w:rsid w:val="00966D88"/>
    <w:rsid w:val="009679EB"/>
    <w:rsid w:val="00967C6E"/>
    <w:rsid w:val="00970108"/>
    <w:rsid w:val="00970149"/>
    <w:rsid w:val="00970158"/>
    <w:rsid w:val="009706DA"/>
    <w:rsid w:val="00971BAF"/>
    <w:rsid w:val="00972067"/>
    <w:rsid w:val="009726D7"/>
    <w:rsid w:val="00973286"/>
    <w:rsid w:val="009734F9"/>
    <w:rsid w:val="0097361F"/>
    <w:rsid w:val="00973A96"/>
    <w:rsid w:val="00973BCF"/>
    <w:rsid w:val="00974481"/>
    <w:rsid w:val="009757A9"/>
    <w:rsid w:val="009759DB"/>
    <w:rsid w:val="00975FAF"/>
    <w:rsid w:val="009777C1"/>
    <w:rsid w:val="00977DE5"/>
    <w:rsid w:val="00980128"/>
    <w:rsid w:val="009801FE"/>
    <w:rsid w:val="00980520"/>
    <w:rsid w:val="009805CE"/>
    <w:rsid w:val="00980B22"/>
    <w:rsid w:val="009817C4"/>
    <w:rsid w:val="00981B42"/>
    <w:rsid w:val="00981C8C"/>
    <w:rsid w:val="0098214D"/>
    <w:rsid w:val="00982DE6"/>
    <w:rsid w:val="00982E84"/>
    <w:rsid w:val="00982F77"/>
    <w:rsid w:val="0098333A"/>
    <w:rsid w:val="009838F4"/>
    <w:rsid w:val="009839ED"/>
    <w:rsid w:val="00983B3F"/>
    <w:rsid w:val="00983D82"/>
    <w:rsid w:val="0098411F"/>
    <w:rsid w:val="00984341"/>
    <w:rsid w:val="00984A00"/>
    <w:rsid w:val="0098568B"/>
    <w:rsid w:val="00986320"/>
    <w:rsid w:val="00986F13"/>
    <w:rsid w:val="00986F3B"/>
    <w:rsid w:val="00987499"/>
    <w:rsid w:val="00987885"/>
    <w:rsid w:val="00987939"/>
    <w:rsid w:val="00987C6C"/>
    <w:rsid w:val="009905ED"/>
    <w:rsid w:val="00990656"/>
    <w:rsid w:val="00990785"/>
    <w:rsid w:val="0099098F"/>
    <w:rsid w:val="009912D9"/>
    <w:rsid w:val="009913B2"/>
    <w:rsid w:val="00991A43"/>
    <w:rsid w:val="00991D99"/>
    <w:rsid w:val="00992C25"/>
    <w:rsid w:val="00992D8F"/>
    <w:rsid w:val="00993081"/>
    <w:rsid w:val="009931F3"/>
    <w:rsid w:val="00993603"/>
    <w:rsid w:val="00993A90"/>
    <w:rsid w:val="00993E56"/>
    <w:rsid w:val="00993EB7"/>
    <w:rsid w:val="0099443F"/>
    <w:rsid w:val="009947E2"/>
    <w:rsid w:val="009949E5"/>
    <w:rsid w:val="00994E5E"/>
    <w:rsid w:val="00994F26"/>
    <w:rsid w:val="00995495"/>
    <w:rsid w:val="0099649D"/>
    <w:rsid w:val="0099660F"/>
    <w:rsid w:val="00996B0F"/>
    <w:rsid w:val="00996F03"/>
    <w:rsid w:val="009A05C8"/>
    <w:rsid w:val="009A06E3"/>
    <w:rsid w:val="009A0BFA"/>
    <w:rsid w:val="009A0EAC"/>
    <w:rsid w:val="009A10B5"/>
    <w:rsid w:val="009A13E5"/>
    <w:rsid w:val="009A183F"/>
    <w:rsid w:val="009A2254"/>
    <w:rsid w:val="009A2848"/>
    <w:rsid w:val="009A2B45"/>
    <w:rsid w:val="009A2B93"/>
    <w:rsid w:val="009A2C3C"/>
    <w:rsid w:val="009A2E37"/>
    <w:rsid w:val="009A3CCF"/>
    <w:rsid w:val="009A3E4B"/>
    <w:rsid w:val="009A4DDE"/>
    <w:rsid w:val="009A521B"/>
    <w:rsid w:val="009A5286"/>
    <w:rsid w:val="009A53C6"/>
    <w:rsid w:val="009A54A9"/>
    <w:rsid w:val="009A6010"/>
    <w:rsid w:val="009A6235"/>
    <w:rsid w:val="009A6AC9"/>
    <w:rsid w:val="009A721D"/>
    <w:rsid w:val="009A7427"/>
    <w:rsid w:val="009A7485"/>
    <w:rsid w:val="009A76D2"/>
    <w:rsid w:val="009A79CF"/>
    <w:rsid w:val="009A7EAB"/>
    <w:rsid w:val="009B001A"/>
    <w:rsid w:val="009B02D6"/>
    <w:rsid w:val="009B06A6"/>
    <w:rsid w:val="009B0878"/>
    <w:rsid w:val="009B1BC2"/>
    <w:rsid w:val="009B24A5"/>
    <w:rsid w:val="009B3570"/>
    <w:rsid w:val="009B476D"/>
    <w:rsid w:val="009B4AC8"/>
    <w:rsid w:val="009B4B6E"/>
    <w:rsid w:val="009B51AC"/>
    <w:rsid w:val="009B532A"/>
    <w:rsid w:val="009B57AF"/>
    <w:rsid w:val="009B68DF"/>
    <w:rsid w:val="009B6FCD"/>
    <w:rsid w:val="009B7411"/>
    <w:rsid w:val="009B7D83"/>
    <w:rsid w:val="009B7F00"/>
    <w:rsid w:val="009B7F0C"/>
    <w:rsid w:val="009C0556"/>
    <w:rsid w:val="009C0629"/>
    <w:rsid w:val="009C0B8F"/>
    <w:rsid w:val="009C0EE6"/>
    <w:rsid w:val="009C1188"/>
    <w:rsid w:val="009C19E3"/>
    <w:rsid w:val="009C1C3D"/>
    <w:rsid w:val="009C1F21"/>
    <w:rsid w:val="009C2221"/>
    <w:rsid w:val="009C30A2"/>
    <w:rsid w:val="009C365B"/>
    <w:rsid w:val="009C3A97"/>
    <w:rsid w:val="009C3AE1"/>
    <w:rsid w:val="009C3BE5"/>
    <w:rsid w:val="009C449E"/>
    <w:rsid w:val="009C45AB"/>
    <w:rsid w:val="009C478D"/>
    <w:rsid w:val="009C4966"/>
    <w:rsid w:val="009C4ACC"/>
    <w:rsid w:val="009C5245"/>
    <w:rsid w:val="009C53C0"/>
    <w:rsid w:val="009C6126"/>
    <w:rsid w:val="009C6DAC"/>
    <w:rsid w:val="009C7BCE"/>
    <w:rsid w:val="009D0111"/>
    <w:rsid w:val="009D077A"/>
    <w:rsid w:val="009D0A56"/>
    <w:rsid w:val="009D0B7A"/>
    <w:rsid w:val="009D1135"/>
    <w:rsid w:val="009D132A"/>
    <w:rsid w:val="009D17B5"/>
    <w:rsid w:val="009D1B6B"/>
    <w:rsid w:val="009D1C01"/>
    <w:rsid w:val="009D1ED7"/>
    <w:rsid w:val="009D2785"/>
    <w:rsid w:val="009D3148"/>
    <w:rsid w:val="009D32AC"/>
    <w:rsid w:val="009D3812"/>
    <w:rsid w:val="009D39A4"/>
    <w:rsid w:val="009D4CF7"/>
    <w:rsid w:val="009D5350"/>
    <w:rsid w:val="009D5A71"/>
    <w:rsid w:val="009D5EE1"/>
    <w:rsid w:val="009D5FCC"/>
    <w:rsid w:val="009D6002"/>
    <w:rsid w:val="009D60F7"/>
    <w:rsid w:val="009D6610"/>
    <w:rsid w:val="009D676B"/>
    <w:rsid w:val="009D690A"/>
    <w:rsid w:val="009D70B5"/>
    <w:rsid w:val="009D7832"/>
    <w:rsid w:val="009D7A98"/>
    <w:rsid w:val="009E041B"/>
    <w:rsid w:val="009E1F07"/>
    <w:rsid w:val="009E1F27"/>
    <w:rsid w:val="009E3255"/>
    <w:rsid w:val="009E32F0"/>
    <w:rsid w:val="009E331F"/>
    <w:rsid w:val="009E357B"/>
    <w:rsid w:val="009E3799"/>
    <w:rsid w:val="009E3952"/>
    <w:rsid w:val="009E3F7D"/>
    <w:rsid w:val="009E4DA8"/>
    <w:rsid w:val="009E593B"/>
    <w:rsid w:val="009E6093"/>
    <w:rsid w:val="009E6996"/>
    <w:rsid w:val="009E777A"/>
    <w:rsid w:val="009E7B4C"/>
    <w:rsid w:val="009F003E"/>
    <w:rsid w:val="009F01AC"/>
    <w:rsid w:val="009F01D4"/>
    <w:rsid w:val="009F0341"/>
    <w:rsid w:val="009F0FB8"/>
    <w:rsid w:val="009F1496"/>
    <w:rsid w:val="009F1792"/>
    <w:rsid w:val="009F189B"/>
    <w:rsid w:val="009F1EC2"/>
    <w:rsid w:val="009F263C"/>
    <w:rsid w:val="009F28BD"/>
    <w:rsid w:val="009F2B2A"/>
    <w:rsid w:val="009F2C97"/>
    <w:rsid w:val="009F302E"/>
    <w:rsid w:val="009F3E61"/>
    <w:rsid w:val="009F4759"/>
    <w:rsid w:val="009F47D4"/>
    <w:rsid w:val="009F4B1C"/>
    <w:rsid w:val="009F4FAD"/>
    <w:rsid w:val="009F534C"/>
    <w:rsid w:val="009F54B4"/>
    <w:rsid w:val="009F641A"/>
    <w:rsid w:val="009F6609"/>
    <w:rsid w:val="009F6AD0"/>
    <w:rsid w:val="009F783B"/>
    <w:rsid w:val="009F78C6"/>
    <w:rsid w:val="009F79E6"/>
    <w:rsid w:val="00A009EE"/>
    <w:rsid w:val="00A00B1D"/>
    <w:rsid w:val="00A00EDF"/>
    <w:rsid w:val="00A01027"/>
    <w:rsid w:val="00A01581"/>
    <w:rsid w:val="00A01997"/>
    <w:rsid w:val="00A02863"/>
    <w:rsid w:val="00A0322D"/>
    <w:rsid w:val="00A0341F"/>
    <w:rsid w:val="00A03F09"/>
    <w:rsid w:val="00A042B9"/>
    <w:rsid w:val="00A04613"/>
    <w:rsid w:val="00A0498D"/>
    <w:rsid w:val="00A05160"/>
    <w:rsid w:val="00A0551B"/>
    <w:rsid w:val="00A05DA9"/>
    <w:rsid w:val="00A05DAC"/>
    <w:rsid w:val="00A06225"/>
    <w:rsid w:val="00A06D15"/>
    <w:rsid w:val="00A076D3"/>
    <w:rsid w:val="00A10329"/>
    <w:rsid w:val="00A1162E"/>
    <w:rsid w:val="00A1188E"/>
    <w:rsid w:val="00A1191D"/>
    <w:rsid w:val="00A11B3C"/>
    <w:rsid w:val="00A122F1"/>
    <w:rsid w:val="00A123D2"/>
    <w:rsid w:val="00A12CE6"/>
    <w:rsid w:val="00A139D0"/>
    <w:rsid w:val="00A13F5B"/>
    <w:rsid w:val="00A13FDA"/>
    <w:rsid w:val="00A14333"/>
    <w:rsid w:val="00A1474F"/>
    <w:rsid w:val="00A14BD7"/>
    <w:rsid w:val="00A14D04"/>
    <w:rsid w:val="00A1531B"/>
    <w:rsid w:val="00A15FD0"/>
    <w:rsid w:val="00A160F4"/>
    <w:rsid w:val="00A16A04"/>
    <w:rsid w:val="00A17A01"/>
    <w:rsid w:val="00A2079D"/>
    <w:rsid w:val="00A207E6"/>
    <w:rsid w:val="00A209C4"/>
    <w:rsid w:val="00A20A04"/>
    <w:rsid w:val="00A20A26"/>
    <w:rsid w:val="00A20BDA"/>
    <w:rsid w:val="00A212D2"/>
    <w:rsid w:val="00A21A47"/>
    <w:rsid w:val="00A22205"/>
    <w:rsid w:val="00A2221E"/>
    <w:rsid w:val="00A2285C"/>
    <w:rsid w:val="00A22EE8"/>
    <w:rsid w:val="00A23862"/>
    <w:rsid w:val="00A2396B"/>
    <w:rsid w:val="00A23F40"/>
    <w:rsid w:val="00A2438B"/>
    <w:rsid w:val="00A25EB5"/>
    <w:rsid w:val="00A26016"/>
    <w:rsid w:val="00A262F5"/>
    <w:rsid w:val="00A26500"/>
    <w:rsid w:val="00A26B85"/>
    <w:rsid w:val="00A26F3C"/>
    <w:rsid w:val="00A2769E"/>
    <w:rsid w:val="00A30B87"/>
    <w:rsid w:val="00A30C46"/>
    <w:rsid w:val="00A30F23"/>
    <w:rsid w:val="00A3117A"/>
    <w:rsid w:val="00A3151D"/>
    <w:rsid w:val="00A3152C"/>
    <w:rsid w:val="00A316FF"/>
    <w:rsid w:val="00A31AD2"/>
    <w:rsid w:val="00A31BE4"/>
    <w:rsid w:val="00A320A2"/>
    <w:rsid w:val="00A32EEC"/>
    <w:rsid w:val="00A33A1B"/>
    <w:rsid w:val="00A33EF9"/>
    <w:rsid w:val="00A34003"/>
    <w:rsid w:val="00A340E5"/>
    <w:rsid w:val="00A34743"/>
    <w:rsid w:val="00A34F16"/>
    <w:rsid w:val="00A36704"/>
    <w:rsid w:val="00A3675B"/>
    <w:rsid w:val="00A37688"/>
    <w:rsid w:val="00A37723"/>
    <w:rsid w:val="00A37A69"/>
    <w:rsid w:val="00A37BC8"/>
    <w:rsid w:val="00A37DAC"/>
    <w:rsid w:val="00A40134"/>
    <w:rsid w:val="00A403DD"/>
    <w:rsid w:val="00A406A9"/>
    <w:rsid w:val="00A40A8E"/>
    <w:rsid w:val="00A40EFC"/>
    <w:rsid w:val="00A41999"/>
    <w:rsid w:val="00A41BB5"/>
    <w:rsid w:val="00A41EDB"/>
    <w:rsid w:val="00A422FB"/>
    <w:rsid w:val="00A42391"/>
    <w:rsid w:val="00A42626"/>
    <w:rsid w:val="00A42D63"/>
    <w:rsid w:val="00A43150"/>
    <w:rsid w:val="00A4316B"/>
    <w:rsid w:val="00A434F8"/>
    <w:rsid w:val="00A43A23"/>
    <w:rsid w:val="00A4437F"/>
    <w:rsid w:val="00A4455B"/>
    <w:rsid w:val="00A44ACA"/>
    <w:rsid w:val="00A4542B"/>
    <w:rsid w:val="00A4561B"/>
    <w:rsid w:val="00A4591A"/>
    <w:rsid w:val="00A45A56"/>
    <w:rsid w:val="00A4654A"/>
    <w:rsid w:val="00A47BB8"/>
    <w:rsid w:val="00A50121"/>
    <w:rsid w:val="00A50517"/>
    <w:rsid w:val="00A50765"/>
    <w:rsid w:val="00A50E2A"/>
    <w:rsid w:val="00A510C8"/>
    <w:rsid w:val="00A5131F"/>
    <w:rsid w:val="00A5152F"/>
    <w:rsid w:val="00A5173A"/>
    <w:rsid w:val="00A51E01"/>
    <w:rsid w:val="00A51F12"/>
    <w:rsid w:val="00A524FD"/>
    <w:rsid w:val="00A52A88"/>
    <w:rsid w:val="00A52D03"/>
    <w:rsid w:val="00A52D58"/>
    <w:rsid w:val="00A530A6"/>
    <w:rsid w:val="00A53138"/>
    <w:rsid w:val="00A5317A"/>
    <w:rsid w:val="00A5325A"/>
    <w:rsid w:val="00A535C8"/>
    <w:rsid w:val="00A5482E"/>
    <w:rsid w:val="00A54D40"/>
    <w:rsid w:val="00A5522F"/>
    <w:rsid w:val="00A55453"/>
    <w:rsid w:val="00A55983"/>
    <w:rsid w:val="00A55ADF"/>
    <w:rsid w:val="00A56BAA"/>
    <w:rsid w:val="00A56F03"/>
    <w:rsid w:val="00A56F85"/>
    <w:rsid w:val="00A57735"/>
    <w:rsid w:val="00A57933"/>
    <w:rsid w:val="00A57F0D"/>
    <w:rsid w:val="00A60072"/>
    <w:rsid w:val="00A605EF"/>
    <w:rsid w:val="00A6072C"/>
    <w:rsid w:val="00A60D08"/>
    <w:rsid w:val="00A60D2E"/>
    <w:rsid w:val="00A62163"/>
    <w:rsid w:val="00A623C9"/>
    <w:rsid w:val="00A62BAE"/>
    <w:rsid w:val="00A62C1A"/>
    <w:rsid w:val="00A634B8"/>
    <w:rsid w:val="00A636A0"/>
    <w:rsid w:val="00A63917"/>
    <w:rsid w:val="00A63D43"/>
    <w:rsid w:val="00A63F35"/>
    <w:rsid w:val="00A63FCC"/>
    <w:rsid w:val="00A645AA"/>
    <w:rsid w:val="00A64AFE"/>
    <w:rsid w:val="00A655D8"/>
    <w:rsid w:val="00A65A60"/>
    <w:rsid w:val="00A65A81"/>
    <w:rsid w:val="00A65ADE"/>
    <w:rsid w:val="00A65CF2"/>
    <w:rsid w:val="00A66AA6"/>
    <w:rsid w:val="00A66B03"/>
    <w:rsid w:val="00A67596"/>
    <w:rsid w:val="00A6775C"/>
    <w:rsid w:val="00A67B88"/>
    <w:rsid w:val="00A67E14"/>
    <w:rsid w:val="00A701A7"/>
    <w:rsid w:val="00A70819"/>
    <w:rsid w:val="00A7095F"/>
    <w:rsid w:val="00A711ED"/>
    <w:rsid w:val="00A71D67"/>
    <w:rsid w:val="00A71F0A"/>
    <w:rsid w:val="00A72D65"/>
    <w:rsid w:val="00A72DD9"/>
    <w:rsid w:val="00A73362"/>
    <w:rsid w:val="00A734D7"/>
    <w:rsid w:val="00A73513"/>
    <w:rsid w:val="00A74153"/>
    <w:rsid w:val="00A74C9D"/>
    <w:rsid w:val="00A75155"/>
    <w:rsid w:val="00A751CB"/>
    <w:rsid w:val="00A7525E"/>
    <w:rsid w:val="00A756B8"/>
    <w:rsid w:val="00A75926"/>
    <w:rsid w:val="00A75D23"/>
    <w:rsid w:val="00A75E7E"/>
    <w:rsid w:val="00A7643F"/>
    <w:rsid w:val="00A76592"/>
    <w:rsid w:val="00A76751"/>
    <w:rsid w:val="00A767BE"/>
    <w:rsid w:val="00A768E8"/>
    <w:rsid w:val="00A769E4"/>
    <w:rsid w:val="00A779AB"/>
    <w:rsid w:val="00A77BDD"/>
    <w:rsid w:val="00A77C6A"/>
    <w:rsid w:val="00A804C0"/>
    <w:rsid w:val="00A812B3"/>
    <w:rsid w:val="00A815EF"/>
    <w:rsid w:val="00A81783"/>
    <w:rsid w:val="00A8191C"/>
    <w:rsid w:val="00A81DFA"/>
    <w:rsid w:val="00A81E09"/>
    <w:rsid w:val="00A823B8"/>
    <w:rsid w:val="00A82411"/>
    <w:rsid w:val="00A827AD"/>
    <w:rsid w:val="00A83023"/>
    <w:rsid w:val="00A83438"/>
    <w:rsid w:val="00A8367D"/>
    <w:rsid w:val="00A838B8"/>
    <w:rsid w:val="00A84293"/>
    <w:rsid w:val="00A84626"/>
    <w:rsid w:val="00A84646"/>
    <w:rsid w:val="00A8489C"/>
    <w:rsid w:val="00A84928"/>
    <w:rsid w:val="00A84D3B"/>
    <w:rsid w:val="00A8539B"/>
    <w:rsid w:val="00A86325"/>
    <w:rsid w:val="00A86A15"/>
    <w:rsid w:val="00A86F0A"/>
    <w:rsid w:val="00A86F24"/>
    <w:rsid w:val="00A87674"/>
    <w:rsid w:val="00A87A9C"/>
    <w:rsid w:val="00A87BF0"/>
    <w:rsid w:val="00A9033F"/>
    <w:rsid w:val="00A906E8"/>
    <w:rsid w:val="00A908B2"/>
    <w:rsid w:val="00A9092A"/>
    <w:rsid w:val="00A909B1"/>
    <w:rsid w:val="00A90D32"/>
    <w:rsid w:val="00A917B3"/>
    <w:rsid w:val="00A9259B"/>
    <w:rsid w:val="00A9261D"/>
    <w:rsid w:val="00A92964"/>
    <w:rsid w:val="00A93D57"/>
    <w:rsid w:val="00A940A0"/>
    <w:rsid w:val="00A944B5"/>
    <w:rsid w:val="00A9479E"/>
    <w:rsid w:val="00A94FBB"/>
    <w:rsid w:val="00A9588B"/>
    <w:rsid w:val="00A959B1"/>
    <w:rsid w:val="00A95EEF"/>
    <w:rsid w:val="00A96E54"/>
    <w:rsid w:val="00A97204"/>
    <w:rsid w:val="00A972D0"/>
    <w:rsid w:val="00A9772A"/>
    <w:rsid w:val="00A97915"/>
    <w:rsid w:val="00A97D97"/>
    <w:rsid w:val="00AA05B7"/>
    <w:rsid w:val="00AA070F"/>
    <w:rsid w:val="00AA0E57"/>
    <w:rsid w:val="00AA10F9"/>
    <w:rsid w:val="00AA136F"/>
    <w:rsid w:val="00AA16A4"/>
    <w:rsid w:val="00AA1F10"/>
    <w:rsid w:val="00AA218A"/>
    <w:rsid w:val="00AA2561"/>
    <w:rsid w:val="00AA2FA9"/>
    <w:rsid w:val="00AA3148"/>
    <w:rsid w:val="00AA3D75"/>
    <w:rsid w:val="00AA402B"/>
    <w:rsid w:val="00AA494A"/>
    <w:rsid w:val="00AA4965"/>
    <w:rsid w:val="00AA4A40"/>
    <w:rsid w:val="00AA4B53"/>
    <w:rsid w:val="00AA4FC3"/>
    <w:rsid w:val="00AA619D"/>
    <w:rsid w:val="00AA6437"/>
    <w:rsid w:val="00AA6A5F"/>
    <w:rsid w:val="00AA7228"/>
    <w:rsid w:val="00AA74C2"/>
    <w:rsid w:val="00AA74F8"/>
    <w:rsid w:val="00AA7DDD"/>
    <w:rsid w:val="00AB013A"/>
    <w:rsid w:val="00AB1DFA"/>
    <w:rsid w:val="00AB2218"/>
    <w:rsid w:val="00AB2665"/>
    <w:rsid w:val="00AB2AD2"/>
    <w:rsid w:val="00AB3266"/>
    <w:rsid w:val="00AB353B"/>
    <w:rsid w:val="00AB3CEB"/>
    <w:rsid w:val="00AB4140"/>
    <w:rsid w:val="00AB4B90"/>
    <w:rsid w:val="00AB559B"/>
    <w:rsid w:val="00AB584B"/>
    <w:rsid w:val="00AB58F0"/>
    <w:rsid w:val="00AB66CB"/>
    <w:rsid w:val="00AB67BD"/>
    <w:rsid w:val="00AB6D1D"/>
    <w:rsid w:val="00AB759B"/>
    <w:rsid w:val="00AC0C51"/>
    <w:rsid w:val="00AC115B"/>
    <w:rsid w:val="00AC1CFD"/>
    <w:rsid w:val="00AC1D48"/>
    <w:rsid w:val="00AC1DAC"/>
    <w:rsid w:val="00AC1E3C"/>
    <w:rsid w:val="00AC2146"/>
    <w:rsid w:val="00AC26DE"/>
    <w:rsid w:val="00AC2BCD"/>
    <w:rsid w:val="00AC366E"/>
    <w:rsid w:val="00AC3A5E"/>
    <w:rsid w:val="00AC3CB5"/>
    <w:rsid w:val="00AC40A9"/>
    <w:rsid w:val="00AC4377"/>
    <w:rsid w:val="00AC4CB5"/>
    <w:rsid w:val="00AC4D7A"/>
    <w:rsid w:val="00AC53E5"/>
    <w:rsid w:val="00AC5521"/>
    <w:rsid w:val="00AC5D29"/>
    <w:rsid w:val="00AC5D78"/>
    <w:rsid w:val="00AC5F7D"/>
    <w:rsid w:val="00AC63F8"/>
    <w:rsid w:val="00AC64AA"/>
    <w:rsid w:val="00AC6856"/>
    <w:rsid w:val="00AC69AC"/>
    <w:rsid w:val="00AC7270"/>
    <w:rsid w:val="00AC7E3B"/>
    <w:rsid w:val="00AD00CA"/>
    <w:rsid w:val="00AD06EF"/>
    <w:rsid w:val="00AD1F3B"/>
    <w:rsid w:val="00AD2B5F"/>
    <w:rsid w:val="00AD2F99"/>
    <w:rsid w:val="00AD2FE1"/>
    <w:rsid w:val="00AD3713"/>
    <w:rsid w:val="00AD3774"/>
    <w:rsid w:val="00AD3FAE"/>
    <w:rsid w:val="00AD43F6"/>
    <w:rsid w:val="00AD50A4"/>
    <w:rsid w:val="00AD53D3"/>
    <w:rsid w:val="00AD5758"/>
    <w:rsid w:val="00AD6049"/>
    <w:rsid w:val="00AD609B"/>
    <w:rsid w:val="00AD6FE7"/>
    <w:rsid w:val="00AD7878"/>
    <w:rsid w:val="00AD7C66"/>
    <w:rsid w:val="00AE15CA"/>
    <w:rsid w:val="00AE198E"/>
    <w:rsid w:val="00AE1C89"/>
    <w:rsid w:val="00AE22BE"/>
    <w:rsid w:val="00AE26AB"/>
    <w:rsid w:val="00AE2E5B"/>
    <w:rsid w:val="00AE2F0C"/>
    <w:rsid w:val="00AE3418"/>
    <w:rsid w:val="00AE3A93"/>
    <w:rsid w:val="00AE4189"/>
    <w:rsid w:val="00AE4197"/>
    <w:rsid w:val="00AE41F7"/>
    <w:rsid w:val="00AE424E"/>
    <w:rsid w:val="00AE43BC"/>
    <w:rsid w:val="00AE4CB1"/>
    <w:rsid w:val="00AE5C95"/>
    <w:rsid w:val="00AE6000"/>
    <w:rsid w:val="00AE70B0"/>
    <w:rsid w:val="00AE7500"/>
    <w:rsid w:val="00AE7700"/>
    <w:rsid w:val="00AE77C5"/>
    <w:rsid w:val="00AE7929"/>
    <w:rsid w:val="00AF004B"/>
    <w:rsid w:val="00AF04A9"/>
    <w:rsid w:val="00AF071E"/>
    <w:rsid w:val="00AF0A08"/>
    <w:rsid w:val="00AF0B64"/>
    <w:rsid w:val="00AF0D97"/>
    <w:rsid w:val="00AF1158"/>
    <w:rsid w:val="00AF13BC"/>
    <w:rsid w:val="00AF2D74"/>
    <w:rsid w:val="00AF2D97"/>
    <w:rsid w:val="00AF3790"/>
    <w:rsid w:val="00AF38A0"/>
    <w:rsid w:val="00AF3A58"/>
    <w:rsid w:val="00AF3C11"/>
    <w:rsid w:val="00AF3FE4"/>
    <w:rsid w:val="00AF409E"/>
    <w:rsid w:val="00AF412C"/>
    <w:rsid w:val="00AF4551"/>
    <w:rsid w:val="00AF4782"/>
    <w:rsid w:val="00AF4AFF"/>
    <w:rsid w:val="00AF4D0D"/>
    <w:rsid w:val="00AF4FD4"/>
    <w:rsid w:val="00AF51F0"/>
    <w:rsid w:val="00AF54F4"/>
    <w:rsid w:val="00AF6424"/>
    <w:rsid w:val="00AF693C"/>
    <w:rsid w:val="00AF69EF"/>
    <w:rsid w:val="00AF6A90"/>
    <w:rsid w:val="00AF6D12"/>
    <w:rsid w:val="00AF6D40"/>
    <w:rsid w:val="00AF769C"/>
    <w:rsid w:val="00AF78C9"/>
    <w:rsid w:val="00AF7C21"/>
    <w:rsid w:val="00B0070A"/>
    <w:rsid w:val="00B02035"/>
    <w:rsid w:val="00B02280"/>
    <w:rsid w:val="00B02D7E"/>
    <w:rsid w:val="00B03311"/>
    <w:rsid w:val="00B03E82"/>
    <w:rsid w:val="00B03F07"/>
    <w:rsid w:val="00B0431F"/>
    <w:rsid w:val="00B044E7"/>
    <w:rsid w:val="00B04B3C"/>
    <w:rsid w:val="00B056F6"/>
    <w:rsid w:val="00B05E49"/>
    <w:rsid w:val="00B05F74"/>
    <w:rsid w:val="00B06650"/>
    <w:rsid w:val="00B06895"/>
    <w:rsid w:val="00B069E0"/>
    <w:rsid w:val="00B06A66"/>
    <w:rsid w:val="00B06CEF"/>
    <w:rsid w:val="00B073CC"/>
    <w:rsid w:val="00B077B9"/>
    <w:rsid w:val="00B07ABF"/>
    <w:rsid w:val="00B07D5C"/>
    <w:rsid w:val="00B1007A"/>
    <w:rsid w:val="00B10151"/>
    <w:rsid w:val="00B1023F"/>
    <w:rsid w:val="00B10963"/>
    <w:rsid w:val="00B10A78"/>
    <w:rsid w:val="00B10C99"/>
    <w:rsid w:val="00B10EEF"/>
    <w:rsid w:val="00B10F50"/>
    <w:rsid w:val="00B11541"/>
    <w:rsid w:val="00B119D6"/>
    <w:rsid w:val="00B12B56"/>
    <w:rsid w:val="00B12B70"/>
    <w:rsid w:val="00B12C3B"/>
    <w:rsid w:val="00B13435"/>
    <w:rsid w:val="00B13525"/>
    <w:rsid w:val="00B1387E"/>
    <w:rsid w:val="00B13D8B"/>
    <w:rsid w:val="00B147B1"/>
    <w:rsid w:val="00B14AFA"/>
    <w:rsid w:val="00B154A8"/>
    <w:rsid w:val="00B168D3"/>
    <w:rsid w:val="00B169CE"/>
    <w:rsid w:val="00B17FFC"/>
    <w:rsid w:val="00B20166"/>
    <w:rsid w:val="00B2020F"/>
    <w:rsid w:val="00B2028A"/>
    <w:rsid w:val="00B20500"/>
    <w:rsid w:val="00B206D5"/>
    <w:rsid w:val="00B208E7"/>
    <w:rsid w:val="00B20A4F"/>
    <w:rsid w:val="00B20C76"/>
    <w:rsid w:val="00B20E35"/>
    <w:rsid w:val="00B20F70"/>
    <w:rsid w:val="00B23ED8"/>
    <w:rsid w:val="00B24411"/>
    <w:rsid w:val="00B253EE"/>
    <w:rsid w:val="00B255F0"/>
    <w:rsid w:val="00B2595A"/>
    <w:rsid w:val="00B25EB6"/>
    <w:rsid w:val="00B26733"/>
    <w:rsid w:val="00B26810"/>
    <w:rsid w:val="00B26959"/>
    <w:rsid w:val="00B26DA4"/>
    <w:rsid w:val="00B27396"/>
    <w:rsid w:val="00B274ED"/>
    <w:rsid w:val="00B27530"/>
    <w:rsid w:val="00B2753C"/>
    <w:rsid w:val="00B27689"/>
    <w:rsid w:val="00B27719"/>
    <w:rsid w:val="00B27998"/>
    <w:rsid w:val="00B27B85"/>
    <w:rsid w:val="00B27DD7"/>
    <w:rsid w:val="00B27E49"/>
    <w:rsid w:val="00B30537"/>
    <w:rsid w:val="00B30791"/>
    <w:rsid w:val="00B31574"/>
    <w:rsid w:val="00B31689"/>
    <w:rsid w:val="00B31BE5"/>
    <w:rsid w:val="00B322B2"/>
    <w:rsid w:val="00B32903"/>
    <w:rsid w:val="00B32F07"/>
    <w:rsid w:val="00B331A2"/>
    <w:rsid w:val="00B337C9"/>
    <w:rsid w:val="00B338B6"/>
    <w:rsid w:val="00B33A93"/>
    <w:rsid w:val="00B33BD9"/>
    <w:rsid w:val="00B34130"/>
    <w:rsid w:val="00B34CDA"/>
    <w:rsid w:val="00B354DB"/>
    <w:rsid w:val="00B356D1"/>
    <w:rsid w:val="00B35CDC"/>
    <w:rsid w:val="00B3709D"/>
    <w:rsid w:val="00B377E2"/>
    <w:rsid w:val="00B3787E"/>
    <w:rsid w:val="00B378FE"/>
    <w:rsid w:val="00B37BA4"/>
    <w:rsid w:val="00B404CB"/>
    <w:rsid w:val="00B418A4"/>
    <w:rsid w:val="00B41EFF"/>
    <w:rsid w:val="00B4249A"/>
    <w:rsid w:val="00B42924"/>
    <w:rsid w:val="00B42F6F"/>
    <w:rsid w:val="00B43A09"/>
    <w:rsid w:val="00B43E55"/>
    <w:rsid w:val="00B447CD"/>
    <w:rsid w:val="00B453BC"/>
    <w:rsid w:val="00B45937"/>
    <w:rsid w:val="00B45C01"/>
    <w:rsid w:val="00B45F57"/>
    <w:rsid w:val="00B46130"/>
    <w:rsid w:val="00B462C1"/>
    <w:rsid w:val="00B46391"/>
    <w:rsid w:val="00B4679F"/>
    <w:rsid w:val="00B46A86"/>
    <w:rsid w:val="00B47524"/>
    <w:rsid w:val="00B4765C"/>
    <w:rsid w:val="00B47A96"/>
    <w:rsid w:val="00B47BCB"/>
    <w:rsid w:val="00B50F55"/>
    <w:rsid w:val="00B50F60"/>
    <w:rsid w:val="00B50F96"/>
    <w:rsid w:val="00B510CC"/>
    <w:rsid w:val="00B510DD"/>
    <w:rsid w:val="00B5145F"/>
    <w:rsid w:val="00B51838"/>
    <w:rsid w:val="00B5194F"/>
    <w:rsid w:val="00B519AB"/>
    <w:rsid w:val="00B51DB9"/>
    <w:rsid w:val="00B51E87"/>
    <w:rsid w:val="00B51EC2"/>
    <w:rsid w:val="00B52181"/>
    <w:rsid w:val="00B5230E"/>
    <w:rsid w:val="00B52997"/>
    <w:rsid w:val="00B52DE6"/>
    <w:rsid w:val="00B53343"/>
    <w:rsid w:val="00B5380D"/>
    <w:rsid w:val="00B53B04"/>
    <w:rsid w:val="00B542D8"/>
    <w:rsid w:val="00B5448F"/>
    <w:rsid w:val="00B5475E"/>
    <w:rsid w:val="00B5483E"/>
    <w:rsid w:val="00B54DDC"/>
    <w:rsid w:val="00B559EC"/>
    <w:rsid w:val="00B56674"/>
    <w:rsid w:val="00B571AB"/>
    <w:rsid w:val="00B57586"/>
    <w:rsid w:val="00B576C2"/>
    <w:rsid w:val="00B60FFA"/>
    <w:rsid w:val="00B61923"/>
    <w:rsid w:val="00B61992"/>
    <w:rsid w:val="00B61BF4"/>
    <w:rsid w:val="00B61DAE"/>
    <w:rsid w:val="00B629BD"/>
    <w:rsid w:val="00B62D45"/>
    <w:rsid w:val="00B63573"/>
    <w:rsid w:val="00B641A8"/>
    <w:rsid w:val="00B642B8"/>
    <w:rsid w:val="00B643CA"/>
    <w:rsid w:val="00B64500"/>
    <w:rsid w:val="00B6489E"/>
    <w:rsid w:val="00B649E8"/>
    <w:rsid w:val="00B64EAB"/>
    <w:rsid w:val="00B65594"/>
    <w:rsid w:val="00B65645"/>
    <w:rsid w:val="00B657C7"/>
    <w:rsid w:val="00B65AA4"/>
    <w:rsid w:val="00B65D9E"/>
    <w:rsid w:val="00B661CA"/>
    <w:rsid w:val="00B66C9F"/>
    <w:rsid w:val="00B6710E"/>
    <w:rsid w:val="00B67185"/>
    <w:rsid w:val="00B67509"/>
    <w:rsid w:val="00B6760F"/>
    <w:rsid w:val="00B67C01"/>
    <w:rsid w:val="00B71618"/>
    <w:rsid w:val="00B71ABB"/>
    <w:rsid w:val="00B723D5"/>
    <w:rsid w:val="00B72F46"/>
    <w:rsid w:val="00B73066"/>
    <w:rsid w:val="00B730E5"/>
    <w:rsid w:val="00B73215"/>
    <w:rsid w:val="00B73589"/>
    <w:rsid w:val="00B735EC"/>
    <w:rsid w:val="00B736C0"/>
    <w:rsid w:val="00B73FD2"/>
    <w:rsid w:val="00B7406C"/>
    <w:rsid w:val="00B740A7"/>
    <w:rsid w:val="00B74473"/>
    <w:rsid w:val="00B750DA"/>
    <w:rsid w:val="00B75A8D"/>
    <w:rsid w:val="00B75B67"/>
    <w:rsid w:val="00B75CB5"/>
    <w:rsid w:val="00B75CC2"/>
    <w:rsid w:val="00B77547"/>
    <w:rsid w:val="00B8021A"/>
    <w:rsid w:val="00B80B86"/>
    <w:rsid w:val="00B8120A"/>
    <w:rsid w:val="00B813B8"/>
    <w:rsid w:val="00B81A06"/>
    <w:rsid w:val="00B81A6E"/>
    <w:rsid w:val="00B81A80"/>
    <w:rsid w:val="00B81A96"/>
    <w:rsid w:val="00B81B01"/>
    <w:rsid w:val="00B820CB"/>
    <w:rsid w:val="00B82F25"/>
    <w:rsid w:val="00B8358F"/>
    <w:rsid w:val="00B83FA6"/>
    <w:rsid w:val="00B84006"/>
    <w:rsid w:val="00B8413A"/>
    <w:rsid w:val="00B843CB"/>
    <w:rsid w:val="00B8465D"/>
    <w:rsid w:val="00B84733"/>
    <w:rsid w:val="00B847AC"/>
    <w:rsid w:val="00B849D5"/>
    <w:rsid w:val="00B85941"/>
    <w:rsid w:val="00B864DE"/>
    <w:rsid w:val="00B8699F"/>
    <w:rsid w:val="00B86BCD"/>
    <w:rsid w:val="00B87090"/>
    <w:rsid w:val="00B87363"/>
    <w:rsid w:val="00B87561"/>
    <w:rsid w:val="00B875C7"/>
    <w:rsid w:val="00B8779E"/>
    <w:rsid w:val="00B878F0"/>
    <w:rsid w:val="00B87A01"/>
    <w:rsid w:val="00B87D04"/>
    <w:rsid w:val="00B87D75"/>
    <w:rsid w:val="00B9013F"/>
    <w:rsid w:val="00B9036F"/>
    <w:rsid w:val="00B9082D"/>
    <w:rsid w:val="00B9099D"/>
    <w:rsid w:val="00B91261"/>
    <w:rsid w:val="00B9141A"/>
    <w:rsid w:val="00B91B9C"/>
    <w:rsid w:val="00B92875"/>
    <w:rsid w:val="00B92D14"/>
    <w:rsid w:val="00B937F0"/>
    <w:rsid w:val="00B939C3"/>
    <w:rsid w:val="00B9400E"/>
    <w:rsid w:val="00B942A3"/>
    <w:rsid w:val="00B94F69"/>
    <w:rsid w:val="00B95084"/>
    <w:rsid w:val="00B95428"/>
    <w:rsid w:val="00B958FD"/>
    <w:rsid w:val="00B95D19"/>
    <w:rsid w:val="00B95E36"/>
    <w:rsid w:val="00B95F15"/>
    <w:rsid w:val="00B95F62"/>
    <w:rsid w:val="00B967F9"/>
    <w:rsid w:val="00B96870"/>
    <w:rsid w:val="00B96AB9"/>
    <w:rsid w:val="00B973C1"/>
    <w:rsid w:val="00B97470"/>
    <w:rsid w:val="00B9770F"/>
    <w:rsid w:val="00B97A22"/>
    <w:rsid w:val="00B97A6E"/>
    <w:rsid w:val="00BA043E"/>
    <w:rsid w:val="00BA0601"/>
    <w:rsid w:val="00BA062F"/>
    <w:rsid w:val="00BA0814"/>
    <w:rsid w:val="00BA0994"/>
    <w:rsid w:val="00BA132F"/>
    <w:rsid w:val="00BA1AED"/>
    <w:rsid w:val="00BA225D"/>
    <w:rsid w:val="00BA2483"/>
    <w:rsid w:val="00BA29F7"/>
    <w:rsid w:val="00BA2BF1"/>
    <w:rsid w:val="00BA2E7A"/>
    <w:rsid w:val="00BA361D"/>
    <w:rsid w:val="00BA3735"/>
    <w:rsid w:val="00BA3B46"/>
    <w:rsid w:val="00BA4827"/>
    <w:rsid w:val="00BA4B55"/>
    <w:rsid w:val="00BA4D75"/>
    <w:rsid w:val="00BA5A1A"/>
    <w:rsid w:val="00BA5AD0"/>
    <w:rsid w:val="00BA6568"/>
    <w:rsid w:val="00BA66BF"/>
    <w:rsid w:val="00BA66C5"/>
    <w:rsid w:val="00BA67CF"/>
    <w:rsid w:val="00BA6802"/>
    <w:rsid w:val="00BA6968"/>
    <w:rsid w:val="00BA72B4"/>
    <w:rsid w:val="00BA75A6"/>
    <w:rsid w:val="00BA7DB0"/>
    <w:rsid w:val="00BB026D"/>
    <w:rsid w:val="00BB06AA"/>
    <w:rsid w:val="00BB0957"/>
    <w:rsid w:val="00BB0E7D"/>
    <w:rsid w:val="00BB2967"/>
    <w:rsid w:val="00BB3ABC"/>
    <w:rsid w:val="00BB3EE1"/>
    <w:rsid w:val="00BB3F49"/>
    <w:rsid w:val="00BB4093"/>
    <w:rsid w:val="00BB43A1"/>
    <w:rsid w:val="00BB4BDE"/>
    <w:rsid w:val="00BB50A5"/>
    <w:rsid w:val="00BB5A03"/>
    <w:rsid w:val="00BB5A37"/>
    <w:rsid w:val="00BB5BF8"/>
    <w:rsid w:val="00BB5E21"/>
    <w:rsid w:val="00BB63FA"/>
    <w:rsid w:val="00BB73B2"/>
    <w:rsid w:val="00BB7B87"/>
    <w:rsid w:val="00BC030E"/>
    <w:rsid w:val="00BC08D4"/>
    <w:rsid w:val="00BC0B7F"/>
    <w:rsid w:val="00BC0E7E"/>
    <w:rsid w:val="00BC1051"/>
    <w:rsid w:val="00BC12D9"/>
    <w:rsid w:val="00BC1C3A"/>
    <w:rsid w:val="00BC1E62"/>
    <w:rsid w:val="00BC20A0"/>
    <w:rsid w:val="00BC2869"/>
    <w:rsid w:val="00BC2B6A"/>
    <w:rsid w:val="00BC3B79"/>
    <w:rsid w:val="00BC3D85"/>
    <w:rsid w:val="00BC4288"/>
    <w:rsid w:val="00BC48EF"/>
    <w:rsid w:val="00BC4A54"/>
    <w:rsid w:val="00BC4AE0"/>
    <w:rsid w:val="00BC4F37"/>
    <w:rsid w:val="00BC5218"/>
    <w:rsid w:val="00BC59BA"/>
    <w:rsid w:val="00BC5A75"/>
    <w:rsid w:val="00BC5B57"/>
    <w:rsid w:val="00BC6708"/>
    <w:rsid w:val="00BC676F"/>
    <w:rsid w:val="00BC6EE6"/>
    <w:rsid w:val="00BC73AE"/>
    <w:rsid w:val="00BC7EC8"/>
    <w:rsid w:val="00BD0659"/>
    <w:rsid w:val="00BD096D"/>
    <w:rsid w:val="00BD0B94"/>
    <w:rsid w:val="00BD1254"/>
    <w:rsid w:val="00BD12D4"/>
    <w:rsid w:val="00BD1654"/>
    <w:rsid w:val="00BD1675"/>
    <w:rsid w:val="00BD1BAD"/>
    <w:rsid w:val="00BD1BC0"/>
    <w:rsid w:val="00BD24FF"/>
    <w:rsid w:val="00BD2951"/>
    <w:rsid w:val="00BD2A1B"/>
    <w:rsid w:val="00BD2E98"/>
    <w:rsid w:val="00BD33AA"/>
    <w:rsid w:val="00BD34F4"/>
    <w:rsid w:val="00BD3E28"/>
    <w:rsid w:val="00BD4483"/>
    <w:rsid w:val="00BD5A95"/>
    <w:rsid w:val="00BD5D0F"/>
    <w:rsid w:val="00BD62AC"/>
    <w:rsid w:val="00BD6A2E"/>
    <w:rsid w:val="00BD6C22"/>
    <w:rsid w:val="00BD70D7"/>
    <w:rsid w:val="00BD72F0"/>
    <w:rsid w:val="00BD775C"/>
    <w:rsid w:val="00BD7994"/>
    <w:rsid w:val="00BD7DE4"/>
    <w:rsid w:val="00BE04AF"/>
    <w:rsid w:val="00BE062D"/>
    <w:rsid w:val="00BE0679"/>
    <w:rsid w:val="00BE0D9B"/>
    <w:rsid w:val="00BE1008"/>
    <w:rsid w:val="00BE177A"/>
    <w:rsid w:val="00BE2C45"/>
    <w:rsid w:val="00BE3243"/>
    <w:rsid w:val="00BE3D88"/>
    <w:rsid w:val="00BE3DB3"/>
    <w:rsid w:val="00BE51CF"/>
    <w:rsid w:val="00BE5300"/>
    <w:rsid w:val="00BE5B87"/>
    <w:rsid w:val="00BE5C52"/>
    <w:rsid w:val="00BE5C84"/>
    <w:rsid w:val="00BE6915"/>
    <w:rsid w:val="00BE6C42"/>
    <w:rsid w:val="00BE7043"/>
    <w:rsid w:val="00BE79B6"/>
    <w:rsid w:val="00BE7E26"/>
    <w:rsid w:val="00BE7E32"/>
    <w:rsid w:val="00BF00F1"/>
    <w:rsid w:val="00BF0114"/>
    <w:rsid w:val="00BF0716"/>
    <w:rsid w:val="00BF0857"/>
    <w:rsid w:val="00BF0A17"/>
    <w:rsid w:val="00BF0AA8"/>
    <w:rsid w:val="00BF0BB3"/>
    <w:rsid w:val="00BF0BB4"/>
    <w:rsid w:val="00BF1353"/>
    <w:rsid w:val="00BF1405"/>
    <w:rsid w:val="00BF2467"/>
    <w:rsid w:val="00BF3015"/>
    <w:rsid w:val="00BF324D"/>
    <w:rsid w:val="00BF38C4"/>
    <w:rsid w:val="00BF3CB7"/>
    <w:rsid w:val="00BF3FB7"/>
    <w:rsid w:val="00BF4627"/>
    <w:rsid w:val="00BF4B26"/>
    <w:rsid w:val="00BF5744"/>
    <w:rsid w:val="00BF5752"/>
    <w:rsid w:val="00BF5F03"/>
    <w:rsid w:val="00BF5F3A"/>
    <w:rsid w:val="00BF6042"/>
    <w:rsid w:val="00BF6A48"/>
    <w:rsid w:val="00BF6AB6"/>
    <w:rsid w:val="00BF6C5A"/>
    <w:rsid w:val="00BF6F41"/>
    <w:rsid w:val="00BF72DB"/>
    <w:rsid w:val="00BF7743"/>
    <w:rsid w:val="00BF7C8F"/>
    <w:rsid w:val="00C0075C"/>
    <w:rsid w:val="00C00881"/>
    <w:rsid w:val="00C00A8F"/>
    <w:rsid w:val="00C00C4B"/>
    <w:rsid w:val="00C00CD5"/>
    <w:rsid w:val="00C011A1"/>
    <w:rsid w:val="00C01FBE"/>
    <w:rsid w:val="00C02CD0"/>
    <w:rsid w:val="00C02D27"/>
    <w:rsid w:val="00C0380F"/>
    <w:rsid w:val="00C03C6B"/>
    <w:rsid w:val="00C04960"/>
    <w:rsid w:val="00C04C0C"/>
    <w:rsid w:val="00C04C45"/>
    <w:rsid w:val="00C05E30"/>
    <w:rsid w:val="00C05F3C"/>
    <w:rsid w:val="00C065C9"/>
    <w:rsid w:val="00C06B21"/>
    <w:rsid w:val="00C06C9B"/>
    <w:rsid w:val="00C06FA7"/>
    <w:rsid w:val="00C070D9"/>
    <w:rsid w:val="00C070F9"/>
    <w:rsid w:val="00C07DF9"/>
    <w:rsid w:val="00C10DFA"/>
    <w:rsid w:val="00C11646"/>
    <w:rsid w:val="00C11DA3"/>
    <w:rsid w:val="00C120BE"/>
    <w:rsid w:val="00C12C5F"/>
    <w:rsid w:val="00C12C6F"/>
    <w:rsid w:val="00C13025"/>
    <w:rsid w:val="00C1303A"/>
    <w:rsid w:val="00C1388C"/>
    <w:rsid w:val="00C13CAF"/>
    <w:rsid w:val="00C142C8"/>
    <w:rsid w:val="00C1465F"/>
    <w:rsid w:val="00C15728"/>
    <w:rsid w:val="00C1643C"/>
    <w:rsid w:val="00C1644E"/>
    <w:rsid w:val="00C16885"/>
    <w:rsid w:val="00C1692A"/>
    <w:rsid w:val="00C169E5"/>
    <w:rsid w:val="00C17943"/>
    <w:rsid w:val="00C17A5C"/>
    <w:rsid w:val="00C20318"/>
    <w:rsid w:val="00C2039B"/>
    <w:rsid w:val="00C204A4"/>
    <w:rsid w:val="00C205A9"/>
    <w:rsid w:val="00C212A9"/>
    <w:rsid w:val="00C216AB"/>
    <w:rsid w:val="00C224DD"/>
    <w:rsid w:val="00C22715"/>
    <w:rsid w:val="00C229A5"/>
    <w:rsid w:val="00C235DA"/>
    <w:rsid w:val="00C236E4"/>
    <w:rsid w:val="00C23C00"/>
    <w:rsid w:val="00C23D9E"/>
    <w:rsid w:val="00C24294"/>
    <w:rsid w:val="00C243F0"/>
    <w:rsid w:val="00C244AA"/>
    <w:rsid w:val="00C244F1"/>
    <w:rsid w:val="00C2453E"/>
    <w:rsid w:val="00C24590"/>
    <w:rsid w:val="00C24C28"/>
    <w:rsid w:val="00C253F2"/>
    <w:rsid w:val="00C25B0B"/>
    <w:rsid w:val="00C25C7C"/>
    <w:rsid w:val="00C2607B"/>
    <w:rsid w:val="00C2623A"/>
    <w:rsid w:val="00C2635C"/>
    <w:rsid w:val="00C26F76"/>
    <w:rsid w:val="00C2734A"/>
    <w:rsid w:val="00C3053A"/>
    <w:rsid w:val="00C305F7"/>
    <w:rsid w:val="00C30C30"/>
    <w:rsid w:val="00C30D6E"/>
    <w:rsid w:val="00C30FF3"/>
    <w:rsid w:val="00C31212"/>
    <w:rsid w:val="00C317E4"/>
    <w:rsid w:val="00C31B35"/>
    <w:rsid w:val="00C31E10"/>
    <w:rsid w:val="00C31E9F"/>
    <w:rsid w:val="00C3219F"/>
    <w:rsid w:val="00C321D6"/>
    <w:rsid w:val="00C32837"/>
    <w:rsid w:val="00C32CE6"/>
    <w:rsid w:val="00C33522"/>
    <w:rsid w:val="00C346FD"/>
    <w:rsid w:val="00C35182"/>
    <w:rsid w:val="00C356CA"/>
    <w:rsid w:val="00C36238"/>
    <w:rsid w:val="00C36637"/>
    <w:rsid w:val="00C3671E"/>
    <w:rsid w:val="00C36946"/>
    <w:rsid w:val="00C37190"/>
    <w:rsid w:val="00C374A3"/>
    <w:rsid w:val="00C376E1"/>
    <w:rsid w:val="00C40530"/>
    <w:rsid w:val="00C407B3"/>
    <w:rsid w:val="00C40A13"/>
    <w:rsid w:val="00C40D05"/>
    <w:rsid w:val="00C4132A"/>
    <w:rsid w:val="00C42181"/>
    <w:rsid w:val="00C4267B"/>
    <w:rsid w:val="00C42A16"/>
    <w:rsid w:val="00C42B42"/>
    <w:rsid w:val="00C43057"/>
    <w:rsid w:val="00C431A0"/>
    <w:rsid w:val="00C431D3"/>
    <w:rsid w:val="00C43974"/>
    <w:rsid w:val="00C43CCE"/>
    <w:rsid w:val="00C43F04"/>
    <w:rsid w:val="00C43FA3"/>
    <w:rsid w:val="00C44383"/>
    <w:rsid w:val="00C44BC5"/>
    <w:rsid w:val="00C45A90"/>
    <w:rsid w:val="00C4623C"/>
    <w:rsid w:val="00C465BD"/>
    <w:rsid w:val="00C465D0"/>
    <w:rsid w:val="00C46AE4"/>
    <w:rsid w:val="00C46DDA"/>
    <w:rsid w:val="00C46DFC"/>
    <w:rsid w:val="00C5081C"/>
    <w:rsid w:val="00C50927"/>
    <w:rsid w:val="00C509BD"/>
    <w:rsid w:val="00C50D2A"/>
    <w:rsid w:val="00C50F60"/>
    <w:rsid w:val="00C51CA1"/>
    <w:rsid w:val="00C51D93"/>
    <w:rsid w:val="00C51E87"/>
    <w:rsid w:val="00C52271"/>
    <w:rsid w:val="00C52846"/>
    <w:rsid w:val="00C52986"/>
    <w:rsid w:val="00C52CD8"/>
    <w:rsid w:val="00C53007"/>
    <w:rsid w:val="00C531F0"/>
    <w:rsid w:val="00C53345"/>
    <w:rsid w:val="00C5344A"/>
    <w:rsid w:val="00C53662"/>
    <w:rsid w:val="00C53C10"/>
    <w:rsid w:val="00C53C33"/>
    <w:rsid w:val="00C5497E"/>
    <w:rsid w:val="00C55C7D"/>
    <w:rsid w:val="00C5640D"/>
    <w:rsid w:val="00C56EA5"/>
    <w:rsid w:val="00C5760B"/>
    <w:rsid w:val="00C57917"/>
    <w:rsid w:val="00C57F44"/>
    <w:rsid w:val="00C6026C"/>
    <w:rsid w:val="00C603C5"/>
    <w:rsid w:val="00C60560"/>
    <w:rsid w:val="00C6070F"/>
    <w:rsid w:val="00C6073D"/>
    <w:rsid w:val="00C60E43"/>
    <w:rsid w:val="00C60F10"/>
    <w:rsid w:val="00C61FC4"/>
    <w:rsid w:val="00C62219"/>
    <w:rsid w:val="00C63FDB"/>
    <w:rsid w:val="00C64162"/>
    <w:rsid w:val="00C646EF"/>
    <w:rsid w:val="00C64C89"/>
    <w:rsid w:val="00C6563D"/>
    <w:rsid w:val="00C65796"/>
    <w:rsid w:val="00C65EA2"/>
    <w:rsid w:val="00C65F71"/>
    <w:rsid w:val="00C66262"/>
    <w:rsid w:val="00C6645C"/>
    <w:rsid w:val="00C66719"/>
    <w:rsid w:val="00C671EE"/>
    <w:rsid w:val="00C67242"/>
    <w:rsid w:val="00C67A15"/>
    <w:rsid w:val="00C7021F"/>
    <w:rsid w:val="00C70325"/>
    <w:rsid w:val="00C70ACD"/>
    <w:rsid w:val="00C711F9"/>
    <w:rsid w:val="00C71620"/>
    <w:rsid w:val="00C71663"/>
    <w:rsid w:val="00C71C13"/>
    <w:rsid w:val="00C7214D"/>
    <w:rsid w:val="00C72917"/>
    <w:rsid w:val="00C738A1"/>
    <w:rsid w:val="00C73A90"/>
    <w:rsid w:val="00C741DE"/>
    <w:rsid w:val="00C74BF2"/>
    <w:rsid w:val="00C751D5"/>
    <w:rsid w:val="00C7568A"/>
    <w:rsid w:val="00C764D7"/>
    <w:rsid w:val="00C76F70"/>
    <w:rsid w:val="00C7762E"/>
    <w:rsid w:val="00C77721"/>
    <w:rsid w:val="00C77B88"/>
    <w:rsid w:val="00C77BA8"/>
    <w:rsid w:val="00C8060D"/>
    <w:rsid w:val="00C80E37"/>
    <w:rsid w:val="00C81228"/>
    <w:rsid w:val="00C81AFA"/>
    <w:rsid w:val="00C82623"/>
    <w:rsid w:val="00C82A4C"/>
    <w:rsid w:val="00C832E3"/>
    <w:rsid w:val="00C8337D"/>
    <w:rsid w:val="00C83558"/>
    <w:rsid w:val="00C84431"/>
    <w:rsid w:val="00C84A39"/>
    <w:rsid w:val="00C8541C"/>
    <w:rsid w:val="00C8567D"/>
    <w:rsid w:val="00C85884"/>
    <w:rsid w:val="00C8597F"/>
    <w:rsid w:val="00C85E09"/>
    <w:rsid w:val="00C8694E"/>
    <w:rsid w:val="00C87010"/>
    <w:rsid w:val="00C877AB"/>
    <w:rsid w:val="00C879B3"/>
    <w:rsid w:val="00C879D1"/>
    <w:rsid w:val="00C87FDF"/>
    <w:rsid w:val="00C90357"/>
    <w:rsid w:val="00C903D4"/>
    <w:rsid w:val="00C90852"/>
    <w:rsid w:val="00C908C6"/>
    <w:rsid w:val="00C90A6B"/>
    <w:rsid w:val="00C90F09"/>
    <w:rsid w:val="00C90FAF"/>
    <w:rsid w:val="00C9119F"/>
    <w:rsid w:val="00C912C2"/>
    <w:rsid w:val="00C91561"/>
    <w:rsid w:val="00C92CC0"/>
    <w:rsid w:val="00C9327B"/>
    <w:rsid w:val="00C9383A"/>
    <w:rsid w:val="00C93C18"/>
    <w:rsid w:val="00C93E06"/>
    <w:rsid w:val="00C940DC"/>
    <w:rsid w:val="00C94621"/>
    <w:rsid w:val="00C9488F"/>
    <w:rsid w:val="00C950D0"/>
    <w:rsid w:val="00C9511A"/>
    <w:rsid w:val="00C952A1"/>
    <w:rsid w:val="00C9571D"/>
    <w:rsid w:val="00C967D9"/>
    <w:rsid w:val="00C9690D"/>
    <w:rsid w:val="00C96BF5"/>
    <w:rsid w:val="00C96CFA"/>
    <w:rsid w:val="00C973F3"/>
    <w:rsid w:val="00C97AD5"/>
    <w:rsid w:val="00C97EF1"/>
    <w:rsid w:val="00CA00A0"/>
    <w:rsid w:val="00CA0201"/>
    <w:rsid w:val="00CA0CCA"/>
    <w:rsid w:val="00CA114A"/>
    <w:rsid w:val="00CA14A6"/>
    <w:rsid w:val="00CA15CD"/>
    <w:rsid w:val="00CA1DF5"/>
    <w:rsid w:val="00CA2123"/>
    <w:rsid w:val="00CA28B9"/>
    <w:rsid w:val="00CA29A7"/>
    <w:rsid w:val="00CA2B2E"/>
    <w:rsid w:val="00CA2DF3"/>
    <w:rsid w:val="00CA32E0"/>
    <w:rsid w:val="00CA3AEB"/>
    <w:rsid w:val="00CA3D2F"/>
    <w:rsid w:val="00CA4F42"/>
    <w:rsid w:val="00CA5CE5"/>
    <w:rsid w:val="00CA60C8"/>
    <w:rsid w:val="00CA6271"/>
    <w:rsid w:val="00CA6313"/>
    <w:rsid w:val="00CA676F"/>
    <w:rsid w:val="00CA69D9"/>
    <w:rsid w:val="00CA6A7B"/>
    <w:rsid w:val="00CA6ED2"/>
    <w:rsid w:val="00CA77F7"/>
    <w:rsid w:val="00CB0201"/>
    <w:rsid w:val="00CB04DD"/>
    <w:rsid w:val="00CB0994"/>
    <w:rsid w:val="00CB0D7A"/>
    <w:rsid w:val="00CB1059"/>
    <w:rsid w:val="00CB1425"/>
    <w:rsid w:val="00CB1D87"/>
    <w:rsid w:val="00CB22EF"/>
    <w:rsid w:val="00CB23EF"/>
    <w:rsid w:val="00CB2831"/>
    <w:rsid w:val="00CB3439"/>
    <w:rsid w:val="00CB358C"/>
    <w:rsid w:val="00CB37EC"/>
    <w:rsid w:val="00CB38FE"/>
    <w:rsid w:val="00CB469A"/>
    <w:rsid w:val="00CB4A4D"/>
    <w:rsid w:val="00CB4CD8"/>
    <w:rsid w:val="00CB50DC"/>
    <w:rsid w:val="00CB5506"/>
    <w:rsid w:val="00CB6B64"/>
    <w:rsid w:val="00CB6B72"/>
    <w:rsid w:val="00CB6D6A"/>
    <w:rsid w:val="00CB71AF"/>
    <w:rsid w:val="00CB758F"/>
    <w:rsid w:val="00CB75B3"/>
    <w:rsid w:val="00CB76D7"/>
    <w:rsid w:val="00CC0513"/>
    <w:rsid w:val="00CC094B"/>
    <w:rsid w:val="00CC09E1"/>
    <w:rsid w:val="00CC0C64"/>
    <w:rsid w:val="00CC0CCE"/>
    <w:rsid w:val="00CC147C"/>
    <w:rsid w:val="00CC1B69"/>
    <w:rsid w:val="00CC1D98"/>
    <w:rsid w:val="00CC1FF5"/>
    <w:rsid w:val="00CC2003"/>
    <w:rsid w:val="00CC2248"/>
    <w:rsid w:val="00CC2AE5"/>
    <w:rsid w:val="00CC2BC5"/>
    <w:rsid w:val="00CC452E"/>
    <w:rsid w:val="00CC490D"/>
    <w:rsid w:val="00CC499B"/>
    <w:rsid w:val="00CC4A33"/>
    <w:rsid w:val="00CC4A63"/>
    <w:rsid w:val="00CC4ABA"/>
    <w:rsid w:val="00CC5056"/>
    <w:rsid w:val="00CC56D9"/>
    <w:rsid w:val="00CC5844"/>
    <w:rsid w:val="00CC5BAC"/>
    <w:rsid w:val="00CC5C2C"/>
    <w:rsid w:val="00CC5CFE"/>
    <w:rsid w:val="00CC6C71"/>
    <w:rsid w:val="00CC6E39"/>
    <w:rsid w:val="00CD0762"/>
    <w:rsid w:val="00CD0A06"/>
    <w:rsid w:val="00CD1197"/>
    <w:rsid w:val="00CD17E8"/>
    <w:rsid w:val="00CD1976"/>
    <w:rsid w:val="00CD2203"/>
    <w:rsid w:val="00CD2224"/>
    <w:rsid w:val="00CD261B"/>
    <w:rsid w:val="00CD2774"/>
    <w:rsid w:val="00CD295C"/>
    <w:rsid w:val="00CD2E97"/>
    <w:rsid w:val="00CD2F2F"/>
    <w:rsid w:val="00CD44C0"/>
    <w:rsid w:val="00CD481A"/>
    <w:rsid w:val="00CD4947"/>
    <w:rsid w:val="00CD50C5"/>
    <w:rsid w:val="00CD55EB"/>
    <w:rsid w:val="00CD5746"/>
    <w:rsid w:val="00CD59F6"/>
    <w:rsid w:val="00CD5F99"/>
    <w:rsid w:val="00CD6275"/>
    <w:rsid w:val="00CD6826"/>
    <w:rsid w:val="00CD691B"/>
    <w:rsid w:val="00CD6A7D"/>
    <w:rsid w:val="00CD6B71"/>
    <w:rsid w:val="00CE0236"/>
    <w:rsid w:val="00CE0D0E"/>
    <w:rsid w:val="00CE0D1D"/>
    <w:rsid w:val="00CE11D9"/>
    <w:rsid w:val="00CE13D2"/>
    <w:rsid w:val="00CE143E"/>
    <w:rsid w:val="00CE1552"/>
    <w:rsid w:val="00CE1781"/>
    <w:rsid w:val="00CE1D30"/>
    <w:rsid w:val="00CE2014"/>
    <w:rsid w:val="00CE28A0"/>
    <w:rsid w:val="00CE2915"/>
    <w:rsid w:val="00CE2CF8"/>
    <w:rsid w:val="00CE3336"/>
    <w:rsid w:val="00CE33A8"/>
    <w:rsid w:val="00CE3A9C"/>
    <w:rsid w:val="00CE4B17"/>
    <w:rsid w:val="00CE4CE9"/>
    <w:rsid w:val="00CE590B"/>
    <w:rsid w:val="00CE60D4"/>
    <w:rsid w:val="00CE7B4E"/>
    <w:rsid w:val="00CE7C31"/>
    <w:rsid w:val="00CE7DB1"/>
    <w:rsid w:val="00CE7F67"/>
    <w:rsid w:val="00CF0A10"/>
    <w:rsid w:val="00CF0DF5"/>
    <w:rsid w:val="00CF111F"/>
    <w:rsid w:val="00CF199C"/>
    <w:rsid w:val="00CF1A0C"/>
    <w:rsid w:val="00CF1A36"/>
    <w:rsid w:val="00CF25D6"/>
    <w:rsid w:val="00CF270F"/>
    <w:rsid w:val="00CF27E5"/>
    <w:rsid w:val="00CF282C"/>
    <w:rsid w:val="00CF2E38"/>
    <w:rsid w:val="00CF35BB"/>
    <w:rsid w:val="00CF404A"/>
    <w:rsid w:val="00CF429C"/>
    <w:rsid w:val="00CF46FD"/>
    <w:rsid w:val="00CF4B65"/>
    <w:rsid w:val="00CF4C9E"/>
    <w:rsid w:val="00CF4CA0"/>
    <w:rsid w:val="00CF50C6"/>
    <w:rsid w:val="00CF5174"/>
    <w:rsid w:val="00CF5663"/>
    <w:rsid w:val="00CF586C"/>
    <w:rsid w:val="00CF63D1"/>
    <w:rsid w:val="00CF6891"/>
    <w:rsid w:val="00CF697E"/>
    <w:rsid w:val="00CF71F7"/>
    <w:rsid w:val="00CF7A6A"/>
    <w:rsid w:val="00CF7A94"/>
    <w:rsid w:val="00CF7A9A"/>
    <w:rsid w:val="00CF7ED2"/>
    <w:rsid w:val="00D00041"/>
    <w:rsid w:val="00D00163"/>
    <w:rsid w:val="00D001E4"/>
    <w:rsid w:val="00D00881"/>
    <w:rsid w:val="00D01363"/>
    <w:rsid w:val="00D0142A"/>
    <w:rsid w:val="00D01816"/>
    <w:rsid w:val="00D01E51"/>
    <w:rsid w:val="00D01F1A"/>
    <w:rsid w:val="00D02138"/>
    <w:rsid w:val="00D0370F"/>
    <w:rsid w:val="00D04005"/>
    <w:rsid w:val="00D04338"/>
    <w:rsid w:val="00D04CAE"/>
    <w:rsid w:val="00D0546B"/>
    <w:rsid w:val="00D056D8"/>
    <w:rsid w:val="00D05C67"/>
    <w:rsid w:val="00D06277"/>
    <w:rsid w:val="00D06F40"/>
    <w:rsid w:val="00D07033"/>
    <w:rsid w:val="00D0749F"/>
    <w:rsid w:val="00D10677"/>
    <w:rsid w:val="00D10C4B"/>
    <w:rsid w:val="00D118FC"/>
    <w:rsid w:val="00D13220"/>
    <w:rsid w:val="00D13A87"/>
    <w:rsid w:val="00D13FC0"/>
    <w:rsid w:val="00D14A1F"/>
    <w:rsid w:val="00D15129"/>
    <w:rsid w:val="00D154DB"/>
    <w:rsid w:val="00D156F2"/>
    <w:rsid w:val="00D15F7D"/>
    <w:rsid w:val="00D162E8"/>
    <w:rsid w:val="00D16745"/>
    <w:rsid w:val="00D16889"/>
    <w:rsid w:val="00D16CCD"/>
    <w:rsid w:val="00D16CF8"/>
    <w:rsid w:val="00D1797F"/>
    <w:rsid w:val="00D20013"/>
    <w:rsid w:val="00D20315"/>
    <w:rsid w:val="00D20B41"/>
    <w:rsid w:val="00D20DD0"/>
    <w:rsid w:val="00D2179A"/>
    <w:rsid w:val="00D21F72"/>
    <w:rsid w:val="00D2211B"/>
    <w:rsid w:val="00D2279A"/>
    <w:rsid w:val="00D22884"/>
    <w:rsid w:val="00D23731"/>
    <w:rsid w:val="00D23C43"/>
    <w:rsid w:val="00D24282"/>
    <w:rsid w:val="00D245FE"/>
    <w:rsid w:val="00D2460A"/>
    <w:rsid w:val="00D24B99"/>
    <w:rsid w:val="00D24F5D"/>
    <w:rsid w:val="00D252D2"/>
    <w:rsid w:val="00D252FA"/>
    <w:rsid w:val="00D257C3"/>
    <w:rsid w:val="00D25E18"/>
    <w:rsid w:val="00D2622B"/>
    <w:rsid w:val="00D2676B"/>
    <w:rsid w:val="00D27F08"/>
    <w:rsid w:val="00D31238"/>
    <w:rsid w:val="00D31E66"/>
    <w:rsid w:val="00D32073"/>
    <w:rsid w:val="00D3225F"/>
    <w:rsid w:val="00D32533"/>
    <w:rsid w:val="00D32A17"/>
    <w:rsid w:val="00D3305A"/>
    <w:rsid w:val="00D34A82"/>
    <w:rsid w:val="00D34FC3"/>
    <w:rsid w:val="00D35208"/>
    <w:rsid w:val="00D354EE"/>
    <w:rsid w:val="00D35559"/>
    <w:rsid w:val="00D36340"/>
    <w:rsid w:val="00D368F8"/>
    <w:rsid w:val="00D36926"/>
    <w:rsid w:val="00D36981"/>
    <w:rsid w:val="00D36E8A"/>
    <w:rsid w:val="00D36EF2"/>
    <w:rsid w:val="00D3766E"/>
    <w:rsid w:val="00D37950"/>
    <w:rsid w:val="00D40340"/>
    <w:rsid w:val="00D4045A"/>
    <w:rsid w:val="00D4076E"/>
    <w:rsid w:val="00D408B5"/>
    <w:rsid w:val="00D408FF"/>
    <w:rsid w:val="00D40924"/>
    <w:rsid w:val="00D40D00"/>
    <w:rsid w:val="00D40ED0"/>
    <w:rsid w:val="00D419F2"/>
    <w:rsid w:val="00D41A64"/>
    <w:rsid w:val="00D424BD"/>
    <w:rsid w:val="00D42C0C"/>
    <w:rsid w:val="00D42D84"/>
    <w:rsid w:val="00D4347C"/>
    <w:rsid w:val="00D4349E"/>
    <w:rsid w:val="00D445F4"/>
    <w:rsid w:val="00D44659"/>
    <w:rsid w:val="00D446A4"/>
    <w:rsid w:val="00D44733"/>
    <w:rsid w:val="00D44962"/>
    <w:rsid w:val="00D44A01"/>
    <w:rsid w:val="00D44E13"/>
    <w:rsid w:val="00D45178"/>
    <w:rsid w:val="00D45AD7"/>
    <w:rsid w:val="00D45B74"/>
    <w:rsid w:val="00D45BB7"/>
    <w:rsid w:val="00D45D32"/>
    <w:rsid w:val="00D45F29"/>
    <w:rsid w:val="00D466CB"/>
    <w:rsid w:val="00D46D24"/>
    <w:rsid w:val="00D47069"/>
    <w:rsid w:val="00D479F7"/>
    <w:rsid w:val="00D509C3"/>
    <w:rsid w:val="00D509EE"/>
    <w:rsid w:val="00D50B75"/>
    <w:rsid w:val="00D50EDF"/>
    <w:rsid w:val="00D51B66"/>
    <w:rsid w:val="00D51E6C"/>
    <w:rsid w:val="00D5296A"/>
    <w:rsid w:val="00D52C6B"/>
    <w:rsid w:val="00D52EC5"/>
    <w:rsid w:val="00D536D1"/>
    <w:rsid w:val="00D53B01"/>
    <w:rsid w:val="00D54030"/>
    <w:rsid w:val="00D54378"/>
    <w:rsid w:val="00D54668"/>
    <w:rsid w:val="00D54F3A"/>
    <w:rsid w:val="00D55259"/>
    <w:rsid w:val="00D55404"/>
    <w:rsid w:val="00D55E7D"/>
    <w:rsid w:val="00D56501"/>
    <w:rsid w:val="00D56FF7"/>
    <w:rsid w:val="00D57342"/>
    <w:rsid w:val="00D6021D"/>
    <w:rsid w:val="00D60357"/>
    <w:rsid w:val="00D61815"/>
    <w:rsid w:val="00D6218E"/>
    <w:rsid w:val="00D62DA0"/>
    <w:rsid w:val="00D6303C"/>
    <w:rsid w:val="00D6322E"/>
    <w:rsid w:val="00D63A33"/>
    <w:rsid w:val="00D63ADE"/>
    <w:rsid w:val="00D6439B"/>
    <w:rsid w:val="00D647E3"/>
    <w:rsid w:val="00D64A89"/>
    <w:rsid w:val="00D65726"/>
    <w:rsid w:val="00D65F79"/>
    <w:rsid w:val="00D660F6"/>
    <w:rsid w:val="00D670C3"/>
    <w:rsid w:val="00D671B7"/>
    <w:rsid w:val="00D6799E"/>
    <w:rsid w:val="00D67AA3"/>
    <w:rsid w:val="00D67E76"/>
    <w:rsid w:val="00D67FA5"/>
    <w:rsid w:val="00D70732"/>
    <w:rsid w:val="00D707CF"/>
    <w:rsid w:val="00D7102F"/>
    <w:rsid w:val="00D71617"/>
    <w:rsid w:val="00D71718"/>
    <w:rsid w:val="00D72E5A"/>
    <w:rsid w:val="00D72E88"/>
    <w:rsid w:val="00D72FE3"/>
    <w:rsid w:val="00D73CD9"/>
    <w:rsid w:val="00D74C15"/>
    <w:rsid w:val="00D74D6D"/>
    <w:rsid w:val="00D7540A"/>
    <w:rsid w:val="00D75876"/>
    <w:rsid w:val="00D7595E"/>
    <w:rsid w:val="00D75C28"/>
    <w:rsid w:val="00D75D4E"/>
    <w:rsid w:val="00D75E91"/>
    <w:rsid w:val="00D766B8"/>
    <w:rsid w:val="00D77370"/>
    <w:rsid w:val="00D779B4"/>
    <w:rsid w:val="00D77A7A"/>
    <w:rsid w:val="00D800DC"/>
    <w:rsid w:val="00D80110"/>
    <w:rsid w:val="00D801A1"/>
    <w:rsid w:val="00D809C9"/>
    <w:rsid w:val="00D80C3E"/>
    <w:rsid w:val="00D80D15"/>
    <w:rsid w:val="00D81719"/>
    <w:rsid w:val="00D823E4"/>
    <w:rsid w:val="00D826CA"/>
    <w:rsid w:val="00D83097"/>
    <w:rsid w:val="00D83185"/>
    <w:rsid w:val="00D834A6"/>
    <w:rsid w:val="00D8356F"/>
    <w:rsid w:val="00D83BEB"/>
    <w:rsid w:val="00D841BD"/>
    <w:rsid w:val="00D84EB1"/>
    <w:rsid w:val="00D85040"/>
    <w:rsid w:val="00D85A01"/>
    <w:rsid w:val="00D86825"/>
    <w:rsid w:val="00D869D2"/>
    <w:rsid w:val="00D86BDE"/>
    <w:rsid w:val="00D86DFD"/>
    <w:rsid w:val="00D86EEE"/>
    <w:rsid w:val="00D8748A"/>
    <w:rsid w:val="00D8751B"/>
    <w:rsid w:val="00D9026B"/>
    <w:rsid w:val="00D90AA0"/>
    <w:rsid w:val="00D90AB7"/>
    <w:rsid w:val="00D90C66"/>
    <w:rsid w:val="00D910F2"/>
    <w:rsid w:val="00D91418"/>
    <w:rsid w:val="00D914B0"/>
    <w:rsid w:val="00D91E2C"/>
    <w:rsid w:val="00D91F73"/>
    <w:rsid w:val="00D925B2"/>
    <w:rsid w:val="00D930C2"/>
    <w:rsid w:val="00D9314B"/>
    <w:rsid w:val="00D93870"/>
    <w:rsid w:val="00D939D3"/>
    <w:rsid w:val="00D93E53"/>
    <w:rsid w:val="00D946DE"/>
    <w:rsid w:val="00D948D0"/>
    <w:rsid w:val="00D94A07"/>
    <w:rsid w:val="00D9642B"/>
    <w:rsid w:val="00D964A5"/>
    <w:rsid w:val="00D9650B"/>
    <w:rsid w:val="00D9654B"/>
    <w:rsid w:val="00D9695F"/>
    <w:rsid w:val="00D969DA"/>
    <w:rsid w:val="00D96A28"/>
    <w:rsid w:val="00D96AE6"/>
    <w:rsid w:val="00D96E1F"/>
    <w:rsid w:val="00D97BE8"/>
    <w:rsid w:val="00DA0739"/>
    <w:rsid w:val="00DA0DC0"/>
    <w:rsid w:val="00DA0FE7"/>
    <w:rsid w:val="00DA10F1"/>
    <w:rsid w:val="00DA14B1"/>
    <w:rsid w:val="00DA1861"/>
    <w:rsid w:val="00DA188B"/>
    <w:rsid w:val="00DA252B"/>
    <w:rsid w:val="00DA28AE"/>
    <w:rsid w:val="00DA2EBF"/>
    <w:rsid w:val="00DA310D"/>
    <w:rsid w:val="00DA33A1"/>
    <w:rsid w:val="00DA36A8"/>
    <w:rsid w:val="00DA36C1"/>
    <w:rsid w:val="00DA38FE"/>
    <w:rsid w:val="00DA50F2"/>
    <w:rsid w:val="00DA52FF"/>
    <w:rsid w:val="00DA6CD0"/>
    <w:rsid w:val="00DA6F9C"/>
    <w:rsid w:val="00DA77A6"/>
    <w:rsid w:val="00DA77DD"/>
    <w:rsid w:val="00DA7A55"/>
    <w:rsid w:val="00DA7B9A"/>
    <w:rsid w:val="00DB03A5"/>
    <w:rsid w:val="00DB1558"/>
    <w:rsid w:val="00DB1B00"/>
    <w:rsid w:val="00DB3254"/>
    <w:rsid w:val="00DB34CD"/>
    <w:rsid w:val="00DB3CF2"/>
    <w:rsid w:val="00DB41A4"/>
    <w:rsid w:val="00DB41C3"/>
    <w:rsid w:val="00DB4698"/>
    <w:rsid w:val="00DB4992"/>
    <w:rsid w:val="00DB49A4"/>
    <w:rsid w:val="00DB4C1F"/>
    <w:rsid w:val="00DB4F35"/>
    <w:rsid w:val="00DB50F5"/>
    <w:rsid w:val="00DB58BC"/>
    <w:rsid w:val="00DB592B"/>
    <w:rsid w:val="00DB5931"/>
    <w:rsid w:val="00DB6004"/>
    <w:rsid w:val="00DB6062"/>
    <w:rsid w:val="00DB6294"/>
    <w:rsid w:val="00DB701B"/>
    <w:rsid w:val="00DB74C4"/>
    <w:rsid w:val="00DB77C9"/>
    <w:rsid w:val="00DB7EEB"/>
    <w:rsid w:val="00DC07A1"/>
    <w:rsid w:val="00DC0BFF"/>
    <w:rsid w:val="00DC0C8B"/>
    <w:rsid w:val="00DC11C9"/>
    <w:rsid w:val="00DC175A"/>
    <w:rsid w:val="00DC2C59"/>
    <w:rsid w:val="00DC2D3F"/>
    <w:rsid w:val="00DC3B99"/>
    <w:rsid w:val="00DC3C0D"/>
    <w:rsid w:val="00DC41AC"/>
    <w:rsid w:val="00DC45F4"/>
    <w:rsid w:val="00DC4CF8"/>
    <w:rsid w:val="00DC4E9E"/>
    <w:rsid w:val="00DC50F3"/>
    <w:rsid w:val="00DC5729"/>
    <w:rsid w:val="00DC5915"/>
    <w:rsid w:val="00DC5C66"/>
    <w:rsid w:val="00DC617D"/>
    <w:rsid w:val="00DC7472"/>
    <w:rsid w:val="00DC7681"/>
    <w:rsid w:val="00DC7846"/>
    <w:rsid w:val="00DC7BA1"/>
    <w:rsid w:val="00DC7DD0"/>
    <w:rsid w:val="00DD07BA"/>
    <w:rsid w:val="00DD0C28"/>
    <w:rsid w:val="00DD10BE"/>
    <w:rsid w:val="00DD11B7"/>
    <w:rsid w:val="00DD1E98"/>
    <w:rsid w:val="00DD20E0"/>
    <w:rsid w:val="00DD2753"/>
    <w:rsid w:val="00DD28ED"/>
    <w:rsid w:val="00DD2EFF"/>
    <w:rsid w:val="00DD34B9"/>
    <w:rsid w:val="00DD363C"/>
    <w:rsid w:val="00DD4CC1"/>
    <w:rsid w:val="00DD5659"/>
    <w:rsid w:val="00DD6695"/>
    <w:rsid w:val="00DD66CD"/>
    <w:rsid w:val="00DD675A"/>
    <w:rsid w:val="00DD78D4"/>
    <w:rsid w:val="00DD7973"/>
    <w:rsid w:val="00DD7BC3"/>
    <w:rsid w:val="00DE0184"/>
    <w:rsid w:val="00DE0605"/>
    <w:rsid w:val="00DE0692"/>
    <w:rsid w:val="00DE09AB"/>
    <w:rsid w:val="00DE0E5A"/>
    <w:rsid w:val="00DE16D1"/>
    <w:rsid w:val="00DE1EA4"/>
    <w:rsid w:val="00DE20D8"/>
    <w:rsid w:val="00DE3C91"/>
    <w:rsid w:val="00DE40FB"/>
    <w:rsid w:val="00DE4980"/>
    <w:rsid w:val="00DE4A66"/>
    <w:rsid w:val="00DE4C5D"/>
    <w:rsid w:val="00DE4D13"/>
    <w:rsid w:val="00DE5032"/>
    <w:rsid w:val="00DE5472"/>
    <w:rsid w:val="00DE5DB2"/>
    <w:rsid w:val="00DE6127"/>
    <w:rsid w:val="00DE6D6A"/>
    <w:rsid w:val="00DE72E4"/>
    <w:rsid w:val="00DE7794"/>
    <w:rsid w:val="00DE7D95"/>
    <w:rsid w:val="00DF0218"/>
    <w:rsid w:val="00DF0EB1"/>
    <w:rsid w:val="00DF12E2"/>
    <w:rsid w:val="00DF1438"/>
    <w:rsid w:val="00DF1465"/>
    <w:rsid w:val="00DF211D"/>
    <w:rsid w:val="00DF2465"/>
    <w:rsid w:val="00DF24CD"/>
    <w:rsid w:val="00DF25E5"/>
    <w:rsid w:val="00DF25F0"/>
    <w:rsid w:val="00DF2C52"/>
    <w:rsid w:val="00DF2CFA"/>
    <w:rsid w:val="00DF33FE"/>
    <w:rsid w:val="00DF3440"/>
    <w:rsid w:val="00DF387B"/>
    <w:rsid w:val="00DF41BE"/>
    <w:rsid w:val="00DF45E8"/>
    <w:rsid w:val="00DF55FA"/>
    <w:rsid w:val="00DF5DE3"/>
    <w:rsid w:val="00DF62D0"/>
    <w:rsid w:val="00DF62DE"/>
    <w:rsid w:val="00DF6662"/>
    <w:rsid w:val="00DF67AC"/>
    <w:rsid w:val="00DF743B"/>
    <w:rsid w:val="00DF74F8"/>
    <w:rsid w:val="00DF780A"/>
    <w:rsid w:val="00DF7A26"/>
    <w:rsid w:val="00DF7B9E"/>
    <w:rsid w:val="00DF7BAC"/>
    <w:rsid w:val="00DF7F63"/>
    <w:rsid w:val="00E00797"/>
    <w:rsid w:val="00E009AD"/>
    <w:rsid w:val="00E00DCE"/>
    <w:rsid w:val="00E01452"/>
    <w:rsid w:val="00E01557"/>
    <w:rsid w:val="00E015C0"/>
    <w:rsid w:val="00E01631"/>
    <w:rsid w:val="00E02EB4"/>
    <w:rsid w:val="00E03043"/>
    <w:rsid w:val="00E03518"/>
    <w:rsid w:val="00E0367C"/>
    <w:rsid w:val="00E03987"/>
    <w:rsid w:val="00E03B55"/>
    <w:rsid w:val="00E0465F"/>
    <w:rsid w:val="00E046FC"/>
    <w:rsid w:val="00E04C76"/>
    <w:rsid w:val="00E055E2"/>
    <w:rsid w:val="00E06166"/>
    <w:rsid w:val="00E07260"/>
    <w:rsid w:val="00E07646"/>
    <w:rsid w:val="00E07905"/>
    <w:rsid w:val="00E100DC"/>
    <w:rsid w:val="00E1031F"/>
    <w:rsid w:val="00E10402"/>
    <w:rsid w:val="00E12050"/>
    <w:rsid w:val="00E1228C"/>
    <w:rsid w:val="00E12EBF"/>
    <w:rsid w:val="00E13967"/>
    <w:rsid w:val="00E13A97"/>
    <w:rsid w:val="00E14455"/>
    <w:rsid w:val="00E14462"/>
    <w:rsid w:val="00E147C7"/>
    <w:rsid w:val="00E147D8"/>
    <w:rsid w:val="00E14876"/>
    <w:rsid w:val="00E14A19"/>
    <w:rsid w:val="00E14B2B"/>
    <w:rsid w:val="00E14EAD"/>
    <w:rsid w:val="00E14F1F"/>
    <w:rsid w:val="00E1541D"/>
    <w:rsid w:val="00E15B24"/>
    <w:rsid w:val="00E16282"/>
    <w:rsid w:val="00E2045A"/>
    <w:rsid w:val="00E204FD"/>
    <w:rsid w:val="00E20A72"/>
    <w:rsid w:val="00E21488"/>
    <w:rsid w:val="00E218A6"/>
    <w:rsid w:val="00E21BA6"/>
    <w:rsid w:val="00E226B6"/>
    <w:rsid w:val="00E22BE4"/>
    <w:rsid w:val="00E23A83"/>
    <w:rsid w:val="00E23FE8"/>
    <w:rsid w:val="00E24387"/>
    <w:rsid w:val="00E244AC"/>
    <w:rsid w:val="00E24819"/>
    <w:rsid w:val="00E24C98"/>
    <w:rsid w:val="00E25657"/>
    <w:rsid w:val="00E2619C"/>
    <w:rsid w:val="00E2687C"/>
    <w:rsid w:val="00E273E5"/>
    <w:rsid w:val="00E27454"/>
    <w:rsid w:val="00E278F4"/>
    <w:rsid w:val="00E27D8D"/>
    <w:rsid w:val="00E27EB9"/>
    <w:rsid w:val="00E27F64"/>
    <w:rsid w:val="00E30432"/>
    <w:rsid w:val="00E30926"/>
    <w:rsid w:val="00E30B5C"/>
    <w:rsid w:val="00E31BCA"/>
    <w:rsid w:val="00E31D01"/>
    <w:rsid w:val="00E31DBF"/>
    <w:rsid w:val="00E3203B"/>
    <w:rsid w:val="00E322C9"/>
    <w:rsid w:val="00E32B22"/>
    <w:rsid w:val="00E32BF7"/>
    <w:rsid w:val="00E32EA0"/>
    <w:rsid w:val="00E3353C"/>
    <w:rsid w:val="00E33C8D"/>
    <w:rsid w:val="00E34283"/>
    <w:rsid w:val="00E345F2"/>
    <w:rsid w:val="00E34CE6"/>
    <w:rsid w:val="00E34CEF"/>
    <w:rsid w:val="00E35CD1"/>
    <w:rsid w:val="00E35D20"/>
    <w:rsid w:val="00E36308"/>
    <w:rsid w:val="00E3634B"/>
    <w:rsid w:val="00E36513"/>
    <w:rsid w:val="00E36D1D"/>
    <w:rsid w:val="00E36D23"/>
    <w:rsid w:val="00E36F5C"/>
    <w:rsid w:val="00E37276"/>
    <w:rsid w:val="00E377D5"/>
    <w:rsid w:val="00E37FF3"/>
    <w:rsid w:val="00E40197"/>
    <w:rsid w:val="00E40631"/>
    <w:rsid w:val="00E4080C"/>
    <w:rsid w:val="00E40886"/>
    <w:rsid w:val="00E40904"/>
    <w:rsid w:val="00E40AC9"/>
    <w:rsid w:val="00E40E90"/>
    <w:rsid w:val="00E41672"/>
    <w:rsid w:val="00E4167D"/>
    <w:rsid w:val="00E4209D"/>
    <w:rsid w:val="00E431CA"/>
    <w:rsid w:val="00E4371F"/>
    <w:rsid w:val="00E43D1D"/>
    <w:rsid w:val="00E43E29"/>
    <w:rsid w:val="00E4472C"/>
    <w:rsid w:val="00E4589D"/>
    <w:rsid w:val="00E45921"/>
    <w:rsid w:val="00E46A5B"/>
    <w:rsid w:val="00E471A0"/>
    <w:rsid w:val="00E47A53"/>
    <w:rsid w:val="00E50842"/>
    <w:rsid w:val="00E50902"/>
    <w:rsid w:val="00E50BF6"/>
    <w:rsid w:val="00E50C70"/>
    <w:rsid w:val="00E50D63"/>
    <w:rsid w:val="00E51845"/>
    <w:rsid w:val="00E51E7D"/>
    <w:rsid w:val="00E51FBB"/>
    <w:rsid w:val="00E5233D"/>
    <w:rsid w:val="00E523B5"/>
    <w:rsid w:val="00E52BE4"/>
    <w:rsid w:val="00E52EE2"/>
    <w:rsid w:val="00E53196"/>
    <w:rsid w:val="00E539ED"/>
    <w:rsid w:val="00E53A0D"/>
    <w:rsid w:val="00E53B64"/>
    <w:rsid w:val="00E53D18"/>
    <w:rsid w:val="00E53D49"/>
    <w:rsid w:val="00E549DB"/>
    <w:rsid w:val="00E54C3C"/>
    <w:rsid w:val="00E55341"/>
    <w:rsid w:val="00E553A1"/>
    <w:rsid w:val="00E55862"/>
    <w:rsid w:val="00E55DA1"/>
    <w:rsid w:val="00E5726D"/>
    <w:rsid w:val="00E57CB8"/>
    <w:rsid w:val="00E57D4F"/>
    <w:rsid w:val="00E601A6"/>
    <w:rsid w:val="00E6028D"/>
    <w:rsid w:val="00E60290"/>
    <w:rsid w:val="00E6082D"/>
    <w:rsid w:val="00E60962"/>
    <w:rsid w:val="00E60D0B"/>
    <w:rsid w:val="00E6157E"/>
    <w:rsid w:val="00E620A1"/>
    <w:rsid w:val="00E6211D"/>
    <w:rsid w:val="00E62AE9"/>
    <w:rsid w:val="00E62B9E"/>
    <w:rsid w:val="00E635FD"/>
    <w:rsid w:val="00E63CA1"/>
    <w:rsid w:val="00E63D88"/>
    <w:rsid w:val="00E63D95"/>
    <w:rsid w:val="00E63DB5"/>
    <w:rsid w:val="00E64183"/>
    <w:rsid w:val="00E64336"/>
    <w:rsid w:val="00E64402"/>
    <w:rsid w:val="00E646B9"/>
    <w:rsid w:val="00E65020"/>
    <w:rsid w:val="00E65238"/>
    <w:rsid w:val="00E65B67"/>
    <w:rsid w:val="00E66DAF"/>
    <w:rsid w:val="00E67473"/>
    <w:rsid w:val="00E6747B"/>
    <w:rsid w:val="00E6761A"/>
    <w:rsid w:val="00E679F4"/>
    <w:rsid w:val="00E67AD1"/>
    <w:rsid w:val="00E67F0A"/>
    <w:rsid w:val="00E67F90"/>
    <w:rsid w:val="00E70034"/>
    <w:rsid w:val="00E70C15"/>
    <w:rsid w:val="00E70FAA"/>
    <w:rsid w:val="00E71317"/>
    <w:rsid w:val="00E7181C"/>
    <w:rsid w:val="00E71917"/>
    <w:rsid w:val="00E71E32"/>
    <w:rsid w:val="00E72889"/>
    <w:rsid w:val="00E7301F"/>
    <w:rsid w:val="00E73959"/>
    <w:rsid w:val="00E739D1"/>
    <w:rsid w:val="00E7402F"/>
    <w:rsid w:val="00E7432A"/>
    <w:rsid w:val="00E74387"/>
    <w:rsid w:val="00E743E2"/>
    <w:rsid w:val="00E745C7"/>
    <w:rsid w:val="00E74EA0"/>
    <w:rsid w:val="00E75786"/>
    <w:rsid w:val="00E75885"/>
    <w:rsid w:val="00E758F3"/>
    <w:rsid w:val="00E75B31"/>
    <w:rsid w:val="00E75FE9"/>
    <w:rsid w:val="00E7685F"/>
    <w:rsid w:val="00E76A82"/>
    <w:rsid w:val="00E77615"/>
    <w:rsid w:val="00E77D6E"/>
    <w:rsid w:val="00E80F9A"/>
    <w:rsid w:val="00E811B3"/>
    <w:rsid w:val="00E815CC"/>
    <w:rsid w:val="00E815F2"/>
    <w:rsid w:val="00E81666"/>
    <w:rsid w:val="00E81EFF"/>
    <w:rsid w:val="00E82F66"/>
    <w:rsid w:val="00E8347C"/>
    <w:rsid w:val="00E84107"/>
    <w:rsid w:val="00E84117"/>
    <w:rsid w:val="00E841D9"/>
    <w:rsid w:val="00E844BB"/>
    <w:rsid w:val="00E8490A"/>
    <w:rsid w:val="00E8504D"/>
    <w:rsid w:val="00E8682D"/>
    <w:rsid w:val="00E86917"/>
    <w:rsid w:val="00E86BC8"/>
    <w:rsid w:val="00E86E89"/>
    <w:rsid w:val="00E87174"/>
    <w:rsid w:val="00E9015A"/>
    <w:rsid w:val="00E90653"/>
    <w:rsid w:val="00E906F9"/>
    <w:rsid w:val="00E90B62"/>
    <w:rsid w:val="00E90C6E"/>
    <w:rsid w:val="00E914CB"/>
    <w:rsid w:val="00E91719"/>
    <w:rsid w:val="00E9224E"/>
    <w:rsid w:val="00E92794"/>
    <w:rsid w:val="00E92E85"/>
    <w:rsid w:val="00E92F40"/>
    <w:rsid w:val="00E931B4"/>
    <w:rsid w:val="00E93275"/>
    <w:rsid w:val="00E934B4"/>
    <w:rsid w:val="00E937BA"/>
    <w:rsid w:val="00E93C29"/>
    <w:rsid w:val="00E94572"/>
    <w:rsid w:val="00E94A95"/>
    <w:rsid w:val="00E94BB5"/>
    <w:rsid w:val="00E94EB1"/>
    <w:rsid w:val="00E95271"/>
    <w:rsid w:val="00E9538F"/>
    <w:rsid w:val="00E95E30"/>
    <w:rsid w:val="00E961F5"/>
    <w:rsid w:val="00E963F6"/>
    <w:rsid w:val="00E96417"/>
    <w:rsid w:val="00E9660E"/>
    <w:rsid w:val="00E96AF9"/>
    <w:rsid w:val="00E96D7F"/>
    <w:rsid w:val="00E97B84"/>
    <w:rsid w:val="00E97CCF"/>
    <w:rsid w:val="00EA06EF"/>
    <w:rsid w:val="00EA0C8F"/>
    <w:rsid w:val="00EA10BF"/>
    <w:rsid w:val="00EA1194"/>
    <w:rsid w:val="00EA171E"/>
    <w:rsid w:val="00EA1808"/>
    <w:rsid w:val="00EA23AD"/>
    <w:rsid w:val="00EA292D"/>
    <w:rsid w:val="00EA2ADC"/>
    <w:rsid w:val="00EA2D12"/>
    <w:rsid w:val="00EA32E3"/>
    <w:rsid w:val="00EA338B"/>
    <w:rsid w:val="00EA3E35"/>
    <w:rsid w:val="00EA4324"/>
    <w:rsid w:val="00EA4D57"/>
    <w:rsid w:val="00EA4D6A"/>
    <w:rsid w:val="00EA4D8A"/>
    <w:rsid w:val="00EA501A"/>
    <w:rsid w:val="00EA622D"/>
    <w:rsid w:val="00EA6753"/>
    <w:rsid w:val="00EA6C74"/>
    <w:rsid w:val="00EA6D98"/>
    <w:rsid w:val="00EA7530"/>
    <w:rsid w:val="00EA7DCD"/>
    <w:rsid w:val="00EA7F62"/>
    <w:rsid w:val="00EB00D2"/>
    <w:rsid w:val="00EB033B"/>
    <w:rsid w:val="00EB03EF"/>
    <w:rsid w:val="00EB0A5E"/>
    <w:rsid w:val="00EB0DCD"/>
    <w:rsid w:val="00EB0E8B"/>
    <w:rsid w:val="00EB29FE"/>
    <w:rsid w:val="00EB2CD4"/>
    <w:rsid w:val="00EB2FB0"/>
    <w:rsid w:val="00EB3434"/>
    <w:rsid w:val="00EB3C35"/>
    <w:rsid w:val="00EB44FB"/>
    <w:rsid w:val="00EB4539"/>
    <w:rsid w:val="00EB48ED"/>
    <w:rsid w:val="00EB4AD4"/>
    <w:rsid w:val="00EB4BD9"/>
    <w:rsid w:val="00EB5935"/>
    <w:rsid w:val="00EB5A59"/>
    <w:rsid w:val="00EB6503"/>
    <w:rsid w:val="00EB65B2"/>
    <w:rsid w:val="00EB748C"/>
    <w:rsid w:val="00EB79E5"/>
    <w:rsid w:val="00EC05D9"/>
    <w:rsid w:val="00EC070E"/>
    <w:rsid w:val="00EC07AA"/>
    <w:rsid w:val="00EC09F7"/>
    <w:rsid w:val="00EC105D"/>
    <w:rsid w:val="00EC1656"/>
    <w:rsid w:val="00EC1C99"/>
    <w:rsid w:val="00EC1E57"/>
    <w:rsid w:val="00EC23D6"/>
    <w:rsid w:val="00EC2653"/>
    <w:rsid w:val="00EC271B"/>
    <w:rsid w:val="00EC2745"/>
    <w:rsid w:val="00EC33D8"/>
    <w:rsid w:val="00EC3544"/>
    <w:rsid w:val="00EC3D2E"/>
    <w:rsid w:val="00EC40C3"/>
    <w:rsid w:val="00EC4248"/>
    <w:rsid w:val="00EC445C"/>
    <w:rsid w:val="00EC4664"/>
    <w:rsid w:val="00EC48AC"/>
    <w:rsid w:val="00EC4B18"/>
    <w:rsid w:val="00EC4DB9"/>
    <w:rsid w:val="00EC5745"/>
    <w:rsid w:val="00EC5BD6"/>
    <w:rsid w:val="00EC5BDB"/>
    <w:rsid w:val="00EC6030"/>
    <w:rsid w:val="00EC6846"/>
    <w:rsid w:val="00EC6A2C"/>
    <w:rsid w:val="00EC6CEF"/>
    <w:rsid w:val="00EC6DB5"/>
    <w:rsid w:val="00EC72FC"/>
    <w:rsid w:val="00EC732D"/>
    <w:rsid w:val="00EC7AD6"/>
    <w:rsid w:val="00ED02A3"/>
    <w:rsid w:val="00ED10BB"/>
    <w:rsid w:val="00ED1BF3"/>
    <w:rsid w:val="00ED2154"/>
    <w:rsid w:val="00ED2873"/>
    <w:rsid w:val="00ED2C80"/>
    <w:rsid w:val="00ED2CD9"/>
    <w:rsid w:val="00ED33FD"/>
    <w:rsid w:val="00ED3579"/>
    <w:rsid w:val="00ED3631"/>
    <w:rsid w:val="00ED3D4E"/>
    <w:rsid w:val="00ED46A6"/>
    <w:rsid w:val="00ED483C"/>
    <w:rsid w:val="00ED50A3"/>
    <w:rsid w:val="00ED55AB"/>
    <w:rsid w:val="00ED6597"/>
    <w:rsid w:val="00ED6B87"/>
    <w:rsid w:val="00ED78EE"/>
    <w:rsid w:val="00ED7B00"/>
    <w:rsid w:val="00ED7F26"/>
    <w:rsid w:val="00EE0255"/>
    <w:rsid w:val="00EE0A2D"/>
    <w:rsid w:val="00EE0EDB"/>
    <w:rsid w:val="00EE19BE"/>
    <w:rsid w:val="00EE1E29"/>
    <w:rsid w:val="00EE2C25"/>
    <w:rsid w:val="00EE300E"/>
    <w:rsid w:val="00EE3084"/>
    <w:rsid w:val="00EE350E"/>
    <w:rsid w:val="00EE4876"/>
    <w:rsid w:val="00EE49F0"/>
    <w:rsid w:val="00EE4BE5"/>
    <w:rsid w:val="00EE4C9A"/>
    <w:rsid w:val="00EE59EC"/>
    <w:rsid w:val="00EE668C"/>
    <w:rsid w:val="00EE6C5A"/>
    <w:rsid w:val="00EE6CDE"/>
    <w:rsid w:val="00EE6CF5"/>
    <w:rsid w:val="00EE7BA5"/>
    <w:rsid w:val="00EF01C3"/>
    <w:rsid w:val="00EF0717"/>
    <w:rsid w:val="00EF1147"/>
    <w:rsid w:val="00EF19E2"/>
    <w:rsid w:val="00EF2089"/>
    <w:rsid w:val="00EF2311"/>
    <w:rsid w:val="00EF32C1"/>
    <w:rsid w:val="00EF3648"/>
    <w:rsid w:val="00EF3DF0"/>
    <w:rsid w:val="00EF3F7F"/>
    <w:rsid w:val="00EF404A"/>
    <w:rsid w:val="00EF4332"/>
    <w:rsid w:val="00EF43F3"/>
    <w:rsid w:val="00EF4531"/>
    <w:rsid w:val="00EF4DFF"/>
    <w:rsid w:val="00EF50FF"/>
    <w:rsid w:val="00EF5227"/>
    <w:rsid w:val="00EF559D"/>
    <w:rsid w:val="00EF63B8"/>
    <w:rsid w:val="00EF644D"/>
    <w:rsid w:val="00EF6638"/>
    <w:rsid w:val="00EF66FB"/>
    <w:rsid w:val="00EF6766"/>
    <w:rsid w:val="00EF6DD4"/>
    <w:rsid w:val="00EF71B4"/>
    <w:rsid w:val="00EF7889"/>
    <w:rsid w:val="00F00287"/>
    <w:rsid w:val="00F005E0"/>
    <w:rsid w:val="00F005F0"/>
    <w:rsid w:val="00F00855"/>
    <w:rsid w:val="00F00C62"/>
    <w:rsid w:val="00F00C73"/>
    <w:rsid w:val="00F017DA"/>
    <w:rsid w:val="00F02EEC"/>
    <w:rsid w:val="00F04234"/>
    <w:rsid w:val="00F04CFD"/>
    <w:rsid w:val="00F04D58"/>
    <w:rsid w:val="00F0580F"/>
    <w:rsid w:val="00F05857"/>
    <w:rsid w:val="00F06799"/>
    <w:rsid w:val="00F0734D"/>
    <w:rsid w:val="00F07A3E"/>
    <w:rsid w:val="00F102F0"/>
    <w:rsid w:val="00F10D67"/>
    <w:rsid w:val="00F10E22"/>
    <w:rsid w:val="00F112C6"/>
    <w:rsid w:val="00F113BB"/>
    <w:rsid w:val="00F11618"/>
    <w:rsid w:val="00F11EA0"/>
    <w:rsid w:val="00F12268"/>
    <w:rsid w:val="00F12834"/>
    <w:rsid w:val="00F131FB"/>
    <w:rsid w:val="00F1373D"/>
    <w:rsid w:val="00F13EB2"/>
    <w:rsid w:val="00F15035"/>
    <w:rsid w:val="00F152E9"/>
    <w:rsid w:val="00F153B3"/>
    <w:rsid w:val="00F153EC"/>
    <w:rsid w:val="00F15E4E"/>
    <w:rsid w:val="00F15E67"/>
    <w:rsid w:val="00F162D9"/>
    <w:rsid w:val="00F1652D"/>
    <w:rsid w:val="00F166D0"/>
    <w:rsid w:val="00F1677A"/>
    <w:rsid w:val="00F1693E"/>
    <w:rsid w:val="00F17102"/>
    <w:rsid w:val="00F175EB"/>
    <w:rsid w:val="00F17A6B"/>
    <w:rsid w:val="00F17D88"/>
    <w:rsid w:val="00F17D90"/>
    <w:rsid w:val="00F2031E"/>
    <w:rsid w:val="00F2054B"/>
    <w:rsid w:val="00F20EB2"/>
    <w:rsid w:val="00F214D8"/>
    <w:rsid w:val="00F21504"/>
    <w:rsid w:val="00F21E6F"/>
    <w:rsid w:val="00F21EAC"/>
    <w:rsid w:val="00F2239D"/>
    <w:rsid w:val="00F233CD"/>
    <w:rsid w:val="00F234C3"/>
    <w:rsid w:val="00F2380C"/>
    <w:rsid w:val="00F238F2"/>
    <w:rsid w:val="00F239FC"/>
    <w:rsid w:val="00F23BAD"/>
    <w:rsid w:val="00F24365"/>
    <w:rsid w:val="00F24494"/>
    <w:rsid w:val="00F249D5"/>
    <w:rsid w:val="00F25471"/>
    <w:rsid w:val="00F2586A"/>
    <w:rsid w:val="00F2600E"/>
    <w:rsid w:val="00F2737C"/>
    <w:rsid w:val="00F276CF"/>
    <w:rsid w:val="00F27C0D"/>
    <w:rsid w:val="00F27CD1"/>
    <w:rsid w:val="00F301A2"/>
    <w:rsid w:val="00F30E33"/>
    <w:rsid w:val="00F30FC7"/>
    <w:rsid w:val="00F31168"/>
    <w:rsid w:val="00F31679"/>
    <w:rsid w:val="00F317FE"/>
    <w:rsid w:val="00F31B34"/>
    <w:rsid w:val="00F31E42"/>
    <w:rsid w:val="00F32132"/>
    <w:rsid w:val="00F32BEE"/>
    <w:rsid w:val="00F32C97"/>
    <w:rsid w:val="00F32E48"/>
    <w:rsid w:val="00F33200"/>
    <w:rsid w:val="00F339C2"/>
    <w:rsid w:val="00F34125"/>
    <w:rsid w:val="00F345EB"/>
    <w:rsid w:val="00F34CD6"/>
    <w:rsid w:val="00F35269"/>
    <w:rsid w:val="00F355E4"/>
    <w:rsid w:val="00F35B39"/>
    <w:rsid w:val="00F35CD0"/>
    <w:rsid w:val="00F35DA2"/>
    <w:rsid w:val="00F35DFF"/>
    <w:rsid w:val="00F362EA"/>
    <w:rsid w:val="00F36313"/>
    <w:rsid w:val="00F36473"/>
    <w:rsid w:val="00F3648D"/>
    <w:rsid w:val="00F36D19"/>
    <w:rsid w:val="00F3749F"/>
    <w:rsid w:val="00F3759B"/>
    <w:rsid w:val="00F40362"/>
    <w:rsid w:val="00F403ED"/>
    <w:rsid w:val="00F41114"/>
    <w:rsid w:val="00F4117C"/>
    <w:rsid w:val="00F416F3"/>
    <w:rsid w:val="00F420F7"/>
    <w:rsid w:val="00F4225A"/>
    <w:rsid w:val="00F42293"/>
    <w:rsid w:val="00F42945"/>
    <w:rsid w:val="00F42AEB"/>
    <w:rsid w:val="00F42C1B"/>
    <w:rsid w:val="00F42C50"/>
    <w:rsid w:val="00F43F0D"/>
    <w:rsid w:val="00F44025"/>
    <w:rsid w:val="00F44960"/>
    <w:rsid w:val="00F45844"/>
    <w:rsid w:val="00F459A5"/>
    <w:rsid w:val="00F463B1"/>
    <w:rsid w:val="00F463E5"/>
    <w:rsid w:val="00F46745"/>
    <w:rsid w:val="00F46BFD"/>
    <w:rsid w:val="00F46E52"/>
    <w:rsid w:val="00F47B78"/>
    <w:rsid w:val="00F50106"/>
    <w:rsid w:val="00F518CC"/>
    <w:rsid w:val="00F51B05"/>
    <w:rsid w:val="00F51EEC"/>
    <w:rsid w:val="00F51FD1"/>
    <w:rsid w:val="00F52157"/>
    <w:rsid w:val="00F5227F"/>
    <w:rsid w:val="00F5261D"/>
    <w:rsid w:val="00F52F0B"/>
    <w:rsid w:val="00F530E0"/>
    <w:rsid w:val="00F538F2"/>
    <w:rsid w:val="00F539E6"/>
    <w:rsid w:val="00F53F22"/>
    <w:rsid w:val="00F54127"/>
    <w:rsid w:val="00F545EF"/>
    <w:rsid w:val="00F546C6"/>
    <w:rsid w:val="00F548EC"/>
    <w:rsid w:val="00F54A08"/>
    <w:rsid w:val="00F54BFB"/>
    <w:rsid w:val="00F5581C"/>
    <w:rsid w:val="00F56153"/>
    <w:rsid w:val="00F5635C"/>
    <w:rsid w:val="00F5656B"/>
    <w:rsid w:val="00F56A94"/>
    <w:rsid w:val="00F575E9"/>
    <w:rsid w:val="00F57854"/>
    <w:rsid w:val="00F57999"/>
    <w:rsid w:val="00F57B89"/>
    <w:rsid w:val="00F6060F"/>
    <w:rsid w:val="00F60D01"/>
    <w:rsid w:val="00F60DAD"/>
    <w:rsid w:val="00F62224"/>
    <w:rsid w:val="00F626DF"/>
    <w:rsid w:val="00F62AC4"/>
    <w:rsid w:val="00F63008"/>
    <w:rsid w:val="00F64119"/>
    <w:rsid w:val="00F64189"/>
    <w:rsid w:val="00F64818"/>
    <w:rsid w:val="00F650F0"/>
    <w:rsid w:val="00F651C8"/>
    <w:rsid w:val="00F65701"/>
    <w:rsid w:val="00F65AA3"/>
    <w:rsid w:val="00F65D0D"/>
    <w:rsid w:val="00F65DCE"/>
    <w:rsid w:val="00F66173"/>
    <w:rsid w:val="00F66716"/>
    <w:rsid w:val="00F677D7"/>
    <w:rsid w:val="00F6793A"/>
    <w:rsid w:val="00F67C52"/>
    <w:rsid w:val="00F67F01"/>
    <w:rsid w:val="00F70798"/>
    <w:rsid w:val="00F70CE6"/>
    <w:rsid w:val="00F72937"/>
    <w:rsid w:val="00F72954"/>
    <w:rsid w:val="00F73626"/>
    <w:rsid w:val="00F738CE"/>
    <w:rsid w:val="00F73D0F"/>
    <w:rsid w:val="00F741B5"/>
    <w:rsid w:val="00F74443"/>
    <w:rsid w:val="00F747B5"/>
    <w:rsid w:val="00F74932"/>
    <w:rsid w:val="00F74937"/>
    <w:rsid w:val="00F74FDC"/>
    <w:rsid w:val="00F75447"/>
    <w:rsid w:val="00F75607"/>
    <w:rsid w:val="00F757ED"/>
    <w:rsid w:val="00F75D26"/>
    <w:rsid w:val="00F75D79"/>
    <w:rsid w:val="00F766D4"/>
    <w:rsid w:val="00F7742A"/>
    <w:rsid w:val="00F776D9"/>
    <w:rsid w:val="00F805B8"/>
    <w:rsid w:val="00F80A7E"/>
    <w:rsid w:val="00F8112C"/>
    <w:rsid w:val="00F8122E"/>
    <w:rsid w:val="00F8135B"/>
    <w:rsid w:val="00F81717"/>
    <w:rsid w:val="00F8178E"/>
    <w:rsid w:val="00F823E6"/>
    <w:rsid w:val="00F82575"/>
    <w:rsid w:val="00F82654"/>
    <w:rsid w:val="00F82A19"/>
    <w:rsid w:val="00F82BE9"/>
    <w:rsid w:val="00F83117"/>
    <w:rsid w:val="00F8319B"/>
    <w:rsid w:val="00F83964"/>
    <w:rsid w:val="00F839BC"/>
    <w:rsid w:val="00F85204"/>
    <w:rsid w:val="00F85E7D"/>
    <w:rsid w:val="00F85F81"/>
    <w:rsid w:val="00F86331"/>
    <w:rsid w:val="00F86C9D"/>
    <w:rsid w:val="00F873B1"/>
    <w:rsid w:val="00F8745E"/>
    <w:rsid w:val="00F90659"/>
    <w:rsid w:val="00F908D0"/>
    <w:rsid w:val="00F91285"/>
    <w:rsid w:val="00F912B0"/>
    <w:rsid w:val="00F912DF"/>
    <w:rsid w:val="00F916FA"/>
    <w:rsid w:val="00F91865"/>
    <w:rsid w:val="00F91AE8"/>
    <w:rsid w:val="00F91B2A"/>
    <w:rsid w:val="00F92463"/>
    <w:rsid w:val="00F92AAB"/>
    <w:rsid w:val="00F92BFD"/>
    <w:rsid w:val="00F93C27"/>
    <w:rsid w:val="00F93E6E"/>
    <w:rsid w:val="00F9414C"/>
    <w:rsid w:val="00F941A1"/>
    <w:rsid w:val="00F9427C"/>
    <w:rsid w:val="00F94756"/>
    <w:rsid w:val="00F9477F"/>
    <w:rsid w:val="00F94A05"/>
    <w:rsid w:val="00F95092"/>
    <w:rsid w:val="00F96646"/>
    <w:rsid w:val="00F96BAC"/>
    <w:rsid w:val="00F96E35"/>
    <w:rsid w:val="00F96F25"/>
    <w:rsid w:val="00F971DD"/>
    <w:rsid w:val="00F97399"/>
    <w:rsid w:val="00F974C8"/>
    <w:rsid w:val="00F97E85"/>
    <w:rsid w:val="00FA07F4"/>
    <w:rsid w:val="00FA08D3"/>
    <w:rsid w:val="00FA11AF"/>
    <w:rsid w:val="00FA166F"/>
    <w:rsid w:val="00FA1E09"/>
    <w:rsid w:val="00FA2E99"/>
    <w:rsid w:val="00FA3817"/>
    <w:rsid w:val="00FA5208"/>
    <w:rsid w:val="00FA5939"/>
    <w:rsid w:val="00FA5A03"/>
    <w:rsid w:val="00FA6224"/>
    <w:rsid w:val="00FA70D5"/>
    <w:rsid w:val="00FA73CF"/>
    <w:rsid w:val="00FA765F"/>
    <w:rsid w:val="00FA7B21"/>
    <w:rsid w:val="00FB0A01"/>
    <w:rsid w:val="00FB0B0E"/>
    <w:rsid w:val="00FB0F51"/>
    <w:rsid w:val="00FB16F7"/>
    <w:rsid w:val="00FB1AB1"/>
    <w:rsid w:val="00FB1CC8"/>
    <w:rsid w:val="00FB21DF"/>
    <w:rsid w:val="00FB2282"/>
    <w:rsid w:val="00FB263C"/>
    <w:rsid w:val="00FB32C7"/>
    <w:rsid w:val="00FB3785"/>
    <w:rsid w:val="00FB38B7"/>
    <w:rsid w:val="00FB3D6D"/>
    <w:rsid w:val="00FB3F14"/>
    <w:rsid w:val="00FB41F7"/>
    <w:rsid w:val="00FB46DB"/>
    <w:rsid w:val="00FB49DB"/>
    <w:rsid w:val="00FB4A67"/>
    <w:rsid w:val="00FB4CEB"/>
    <w:rsid w:val="00FB52B5"/>
    <w:rsid w:val="00FB530F"/>
    <w:rsid w:val="00FB58B7"/>
    <w:rsid w:val="00FB5BFA"/>
    <w:rsid w:val="00FB5EF3"/>
    <w:rsid w:val="00FB66FA"/>
    <w:rsid w:val="00FB6F7F"/>
    <w:rsid w:val="00FB7309"/>
    <w:rsid w:val="00FC01B2"/>
    <w:rsid w:val="00FC1387"/>
    <w:rsid w:val="00FC16D5"/>
    <w:rsid w:val="00FC1CDD"/>
    <w:rsid w:val="00FC1DF4"/>
    <w:rsid w:val="00FC232A"/>
    <w:rsid w:val="00FC2376"/>
    <w:rsid w:val="00FC2455"/>
    <w:rsid w:val="00FC2712"/>
    <w:rsid w:val="00FC2B19"/>
    <w:rsid w:val="00FC2B7E"/>
    <w:rsid w:val="00FC2F3C"/>
    <w:rsid w:val="00FC353A"/>
    <w:rsid w:val="00FC3B35"/>
    <w:rsid w:val="00FC3F33"/>
    <w:rsid w:val="00FC3F52"/>
    <w:rsid w:val="00FC4345"/>
    <w:rsid w:val="00FC4CA4"/>
    <w:rsid w:val="00FC5182"/>
    <w:rsid w:val="00FC5877"/>
    <w:rsid w:val="00FC5F49"/>
    <w:rsid w:val="00FC6B36"/>
    <w:rsid w:val="00FC73B7"/>
    <w:rsid w:val="00FC7A41"/>
    <w:rsid w:val="00FC7FF3"/>
    <w:rsid w:val="00FD027D"/>
    <w:rsid w:val="00FD0B06"/>
    <w:rsid w:val="00FD0CB9"/>
    <w:rsid w:val="00FD0EC9"/>
    <w:rsid w:val="00FD130E"/>
    <w:rsid w:val="00FD146C"/>
    <w:rsid w:val="00FD18BE"/>
    <w:rsid w:val="00FD1BD7"/>
    <w:rsid w:val="00FD20C6"/>
    <w:rsid w:val="00FD2457"/>
    <w:rsid w:val="00FD2568"/>
    <w:rsid w:val="00FD2A44"/>
    <w:rsid w:val="00FD2D6B"/>
    <w:rsid w:val="00FD3412"/>
    <w:rsid w:val="00FD3776"/>
    <w:rsid w:val="00FD430E"/>
    <w:rsid w:val="00FD4E5B"/>
    <w:rsid w:val="00FD52CE"/>
    <w:rsid w:val="00FD53BB"/>
    <w:rsid w:val="00FD5506"/>
    <w:rsid w:val="00FD5794"/>
    <w:rsid w:val="00FD5B94"/>
    <w:rsid w:val="00FD6B8F"/>
    <w:rsid w:val="00FD6F59"/>
    <w:rsid w:val="00FD7318"/>
    <w:rsid w:val="00FD7764"/>
    <w:rsid w:val="00FD7C56"/>
    <w:rsid w:val="00FD7F2B"/>
    <w:rsid w:val="00FE009C"/>
    <w:rsid w:val="00FE0208"/>
    <w:rsid w:val="00FE0944"/>
    <w:rsid w:val="00FE0E28"/>
    <w:rsid w:val="00FE1B14"/>
    <w:rsid w:val="00FE2211"/>
    <w:rsid w:val="00FE253E"/>
    <w:rsid w:val="00FE2650"/>
    <w:rsid w:val="00FE284C"/>
    <w:rsid w:val="00FE2DCE"/>
    <w:rsid w:val="00FE2F3C"/>
    <w:rsid w:val="00FE3652"/>
    <w:rsid w:val="00FE38DE"/>
    <w:rsid w:val="00FE3982"/>
    <w:rsid w:val="00FE3A4F"/>
    <w:rsid w:val="00FE44FF"/>
    <w:rsid w:val="00FE49CB"/>
    <w:rsid w:val="00FE4C6F"/>
    <w:rsid w:val="00FE4EF7"/>
    <w:rsid w:val="00FE52E7"/>
    <w:rsid w:val="00FE5A19"/>
    <w:rsid w:val="00FE5ECD"/>
    <w:rsid w:val="00FE63E0"/>
    <w:rsid w:val="00FE682E"/>
    <w:rsid w:val="00FE7023"/>
    <w:rsid w:val="00FE7271"/>
    <w:rsid w:val="00FE7BA0"/>
    <w:rsid w:val="00FF003E"/>
    <w:rsid w:val="00FF01F9"/>
    <w:rsid w:val="00FF0282"/>
    <w:rsid w:val="00FF08AE"/>
    <w:rsid w:val="00FF0E1E"/>
    <w:rsid w:val="00FF17DD"/>
    <w:rsid w:val="00FF1844"/>
    <w:rsid w:val="00FF2470"/>
    <w:rsid w:val="00FF2818"/>
    <w:rsid w:val="00FF2E26"/>
    <w:rsid w:val="00FF309A"/>
    <w:rsid w:val="00FF38D6"/>
    <w:rsid w:val="00FF3E84"/>
    <w:rsid w:val="00FF4EDF"/>
    <w:rsid w:val="00FF5053"/>
    <w:rsid w:val="00FF51E7"/>
    <w:rsid w:val="00FF5319"/>
    <w:rsid w:val="00FF54A4"/>
    <w:rsid w:val="00FF5DF9"/>
    <w:rsid w:val="00FF6CFB"/>
    <w:rsid w:val="014E45AD"/>
    <w:rsid w:val="0281040C"/>
    <w:rsid w:val="02DD555B"/>
    <w:rsid w:val="047314CE"/>
    <w:rsid w:val="057D5683"/>
    <w:rsid w:val="066764CF"/>
    <w:rsid w:val="0A352FB5"/>
    <w:rsid w:val="0B6D7CF5"/>
    <w:rsid w:val="0E037062"/>
    <w:rsid w:val="0E220570"/>
    <w:rsid w:val="0E230F4D"/>
    <w:rsid w:val="0E58152E"/>
    <w:rsid w:val="0FAB589E"/>
    <w:rsid w:val="1076482E"/>
    <w:rsid w:val="12A95119"/>
    <w:rsid w:val="13060D68"/>
    <w:rsid w:val="13B751B7"/>
    <w:rsid w:val="140C278C"/>
    <w:rsid w:val="1496084E"/>
    <w:rsid w:val="14A422DB"/>
    <w:rsid w:val="14B25BB5"/>
    <w:rsid w:val="15935651"/>
    <w:rsid w:val="15D0031E"/>
    <w:rsid w:val="15EA7C66"/>
    <w:rsid w:val="16AB7C7F"/>
    <w:rsid w:val="17F343FE"/>
    <w:rsid w:val="17FE18D8"/>
    <w:rsid w:val="18532B8F"/>
    <w:rsid w:val="188C7F85"/>
    <w:rsid w:val="19161F75"/>
    <w:rsid w:val="1AB52CCE"/>
    <w:rsid w:val="1C4E172E"/>
    <w:rsid w:val="1CF02E52"/>
    <w:rsid w:val="1E5D1829"/>
    <w:rsid w:val="1E5E158C"/>
    <w:rsid w:val="213B26E5"/>
    <w:rsid w:val="216957E4"/>
    <w:rsid w:val="22313F6B"/>
    <w:rsid w:val="2287149F"/>
    <w:rsid w:val="22B90667"/>
    <w:rsid w:val="22FD610F"/>
    <w:rsid w:val="237756AD"/>
    <w:rsid w:val="240A7707"/>
    <w:rsid w:val="255E0333"/>
    <w:rsid w:val="257F04C8"/>
    <w:rsid w:val="25CB77D4"/>
    <w:rsid w:val="276C1B61"/>
    <w:rsid w:val="27AF40D4"/>
    <w:rsid w:val="27C4570F"/>
    <w:rsid w:val="28B430FA"/>
    <w:rsid w:val="294C1707"/>
    <w:rsid w:val="29B353B3"/>
    <w:rsid w:val="2A8E64D6"/>
    <w:rsid w:val="2B28135B"/>
    <w:rsid w:val="2B847F8B"/>
    <w:rsid w:val="2D0353A2"/>
    <w:rsid w:val="2DB97C24"/>
    <w:rsid w:val="2E614DBB"/>
    <w:rsid w:val="2F480F6B"/>
    <w:rsid w:val="2FA24294"/>
    <w:rsid w:val="328D4F58"/>
    <w:rsid w:val="38A40A1C"/>
    <w:rsid w:val="38B76517"/>
    <w:rsid w:val="38D04C8F"/>
    <w:rsid w:val="3B2429A5"/>
    <w:rsid w:val="3B325EA8"/>
    <w:rsid w:val="3B4272DE"/>
    <w:rsid w:val="3B4736CE"/>
    <w:rsid w:val="3B9D0D50"/>
    <w:rsid w:val="3CE90C2C"/>
    <w:rsid w:val="3E445733"/>
    <w:rsid w:val="3F8146FA"/>
    <w:rsid w:val="40C119D7"/>
    <w:rsid w:val="414303C9"/>
    <w:rsid w:val="41894878"/>
    <w:rsid w:val="42BD7061"/>
    <w:rsid w:val="4307309B"/>
    <w:rsid w:val="44863168"/>
    <w:rsid w:val="44EC7506"/>
    <w:rsid w:val="45BE1E51"/>
    <w:rsid w:val="4629109C"/>
    <w:rsid w:val="46912AE7"/>
    <w:rsid w:val="49DC3A8B"/>
    <w:rsid w:val="49F15292"/>
    <w:rsid w:val="4A09464E"/>
    <w:rsid w:val="4A3C4E42"/>
    <w:rsid w:val="4A6C2769"/>
    <w:rsid w:val="4C786AB5"/>
    <w:rsid w:val="4CDB281D"/>
    <w:rsid w:val="4D525DF3"/>
    <w:rsid w:val="4DC62487"/>
    <w:rsid w:val="4EBA7095"/>
    <w:rsid w:val="4FF8078A"/>
    <w:rsid w:val="516071D8"/>
    <w:rsid w:val="550A2998"/>
    <w:rsid w:val="55633528"/>
    <w:rsid w:val="5623315C"/>
    <w:rsid w:val="56B84A18"/>
    <w:rsid w:val="57312D21"/>
    <w:rsid w:val="59B90853"/>
    <w:rsid w:val="5CF067D0"/>
    <w:rsid w:val="5D410B17"/>
    <w:rsid w:val="5F051D18"/>
    <w:rsid w:val="5F5C761E"/>
    <w:rsid w:val="5F6A73D6"/>
    <w:rsid w:val="646D2FFC"/>
    <w:rsid w:val="67CC7C45"/>
    <w:rsid w:val="6901112C"/>
    <w:rsid w:val="6B285557"/>
    <w:rsid w:val="6B5E3D6A"/>
    <w:rsid w:val="6C060E04"/>
    <w:rsid w:val="6C3A5C06"/>
    <w:rsid w:val="6E9471DD"/>
    <w:rsid w:val="6F7A2C2D"/>
    <w:rsid w:val="701D7E13"/>
    <w:rsid w:val="74714AC8"/>
    <w:rsid w:val="74A564AC"/>
    <w:rsid w:val="755879F7"/>
    <w:rsid w:val="767043CB"/>
    <w:rsid w:val="77BE2C4A"/>
    <w:rsid w:val="783044F5"/>
    <w:rsid w:val="7AE950FA"/>
    <w:rsid w:val="7B127438"/>
    <w:rsid w:val="7EA60FE3"/>
    <w:rsid w:val="7EB53524"/>
    <w:rsid w:val="7ED4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99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qFormat="1" w:unhideWhenUsed="0" w:uiPriority="0" w:semiHidden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next w:val="3"/>
    <w:link w:val="110"/>
    <w:qFormat/>
    <w:uiPriority w:val="0"/>
    <w:pPr>
      <w:keepNext/>
      <w:numPr>
        <w:ilvl w:val="0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240" w:after="120"/>
      <w:outlineLvl w:val="0"/>
    </w:pPr>
    <w:rPr>
      <w:rFonts w:ascii="Arial" w:hAnsi="Arial" w:eastAsia="宋体" w:cs="Times New Roman"/>
      <w:b/>
      <w:bCs/>
      <w:kern w:val="32"/>
      <w:sz w:val="36"/>
      <w:szCs w:val="36"/>
      <w:lang w:val="en-US" w:eastAsia="en-US" w:bidi="ar-SA"/>
    </w:rPr>
  </w:style>
  <w:style w:type="paragraph" w:styleId="4">
    <w:name w:val="heading 2"/>
    <w:basedOn w:val="2"/>
    <w:next w:val="3"/>
    <w:link w:val="108"/>
    <w:qFormat/>
    <w:uiPriority w:val="0"/>
    <w:pPr>
      <w:numPr>
        <w:ilvl w:val="1"/>
      </w:numPr>
      <w:pBdr>
        <w:bottom w:val="none" w:color="auto" w:sz="0" w:space="1"/>
      </w:pBdr>
      <w:tabs>
        <w:tab w:val="left" w:pos="720"/>
      </w:tabs>
      <w:spacing w:after="60" w:line="360" w:lineRule="auto"/>
      <w:ind w:left="539"/>
      <w:outlineLvl w:val="1"/>
    </w:pPr>
    <w:rPr>
      <w:rFonts w:ascii="Arial" w:hAnsi="Arial"/>
      <w:bCs w:val="0"/>
      <w:iCs/>
      <w:sz w:val="32"/>
      <w:szCs w:val="28"/>
      <w:lang w:val="zh-CN"/>
    </w:rPr>
  </w:style>
  <w:style w:type="paragraph" w:styleId="5">
    <w:name w:val="heading 3"/>
    <w:basedOn w:val="1"/>
    <w:next w:val="1"/>
    <w:link w:val="109"/>
    <w:qFormat/>
    <w:uiPriority w:val="0"/>
    <w:pPr>
      <w:pBdr>
        <w:bottom w:val="none" w:color="auto" w:sz="0" w:space="0"/>
      </w:pBdr>
      <w:tabs>
        <w:tab w:val="left" w:pos="0"/>
        <w:tab w:val="left" w:pos="720"/>
      </w:tabs>
      <w:spacing w:before="180" w:after="0" w:line="360" w:lineRule="auto"/>
      <w:ind w:left="363"/>
      <w:outlineLvl w:val="2"/>
    </w:pPr>
    <w:rPr>
      <w:rFonts w:ascii="Arial" w:hAnsi="Arial"/>
      <w:bCs/>
      <w:sz w:val="24"/>
      <w:szCs w:val="26"/>
    </w:rPr>
  </w:style>
  <w:style w:type="paragraph" w:styleId="6">
    <w:name w:val="heading 4"/>
    <w:basedOn w:val="5"/>
    <w:next w:val="1"/>
    <w:link w:val="112"/>
    <w:qFormat/>
    <w:uiPriority w:val="0"/>
    <w:pPr>
      <w:tabs>
        <w:tab w:val="left" w:pos="2160"/>
      </w:tabs>
      <w:ind w:left="0"/>
      <w:outlineLvl w:val="3"/>
    </w:pPr>
    <w:rPr>
      <w:bCs w:val="0"/>
      <w:sz w:val="22"/>
      <w:szCs w:val="28"/>
    </w:rPr>
  </w:style>
  <w:style w:type="paragraph" w:styleId="7">
    <w:name w:val="heading 5"/>
    <w:basedOn w:val="1"/>
    <w:next w:val="1"/>
    <w:link w:val="167"/>
    <w:qFormat/>
    <w:uiPriority w:val="0"/>
    <w:pPr>
      <w:tabs>
        <w:tab w:val="left" w:pos="0"/>
        <w:tab w:val="left" w:pos="720"/>
        <w:tab w:val="left" w:pos="2160"/>
      </w:tabs>
      <w:outlineLvl w:val="4"/>
    </w:pPr>
    <w:rPr>
      <w:bCs/>
      <w:sz w:val="24"/>
      <w:szCs w:val="24"/>
    </w:rPr>
  </w:style>
  <w:style w:type="paragraph" w:styleId="8">
    <w:name w:val="heading 6"/>
    <w:basedOn w:val="9"/>
    <w:next w:val="9"/>
    <w:link w:val="113"/>
    <w:qFormat/>
    <w:uiPriority w:val="0"/>
    <w:pPr>
      <w:keepNext/>
      <w:numPr>
        <w:ilvl w:val="5"/>
        <w:numId w:val="1"/>
      </w:numPr>
      <w:pBdr>
        <w:bottom w:val="double" w:color="auto" w:sz="4" w:space="1"/>
      </w:pBdr>
      <w:spacing w:before="240" w:after="60"/>
      <w:ind w:right="0"/>
      <w:outlineLvl w:val="5"/>
    </w:pPr>
    <w:rPr>
      <w:rFonts w:ascii="Arial" w:hAnsi="Arial"/>
      <w:b/>
      <w:bCs/>
      <w:sz w:val="36"/>
      <w:szCs w:val="22"/>
      <w:lang w:val="zh-CN"/>
    </w:rPr>
  </w:style>
  <w:style w:type="paragraph" w:styleId="10">
    <w:name w:val="heading 7"/>
    <w:basedOn w:val="8"/>
    <w:next w:val="1"/>
    <w:link w:val="114"/>
    <w:qFormat/>
    <w:uiPriority w:val="0"/>
    <w:pPr>
      <w:numPr>
        <w:ilvl w:val="1"/>
        <w:numId w:val="2"/>
      </w:numPr>
      <w:pBdr>
        <w:bottom w:val="single" w:color="auto" w:sz="8" w:space="1"/>
      </w:pBdr>
      <w:ind w:left="0"/>
      <w:outlineLvl w:val="6"/>
    </w:pPr>
    <w:rPr>
      <w:sz w:val="32"/>
    </w:rPr>
  </w:style>
  <w:style w:type="paragraph" w:styleId="11">
    <w:name w:val="heading 8"/>
    <w:basedOn w:val="10"/>
    <w:next w:val="1"/>
    <w:link w:val="195"/>
    <w:qFormat/>
    <w:uiPriority w:val="0"/>
    <w:pPr>
      <w:pBdr>
        <w:bottom w:val="none" w:color="auto" w:sz="0" w:space="0"/>
      </w:pBdr>
      <w:outlineLvl w:val="7"/>
    </w:pPr>
    <w:rPr>
      <w:iCs/>
    </w:rPr>
  </w:style>
  <w:style w:type="paragraph" w:styleId="12">
    <w:name w:val="heading 9"/>
    <w:basedOn w:val="1"/>
    <w:next w:val="1"/>
    <w:link w:val="115"/>
    <w:qFormat/>
    <w:uiPriority w:val="0"/>
    <w:pPr>
      <w:keepNext/>
      <w:spacing w:before="240" w:after="60"/>
      <w:outlineLvl w:val="8"/>
    </w:pPr>
    <w:rPr>
      <w:rFonts w:ascii="Arial" w:hAnsi="Arial" w:cs="Arial"/>
      <w:b/>
      <w:sz w:val="22"/>
      <w:szCs w:val="22"/>
    </w:rPr>
  </w:style>
  <w:style w:type="character" w:default="1" w:styleId="89">
    <w:name w:val="Default Paragraph Font"/>
    <w:unhideWhenUsed/>
    <w:qFormat/>
    <w:uiPriority w:val="1"/>
  </w:style>
  <w:style w:type="table" w:default="1" w:styleId="9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basedOn w:val="1"/>
    <w:qFormat/>
    <w:uiPriority w:val="0"/>
    <w:pPr>
      <w:spacing w:before="220"/>
      <w:ind w:left="1440"/>
    </w:pPr>
    <w:rPr>
      <w:rFonts w:ascii="Times New Roman" w:hAnsi="Times New Roman"/>
      <w:sz w:val="22"/>
      <w:szCs w:val="20"/>
    </w:rPr>
  </w:style>
  <w:style w:type="paragraph" w:styleId="9">
    <w:name w:val="Body Text"/>
    <w:basedOn w:val="1"/>
    <w:link w:val="111"/>
    <w:qFormat/>
    <w:uiPriority w:val="0"/>
    <w:pPr>
      <w:spacing w:after="120"/>
      <w:ind w:right="360"/>
    </w:pPr>
  </w:style>
  <w:style w:type="paragraph" w:styleId="13">
    <w:name w:val="List 3"/>
    <w:basedOn w:val="1"/>
    <w:qFormat/>
    <w:uiPriority w:val="0"/>
    <w:pPr>
      <w:widowControl w:val="0"/>
      <w:ind w:left="100" w:leftChars="400" w:hanging="200" w:hangingChars="200"/>
      <w:jc w:val="both"/>
    </w:pPr>
    <w:rPr>
      <w:rFonts w:ascii="Times New Roman" w:hAnsi="Times New Roman"/>
      <w:kern w:val="2"/>
      <w:sz w:val="21"/>
    </w:rPr>
  </w:style>
  <w:style w:type="paragraph" w:styleId="14">
    <w:name w:val="annotation subject"/>
    <w:basedOn w:val="15"/>
    <w:next w:val="15"/>
    <w:link w:val="312"/>
    <w:qFormat/>
    <w:uiPriority w:val="99"/>
    <w:rPr>
      <w:sz w:val="20"/>
    </w:rPr>
  </w:style>
  <w:style w:type="paragraph" w:styleId="15">
    <w:name w:val="annotation text"/>
    <w:basedOn w:val="1"/>
    <w:link w:val="174"/>
    <w:qFormat/>
    <w:uiPriority w:val="99"/>
  </w:style>
  <w:style w:type="paragraph" w:styleId="16">
    <w:name w:val="toc 7"/>
    <w:basedOn w:val="1"/>
    <w:next w:val="1"/>
    <w:qFormat/>
    <w:uiPriority w:val="0"/>
    <w:pPr>
      <w:ind w:left="1200"/>
    </w:pPr>
    <w:rPr>
      <w:rFonts w:ascii="Times New Roman" w:hAnsi="Times New Roman"/>
      <w:sz w:val="18"/>
      <w:szCs w:val="18"/>
    </w:rPr>
  </w:style>
  <w:style w:type="paragraph" w:styleId="17">
    <w:name w:val="Body Text First Indent"/>
    <w:basedOn w:val="1"/>
    <w:link w:val="202"/>
    <w:qFormat/>
    <w:uiPriority w:val="0"/>
    <w:pPr>
      <w:widowControl w:val="0"/>
      <w:adjustRightInd w:val="0"/>
      <w:spacing w:line="360" w:lineRule="auto"/>
      <w:ind w:firstLine="425"/>
      <w:jc w:val="both"/>
      <w:textAlignment w:val="baseline"/>
    </w:pPr>
    <w:rPr>
      <w:kern w:val="2"/>
    </w:rPr>
  </w:style>
  <w:style w:type="paragraph" w:styleId="18">
    <w:name w:val="List Number 2"/>
    <w:basedOn w:val="1"/>
    <w:qFormat/>
    <w:uiPriority w:val="0"/>
    <w:pPr>
      <w:widowControl w:val="0"/>
      <w:tabs>
        <w:tab w:val="left" w:pos="780"/>
      </w:tabs>
      <w:adjustRightInd w:val="0"/>
      <w:snapToGrid w:val="0"/>
      <w:spacing w:line="580" w:lineRule="atLeast"/>
      <w:ind w:left="78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19">
    <w:name w:val="table of authorities"/>
    <w:basedOn w:val="1"/>
    <w:next w:val="1"/>
    <w:qFormat/>
    <w:uiPriority w:val="0"/>
    <w:pPr>
      <w:widowControl w:val="0"/>
      <w:ind w:left="420" w:leftChars="200"/>
      <w:jc w:val="both"/>
    </w:pPr>
    <w:rPr>
      <w:rFonts w:ascii="Times New Roman" w:hAnsi="Times New Roman"/>
      <w:kern w:val="2"/>
      <w:sz w:val="21"/>
    </w:rPr>
  </w:style>
  <w:style w:type="paragraph" w:styleId="20">
    <w:name w:val="macro"/>
    <w:link w:val="357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1">
    <w:name w:val="Note Heading"/>
    <w:basedOn w:val="1"/>
    <w:next w:val="1"/>
    <w:link w:val="374"/>
    <w:qFormat/>
    <w:uiPriority w:val="0"/>
    <w:pPr>
      <w:widowControl w:val="0"/>
      <w:jc w:val="center"/>
    </w:pPr>
    <w:rPr>
      <w:rFonts w:ascii="Times New Roman" w:hAnsi="Times New Roman"/>
      <w:kern w:val="2"/>
      <w:sz w:val="21"/>
    </w:rPr>
  </w:style>
  <w:style w:type="paragraph" w:styleId="22">
    <w:name w:val="List Bullet 4"/>
    <w:basedOn w:val="1"/>
    <w:qFormat/>
    <w:uiPriority w:val="0"/>
    <w:pPr>
      <w:widowControl w:val="0"/>
      <w:tabs>
        <w:tab w:val="left" w:pos="1620"/>
      </w:tabs>
      <w:adjustRightInd w:val="0"/>
      <w:snapToGrid w:val="0"/>
      <w:spacing w:line="580" w:lineRule="atLeast"/>
      <w:ind w:left="162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23">
    <w:name w:val="index 8"/>
    <w:basedOn w:val="1"/>
    <w:next w:val="1"/>
    <w:qFormat/>
    <w:uiPriority w:val="0"/>
    <w:pPr>
      <w:widowControl w:val="0"/>
      <w:ind w:left="1400" w:leftChars="1400"/>
      <w:jc w:val="both"/>
    </w:pPr>
    <w:rPr>
      <w:rFonts w:ascii="Times New Roman" w:hAnsi="Times New Roman"/>
      <w:kern w:val="2"/>
      <w:sz w:val="21"/>
    </w:rPr>
  </w:style>
  <w:style w:type="paragraph" w:styleId="24">
    <w:name w:val="E-mail Signature"/>
    <w:basedOn w:val="1"/>
    <w:link w:val="449"/>
    <w:qFormat/>
    <w:uiPriority w:val="0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5">
    <w:name w:val="List Number"/>
    <w:basedOn w:val="1"/>
    <w:qFormat/>
    <w:uiPriority w:val="0"/>
    <w:pPr>
      <w:widowControl w:val="0"/>
      <w:tabs>
        <w:tab w:val="left" w:pos="360"/>
      </w:tabs>
      <w:adjustRightInd w:val="0"/>
      <w:snapToGrid w:val="0"/>
      <w:spacing w:line="580" w:lineRule="atLeast"/>
      <w:ind w:left="36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26">
    <w:name w:val="Normal Indent"/>
    <w:basedOn w:val="1"/>
    <w:link w:val="320"/>
    <w:qFormat/>
    <w:uiPriority w:val="0"/>
    <w:pPr>
      <w:spacing w:line="360" w:lineRule="auto"/>
      <w:ind w:firstLine="200" w:firstLineChars="200"/>
      <w:jc w:val="both"/>
    </w:pPr>
    <w:rPr>
      <w:rFonts w:ascii="Arial" w:hAnsi="Arial"/>
      <w:sz w:val="22"/>
      <w:szCs w:val="20"/>
      <w:lang w:val="zh-CN" w:eastAsia="zh-CN"/>
    </w:rPr>
  </w:style>
  <w:style w:type="paragraph" w:styleId="27">
    <w:name w:val="caption"/>
    <w:basedOn w:val="1"/>
    <w:next w:val="1"/>
    <w:qFormat/>
    <w:uiPriority w:val="0"/>
    <w:pPr>
      <w:spacing w:after="120"/>
    </w:pPr>
    <w:rPr>
      <w:b/>
      <w:bCs/>
      <w:sz w:val="16"/>
      <w:szCs w:val="20"/>
    </w:rPr>
  </w:style>
  <w:style w:type="paragraph" w:styleId="28">
    <w:name w:val="index 5"/>
    <w:basedOn w:val="1"/>
    <w:next w:val="1"/>
    <w:qFormat/>
    <w:uiPriority w:val="0"/>
    <w:pPr>
      <w:widowControl w:val="0"/>
      <w:ind w:left="800" w:leftChars="800"/>
      <w:jc w:val="both"/>
    </w:pPr>
    <w:rPr>
      <w:rFonts w:ascii="Times New Roman" w:hAnsi="Times New Roman"/>
      <w:kern w:val="2"/>
      <w:sz w:val="21"/>
    </w:rPr>
  </w:style>
  <w:style w:type="paragraph" w:styleId="29">
    <w:name w:val="List Bullet"/>
    <w:basedOn w:val="1"/>
    <w:qFormat/>
    <w:uiPriority w:val="0"/>
    <w:pPr>
      <w:widowControl w:val="0"/>
      <w:tabs>
        <w:tab w:val="left" w:pos="360"/>
      </w:tabs>
      <w:adjustRightInd w:val="0"/>
      <w:snapToGrid w:val="0"/>
      <w:spacing w:line="580" w:lineRule="atLeast"/>
      <w:ind w:left="36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30">
    <w:name w:val="envelope address"/>
    <w:basedOn w:val="1"/>
    <w:qFormat/>
    <w:uiPriority w:val="0"/>
    <w:pPr>
      <w:widowControl w:val="0"/>
      <w:snapToGrid w:val="0"/>
      <w:ind w:left="100" w:leftChars="1400"/>
      <w:jc w:val="both"/>
    </w:pPr>
    <w:rPr>
      <w:rFonts w:ascii="Arial" w:hAnsi="Arial" w:cs="Arial"/>
      <w:kern w:val="2"/>
    </w:rPr>
  </w:style>
  <w:style w:type="paragraph" w:styleId="31">
    <w:name w:val="Document Map"/>
    <w:basedOn w:val="1"/>
    <w:link w:val="161"/>
    <w:qFormat/>
    <w:uiPriority w:val="0"/>
    <w:pPr>
      <w:shd w:val="clear" w:color="auto" w:fill="000080"/>
    </w:pPr>
    <w:rPr>
      <w:rFonts w:ascii="Tahoma" w:hAnsi="Tahoma"/>
      <w:szCs w:val="20"/>
    </w:rPr>
  </w:style>
  <w:style w:type="paragraph" w:styleId="32">
    <w:name w:val="toa heading"/>
    <w:basedOn w:val="1"/>
    <w:next w:val="1"/>
    <w:qFormat/>
    <w:uiPriority w:val="0"/>
    <w:pPr>
      <w:widowControl w:val="0"/>
      <w:spacing w:before="120"/>
      <w:jc w:val="both"/>
    </w:pPr>
    <w:rPr>
      <w:rFonts w:ascii="Arial" w:hAnsi="Arial" w:cs="Arial"/>
      <w:kern w:val="2"/>
    </w:rPr>
  </w:style>
  <w:style w:type="paragraph" w:styleId="33">
    <w:name w:val="index 6"/>
    <w:basedOn w:val="1"/>
    <w:next w:val="1"/>
    <w:qFormat/>
    <w:uiPriority w:val="0"/>
    <w:pPr>
      <w:widowControl w:val="0"/>
      <w:ind w:left="1000" w:leftChars="1000"/>
      <w:jc w:val="both"/>
    </w:pPr>
    <w:rPr>
      <w:rFonts w:ascii="Times New Roman" w:hAnsi="Times New Roman"/>
      <w:kern w:val="2"/>
      <w:sz w:val="21"/>
    </w:rPr>
  </w:style>
  <w:style w:type="paragraph" w:styleId="34">
    <w:name w:val="Salutation"/>
    <w:basedOn w:val="1"/>
    <w:next w:val="1"/>
    <w:link w:val="356"/>
    <w:qFormat/>
    <w:uiPriority w:val="0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35">
    <w:name w:val="Body Text 3"/>
    <w:basedOn w:val="1"/>
    <w:link w:val="206"/>
    <w:qFormat/>
    <w:uiPriority w:val="0"/>
    <w:pPr>
      <w:spacing w:line="360" w:lineRule="exact"/>
      <w:jc w:val="both"/>
    </w:pPr>
    <w:rPr>
      <w:rFonts w:ascii="Arial" w:hAnsi="Arial"/>
      <w:lang w:val="en-GB" w:eastAsia="zh-CN"/>
    </w:rPr>
  </w:style>
  <w:style w:type="paragraph" w:styleId="36">
    <w:name w:val="Closing"/>
    <w:basedOn w:val="1"/>
    <w:link w:val="393"/>
    <w:qFormat/>
    <w:uiPriority w:val="0"/>
    <w:pPr>
      <w:widowControl w:val="0"/>
      <w:ind w:left="100" w:leftChars="2100"/>
      <w:jc w:val="both"/>
    </w:pPr>
    <w:rPr>
      <w:rFonts w:ascii="Times New Roman" w:hAnsi="Times New Roman"/>
      <w:kern w:val="2"/>
      <w:sz w:val="21"/>
    </w:rPr>
  </w:style>
  <w:style w:type="paragraph" w:styleId="37">
    <w:name w:val="List Bullet 3"/>
    <w:basedOn w:val="1"/>
    <w:qFormat/>
    <w:uiPriority w:val="0"/>
    <w:pPr>
      <w:widowControl w:val="0"/>
      <w:tabs>
        <w:tab w:val="left" w:pos="1200"/>
      </w:tabs>
      <w:adjustRightInd w:val="0"/>
      <w:snapToGrid w:val="0"/>
      <w:spacing w:line="580" w:lineRule="atLeast"/>
      <w:ind w:left="120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38">
    <w:name w:val="Body Text Indent"/>
    <w:basedOn w:val="1"/>
    <w:link w:val="201"/>
    <w:qFormat/>
    <w:uiPriority w:val="0"/>
    <w:pPr>
      <w:adjustRightInd w:val="0"/>
      <w:spacing w:line="360" w:lineRule="auto"/>
      <w:ind w:firstLine="418" w:firstLineChars="190"/>
      <w:jc w:val="both"/>
      <w:textAlignment w:val="baseline"/>
    </w:pPr>
    <w:rPr>
      <w:rFonts w:ascii="Invensys Andale" w:hAnsi="Invensys Andale"/>
      <w:color w:val="000000"/>
      <w:sz w:val="22"/>
      <w:szCs w:val="20"/>
      <w:lang w:val="en-GB" w:eastAsia="zh-CN"/>
    </w:rPr>
  </w:style>
  <w:style w:type="paragraph" w:styleId="39">
    <w:name w:val="List Number 3"/>
    <w:basedOn w:val="1"/>
    <w:qFormat/>
    <w:uiPriority w:val="0"/>
    <w:pPr>
      <w:widowControl w:val="0"/>
      <w:tabs>
        <w:tab w:val="left" w:pos="1200"/>
      </w:tabs>
      <w:adjustRightInd w:val="0"/>
      <w:snapToGrid w:val="0"/>
      <w:spacing w:line="580" w:lineRule="atLeast"/>
      <w:ind w:left="120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40">
    <w:name w:val="List 2"/>
    <w:basedOn w:val="1"/>
    <w:qFormat/>
    <w:uiPriority w:val="0"/>
    <w:pPr>
      <w:ind w:left="284"/>
    </w:pPr>
    <w:rPr>
      <w:rFonts w:ascii="Arial" w:hAnsi="Arial" w:eastAsia="Arial"/>
      <w:sz w:val="16"/>
      <w:szCs w:val="20"/>
    </w:rPr>
  </w:style>
  <w:style w:type="paragraph" w:styleId="41">
    <w:name w:val="List Continue"/>
    <w:basedOn w:val="1"/>
    <w:qFormat/>
    <w:uiPriority w:val="0"/>
    <w:pPr>
      <w:widowControl w:val="0"/>
      <w:spacing w:after="120"/>
      <w:ind w:left="420" w:leftChars="200"/>
      <w:jc w:val="both"/>
    </w:pPr>
    <w:rPr>
      <w:rFonts w:ascii="Times New Roman" w:hAnsi="Times New Roman"/>
      <w:kern w:val="2"/>
      <w:sz w:val="21"/>
    </w:rPr>
  </w:style>
  <w:style w:type="paragraph" w:styleId="42">
    <w:name w:val="Block Text"/>
    <w:basedOn w:val="1"/>
    <w:qFormat/>
    <w:uiPriority w:val="0"/>
    <w:pPr>
      <w:widowControl w:val="0"/>
      <w:spacing w:after="120"/>
      <w:ind w:left="1440" w:leftChars="700" w:right="1440" w:rightChars="700"/>
      <w:jc w:val="both"/>
    </w:pPr>
    <w:rPr>
      <w:rFonts w:ascii="Times New Roman" w:hAnsi="Times New Roman"/>
      <w:kern w:val="2"/>
      <w:sz w:val="21"/>
    </w:rPr>
  </w:style>
  <w:style w:type="paragraph" w:styleId="43">
    <w:name w:val="List Bullet 2"/>
    <w:basedOn w:val="1"/>
    <w:qFormat/>
    <w:uiPriority w:val="0"/>
    <w:pPr>
      <w:widowControl w:val="0"/>
      <w:tabs>
        <w:tab w:val="left" w:pos="780"/>
      </w:tabs>
      <w:adjustRightInd w:val="0"/>
      <w:snapToGrid w:val="0"/>
      <w:spacing w:line="580" w:lineRule="atLeast"/>
      <w:ind w:left="78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44">
    <w:name w:val="HTML Address"/>
    <w:basedOn w:val="1"/>
    <w:link w:val="430"/>
    <w:qFormat/>
    <w:uiPriority w:val="0"/>
    <w:pPr>
      <w:widowControl w:val="0"/>
      <w:jc w:val="both"/>
    </w:pPr>
    <w:rPr>
      <w:rFonts w:ascii="Times New Roman" w:hAnsi="Times New Roman"/>
      <w:i/>
      <w:iCs/>
      <w:kern w:val="2"/>
      <w:sz w:val="21"/>
    </w:rPr>
  </w:style>
  <w:style w:type="paragraph" w:styleId="45">
    <w:name w:val="index 4"/>
    <w:basedOn w:val="1"/>
    <w:next w:val="1"/>
    <w:qFormat/>
    <w:uiPriority w:val="0"/>
    <w:pPr>
      <w:widowControl w:val="0"/>
      <w:spacing w:line="360" w:lineRule="auto"/>
      <w:ind w:left="600" w:leftChars="600" w:firstLine="200" w:firstLineChars="200"/>
      <w:jc w:val="both"/>
    </w:pPr>
    <w:rPr>
      <w:rFonts w:ascii="Arial" w:hAnsi="Arial"/>
      <w:kern w:val="2"/>
    </w:rPr>
  </w:style>
  <w:style w:type="paragraph" w:styleId="46">
    <w:name w:val="toc 5"/>
    <w:basedOn w:val="1"/>
    <w:next w:val="1"/>
    <w:qFormat/>
    <w:uiPriority w:val="0"/>
    <w:pPr>
      <w:ind w:left="800"/>
    </w:pPr>
    <w:rPr>
      <w:rFonts w:ascii="Times New Roman" w:hAnsi="Times New Roman"/>
      <w:sz w:val="18"/>
      <w:szCs w:val="18"/>
    </w:rPr>
  </w:style>
  <w:style w:type="paragraph" w:styleId="47">
    <w:name w:val="toc 3"/>
    <w:basedOn w:val="1"/>
    <w:next w:val="1"/>
    <w:qFormat/>
    <w:uiPriority w:val="0"/>
    <w:pPr>
      <w:ind w:left="400"/>
    </w:pPr>
    <w:rPr>
      <w:rFonts w:ascii="Times New Roman" w:hAnsi="Times New Roman"/>
      <w:i/>
      <w:iCs/>
      <w:szCs w:val="20"/>
    </w:rPr>
  </w:style>
  <w:style w:type="paragraph" w:styleId="48">
    <w:name w:val="Plain Text"/>
    <w:basedOn w:val="1"/>
    <w:link w:val="387"/>
    <w:qFormat/>
    <w:uiPriority w:val="0"/>
    <w:pPr>
      <w:widowControl w:val="0"/>
      <w:suppressAutoHyphens/>
      <w:spacing w:line="360" w:lineRule="auto"/>
      <w:jc w:val="both"/>
    </w:pPr>
    <w:rPr>
      <w:rFonts w:cs="Courier New"/>
      <w:kern w:val="21"/>
      <w:szCs w:val="21"/>
      <w:lang w:eastAsia="ar-SA"/>
    </w:rPr>
  </w:style>
  <w:style w:type="paragraph" w:styleId="49">
    <w:name w:val="List Bullet 5"/>
    <w:basedOn w:val="1"/>
    <w:qFormat/>
    <w:uiPriority w:val="0"/>
    <w:pPr>
      <w:widowControl w:val="0"/>
      <w:tabs>
        <w:tab w:val="left" w:pos="2040"/>
      </w:tabs>
      <w:adjustRightInd w:val="0"/>
      <w:snapToGrid w:val="0"/>
      <w:spacing w:line="580" w:lineRule="atLeast"/>
      <w:ind w:left="204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50">
    <w:name w:val="List Number 4"/>
    <w:basedOn w:val="1"/>
    <w:qFormat/>
    <w:uiPriority w:val="0"/>
    <w:pPr>
      <w:widowControl w:val="0"/>
      <w:tabs>
        <w:tab w:val="left" w:pos="1620"/>
      </w:tabs>
      <w:adjustRightInd w:val="0"/>
      <w:snapToGrid w:val="0"/>
      <w:spacing w:line="580" w:lineRule="atLeast"/>
      <w:ind w:left="162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51">
    <w:name w:val="toc 8"/>
    <w:basedOn w:val="1"/>
    <w:next w:val="1"/>
    <w:qFormat/>
    <w:uiPriority w:val="0"/>
    <w:pPr>
      <w:ind w:left="1400"/>
    </w:pPr>
    <w:rPr>
      <w:rFonts w:ascii="Times New Roman" w:hAnsi="Times New Roman"/>
      <w:sz w:val="18"/>
      <w:szCs w:val="18"/>
    </w:rPr>
  </w:style>
  <w:style w:type="paragraph" w:styleId="52">
    <w:name w:val="index 3"/>
    <w:basedOn w:val="1"/>
    <w:next w:val="1"/>
    <w:qFormat/>
    <w:uiPriority w:val="0"/>
    <w:pPr>
      <w:widowControl w:val="0"/>
      <w:spacing w:line="360" w:lineRule="auto"/>
      <w:ind w:left="400" w:leftChars="400" w:firstLine="200" w:firstLineChars="200"/>
      <w:jc w:val="both"/>
    </w:pPr>
    <w:rPr>
      <w:rFonts w:ascii="Arial" w:hAnsi="Arial"/>
      <w:kern w:val="2"/>
    </w:rPr>
  </w:style>
  <w:style w:type="paragraph" w:styleId="53">
    <w:name w:val="Date"/>
    <w:basedOn w:val="1"/>
    <w:next w:val="1"/>
    <w:link w:val="209"/>
    <w:qFormat/>
    <w:uiPriority w:val="0"/>
    <w:pPr>
      <w:widowControl w:val="0"/>
      <w:jc w:val="both"/>
    </w:pPr>
    <w:rPr>
      <w:rFonts w:hAnsi="Arial"/>
      <w:spacing w:val="20"/>
      <w:szCs w:val="20"/>
      <w:lang w:val="zh-CN" w:eastAsia="zh-CN"/>
    </w:rPr>
  </w:style>
  <w:style w:type="paragraph" w:styleId="54">
    <w:name w:val="Body Text Indent 2"/>
    <w:basedOn w:val="1"/>
    <w:link w:val="208"/>
    <w:qFormat/>
    <w:uiPriority w:val="0"/>
    <w:pPr>
      <w:adjustRightInd w:val="0"/>
      <w:spacing w:after="120" w:line="480" w:lineRule="auto"/>
      <w:ind w:left="420" w:leftChars="200"/>
      <w:jc w:val="both"/>
      <w:textAlignment w:val="baseline"/>
    </w:pPr>
    <w:rPr>
      <w:rFonts w:ascii="Arial" w:hAnsi="Arial"/>
      <w:color w:val="000000"/>
      <w:sz w:val="22"/>
      <w:szCs w:val="20"/>
      <w:lang w:val="zh-CN" w:eastAsia="zh-CN"/>
    </w:rPr>
  </w:style>
  <w:style w:type="paragraph" w:styleId="55">
    <w:name w:val="endnote text"/>
    <w:basedOn w:val="1"/>
    <w:link w:val="418"/>
    <w:qFormat/>
    <w:uiPriority w:val="0"/>
    <w:pPr>
      <w:widowControl w:val="0"/>
      <w:snapToGrid w:val="0"/>
    </w:pPr>
    <w:rPr>
      <w:rFonts w:ascii="Times New Roman" w:hAnsi="Times New Roman"/>
      <w:kern w:val="2"/>
      <w:sz w:val="21"/>
    </w:rPr>
  </w:style>
  <w:style w:type="paragraph" w:styleId="56">
    <w:name w:val="List Continue 5"/>
    <w:basedOn w:val="1"/>
    <w:qFormat/>
    <w:uiPriority w:val="0"/>
    <w:pPr>
      <w:widowControl w:val="0"/>
      <w:spacing w:after="120"/>
      <w:ind w:left="2100" w:leftChars="1000"/>
      <w:jc w:val="both"/>
    </w:pPr>
    <w:rPr>
      <w:rFonts w:ascii="Times New Roman" w:hAnsi="Times New Roman"/>
      <w:kern w:val="2"/>
      <w:sz w:val="21"/>
    </w:rPr>
  </w:style>
  <w:style w:type="paragraph" w:styleId="57">
    <w:name w:val="Balloon Text"/>
    <w:basedOn w:val="1"/>
    <w:link w:val="160"/>
    <w:qFormat/>
    <w:uiPriority w:val="99"/>
    <w:rPr>
      <w:rFonts w:ascii="Lucida Grande" w:hAnsi="Lucida Grande"/>
      <w:sz w:val="18"/>
      <w:szCs w:val="18"/>
    </w:rPr>
  </w:style>
  <w:style w:type="paragraph" w:styleId="58">
    <w:name w:val="footer"/>
    <w:basedOn w:val="9"/>
    <w:link w:val="159"/>
    <w:qFormat/>
    <w:uiPriority w:val="0"/>
    <w:pPr>
      <w:pBdr>
        <w:top w:val="single" w:color="auto" w:sz="8" w:space="1"/>
      </w:pBdr>
      <w:tabs>
        <w:tab w:val="center" w:pos="4320"/>
        <w:tab w:val="left" w:pos="8640"/>
      </w:tabs>
      <w:ind w:right="0"/>
    </w:pPr>
    <w:rPr>
      <w:sz w:val="16"/>
      <w:lang w:val="zh-CN"/>
    </w:rPr>
  </w:style>
  <w:style w:type="paragraph" w:styleId="59">
    <w:name w:val="envelope return"/>
    <w:basedOn w:val="1"/>
    <w:qFormat/>
    <w:uiPriority w:val="0"/>
    <w:pPr>
      <w:widowControl w:val="0"/>
      <w:snapToGrid w:val="0"/>
      <w:jc w:val="both"/>
    </w:pPr>
    <w:rPr>
      <w:rFonts w:ascii="Arial" w:hAnsi="Arial" w:cs="Arial"/>
      <w:kern w:val="2"/>
      <w:sz w:val="21"/>
    </w:rPr>
  </w:style>
  <w:style w:type="paragraph" w:styleId="60">
    <w:name w:val="Body Text First Indent 2"/>
    <w:basedOn w:val="38"/>
    <w:link w:val="419"/>
    <w:qFormat/>
    <w:uiPriority w:val="0"/>
    <w:pPr>
      <w:widowControl w:val="0"/>
      <w:adjustRightInd/>
      <w:spacing w:after="120" w:line="240" w:lineRule="auto"/>
      <w:ind w:left="420" w:leftChars="200" w:firstLine="420" w:firstLineChars="200"/>
      <w:textAlignment w:val="auto"/>
    </w:pPr>
    <w:rPr>
      <w:rFonts w:ascii="Times New Roman" w:hAnsi="Times New Roman"/>
      <w:color w:val="auto"/>
      <w:kern w:val="2"/>
      <w:sz w:val="21"/>
      <w:szCs w:val="24"/>
      <w:lang w:val="en-US" w:eastAsia="zh-CN"/>
    </w:rPr>
  </w:style>
  <w:style w:type="paragraph" w:styleId="61">
    <w:name w:val="header"/>
    <w:basedOn w:val="9"/>
    <w:link w:val="197"/>
    <w:qFormat/>
    <w:uiPriority w:val="0"/>
    <w:pPr>
      <w:tabs>
        <w:tab w:val="center" w:pos="4320"/>
        <w:tab w:val="right" w:pos="8640"/>
      </w:tabs>
      <w:ind w:right="0"/>
    </w:pPr>
    <w:rPr>
      <w:lang w:val="zh-CN"/>
    </w:rPr>
  </w:style>
  <w:style w:type="paragraph" w:styleId="62">
    <w:name w:val="Signature"/>
    <w:basedOn w:val="1"/>
    <w:link w:val="465"/>
    <w:qFormat/>
    <w:uiPriority w:val="0"/>
    <w:pPr>
      <w:widowControl w:val="0"/>
      <w:ind w:left="100" w:leftChars="2100"/>
      <w:jc w:val="both"/>
    </w:pPr>
    <w:rPr>
      <w:rFonts w:ascii="Times New Roman" w:hAnsi="Times New Roman"/>
      <w:kern w:val="2"/>
      <w:sz w:val="21"/>
    </w:rPr>
  </w:style>
  <w:style w:type="paragraph" w:styleId="63">
    <w:name w:val="toc 1"/>
    <w:basedOn w:val="1"/>
    <w:next w:val="1"/>
    <w:qFormat/>
    <w:uiPriority w:val="39"/>
    <w:pPr>
      <w:tabs>
        <w:tab w:val="left" w:pos="400"/>
        <w:tab w:val="right" w:leader="dot" w:pos="10070"/>
      </w:tabs>
      <w:spacing w:before="120"/>
    </w:pPr>
    <w:rPr>
      <w:rFonts w:ascii="Tahoma" w:hAnsi="Tahoma"/>
      <w:b/>
      <w:bCs/>
      <w:caps/>
      <w:szCs w:val="20"/>
    </w:rPr>
  </w:style>
  <w:style w:type="paragraph" w:styleId="64">
    <w:name w:val="List Continue 4"/>
    <w:basedOn w:val="1"/>
    <w:qFormat/>
    <w:uiPriority w:val="0"/>
    <w:pPr>
      <w:widowControl w:val="0"/>
      <w:spacing w:after="120"/>
      <w:ind w:left="1680" w:leftChars="800"/>
      <w:jc w:val="both"/>
    </w:pPr>
    <w:rPr>
      <w:rFonts w:ascii="Times New Roman" w:hAnsi="Times New Roman"/>
      <w:kern w:val="2"/>
      <w:sz w:val="21"/>
    </w:rPr>
  </w:style>
  <w:style w:type="paragraph" w:styleId="65">
    <w:name w:val="toc 4"/>
    <w:basedOn w:val="1"/>
    <w:next w:val="1"/>
    <w:qFormat/>
    <w:uiPriority w:val="0"/>
    <w:pPr>
      <w:ind w:left="600"/>
    </w:pPr>
    <w:rPr>
      <w:rFonts w:ascii="Times New Roman" w:hAnsi="Times New Roman"/>
      <w:sz w:val="18"/>
      <w:szCs w:val="18"/>
    </w:rPr>
  </w:style>
  <w:style w:type="paragraph" w:styleId="66">
    <w:name w:val="index heading"/>
    <w:basedOn w:val="1"/>
    <w:next w:val="67"/>
    <w:qFormat/>
    <w:uiPriority w:val="0"/>
    <w:pPr>
      <w:widowControl w:val="0"/>
      <w:jc w:val="both"/>
    </w:pPr>
    <w:rPr>
      <w:rFonts w:ascii="Arial" w:hAnsi="Arial" w:cs="Arial"/>
      <w:b/>
      <w:bCs/>
      <w:kern w:val="2"/>
      <w:sz w:val="21"/>
    </w:rPr>
  </w:style>
  <w:style w:type="paragraph" w:styleId="67">
    <w:name w:val="index 1"/>
    <w:basedOn w:val="1"/>
    <w:next w:val="1"/>
    <w:qFormat/>
    <w:uiPriority w:val="0"/>
    <w:pPr>
      <w:widowControl w:val="0"/>
      <w:spacing w:line="400" w:lineRule="exact"/>
    </w:pPr>
    <w:rPr>
      <w:rFonts w:ascii="Arial" w:hAnsi="Arial"/>
      <w:szCs w:val="20"/>
      <w:lang w:eastAsia="fr-FR"/>
    </w:rPr>
  </w:style>
  <w:style w:type="paragraph" w:styleId="68">
    <w:name w:val="Subtitle"/>
    <w:basedOn w:val="5"/>
    <w:next w:val="9"/>
    <w:link w:val="338"/>
    <w:qFormat/>
    <w:uiPriority w:val="0"/>
    <w:pPr>
      <w:keepNext w:val="0"/>
      <w:keepLines/>
      <w:pageBreakBefore/>
      <w:numPr>
        <w:ilvl w:val="0"/>
        <w:numId w:val="0"/>
      </w:numPr>
      <w:tabs>
        <w:tab w:val="clear" w:pos="720"/>
      </w:tabs>
      <w:spacing w:before="4800" w:after="120" w:line="220" w:lineRule="atLeast"/>
      <w:jc w:val="center"/>
      <w:outlineLvl w:val="0"/>
    </w:pPr>
    <w:rPr>
      <w:rFonts w:ascii="SE Optimist" w:hAnsi="SE Optimist" w:eastAsia="汉仪中圆简" w:cs="Tahoma"/>
      <w:bCs w:val="0"/>
      <w:i/>
      <w:spacing w:val="-4"/>
      <w:kern w:val="28"/>
      <w:sz w:val="28"/>
      <w:szCs w:val="28"/>
      <w:lang w:val="en-AU"/>
    </w:rPr>
  </w:style>
  <w:style w:type="paragraph" w:styleId="69">
    <w:name w:val="List Number 5"/>
    <w:basedOn w:val="1"/>
    <w:qFormat/>
    <w:uiPriority w:val="0"/>
    <w:pPr>
      <w:widowControl w:val="0"/>
      <w:tabs>
        <w:tab w:val="left" w:pos="2040"/>
      </w:tabs>
      <w:adjustRightInd w:val="0"/>
      <w:snapToGrid w:val="0"/>
      <w:spacing w:line="580" w:lineRule="atLeast"/>
      <w:ind w:left="2040" w:hanging="360"/>
    </w:pPr>
    <w:rPr>
      <w:rFonts w:ascii="Times New Roman" w:hAnsi="Times New Roman" w:eastAsia="仿宋_GB2312"/>
      <w:kern w:val="2"/>
      <w:sz w:val="28"/>
      <w:szCs w:val="28"/>
    </w:rPr>
  </w:style>
  <w:style w:type="paragraph" w:styleId="70">
    <w:name w:val="List"/>
    <w:basedOn w:val="9"/>
    <w:qFormat/>
    <w:uiPriority w:val="0"/>
    <w:pPr>
      <w:widowControl w:val="0"/>
      <w:suppressAutoHyphens/>
      <w:spacing w:line="360" w:lineRule="auto"/>
      <w:ind w:right="0"/>
      <w:jc w:val="both"/>
    </w:pPr>
    <w:rPr>
      <w:rFonts w:ascii="Arial" w:hAnsi="Arial" w:cs="Tahoma"/>
      <w:kern w:val="21"/>
      <w:lang w:eastAsia="ar-SA"/>
    </w:rPr>
  </w:style>
  <w:style w:type="paragraph" w:styleId="71">
    <w:name w:val="footnote text"/>
    <w:basedOn w:val="1"/>
    <w:link w:val="429"/>
    <w:qFormat/>
    <w:uiPriority w:val="0"/>
    <w:pPr>
      <w:widowControl w:val="0"/>
      <w:snapToGrid w:val="0"/>
    </w:pPr>
    <w:rPr>
      <w:rFonts w:ascii="Times New Roman" w:hAnsi="Times New Roman"/>
      <w:kern w:val="2"/>
      <w:sz w:val="18"/>
      <w:szCs w:val="18"/>
    </w:rPr>
  </w:style>
  <w:style w:type="paragraph" w:styleId="72">
    <w:name w:val="toc 6"/>
    <w:basedOn w:val="1"/>
    <w:next w:val="1"/>
    <w:qFormat/>
    <w:uiPriority w:val="0"/>
    <w:pPr>
      <w:ind w:left="1000"/>
    </w:pPr>
    <w:rPr>
      <w:rFonts w:ascii="Times New Roman" w:hAnsi="Times New Roman"/>
      <w:sz w:val="18"/>
      <w:szCs w:val="18"/>
    </w:rPr>
  </w:style>
  <w:style w:type="paragraph" w:styleId="73">
    <w:name w:val="List 5"/>
    <w:basedOn w:val="1"/>
    <w:qFormat/>
    <w:uiPriority w:val="0"/>
    <w:pPr>
      <w:widowControl w:val="0"/>
      <w:ind w:left="100" w:leftChars="800" w:hanging="200" w:hangingChars="200"/>
      <w:jc w:val="both"/>
    </w:pPr>
    <w:rPr>
      <w:rFonts w:ascii="Times New Roman" w:hAnsi="Times New Roman"/>
      <w:kern w:val="2"/>
      <w:sz w:val="21"/>
    </w:rPr>
  </w:style>
  <w:style w:type="paragraph" w:styleId="74">
    <w:name w:val="Body Text Indent 3"/>
    <w:basedOn w:val="1"/>
    <w:link w:val="462"/>
    <w:qFormat/>
    <w:uiPriority w:val="99"/>
    <w:pPr>
      <w:widowControl w:val="0"/>
      <w:spacing w:after="120"/>
      <w:ind w:left="420" w:leftChars="200"/>
      <w:jc w:val="both"/>
    </w:pPr>
    <w:rPr>
      <w:rFonts w:ascii="Times New Roman" w:hAnsi="Times New Roman"/>
      <w:kern w:val="2"/>
      <w:sz w:val="16"/>
      <w:szCs w:val="16"/>
    </w:rPr>
  </w:style>
  <w:style w:type="paragraph" w:styleId="75">
    <w:name w:val="index 7"/>
    <w:basedOn w:val="1"/>
    <w:next w:val="1"/>
    <w:qFormat/>
    <w:uiPriority w:val="0"/>
    <w:pPr>
      <w:widowControl w:val="0"/>
      <w:ind w:left="1200" w:leftChars="1200"/>
      <w:jc w:val="both"/>
    </w:pPr>
    <w:rPr>
      <w:rFonts w:ascii="Times New Roman" w:hAnsi="Times New Roman"/>
      <w:kern w:val="2"/>
      <w:sz w:val="21"/>
    </w:rPr>
  </w:style>
  <w:style w:type="paragraph" w:styleId="76">
    <w:name w:val="index 9"/>
    <w:basedOn w:val="1"/>
    <w:next w:val="1"/>
    <w:qFormat/>
    <w:uiPriority w:val="0"/>
    <w:pPr>
      <w:widowControl w:val="0"/>
      <w:ind w:left="1600" w:leftChars="1600"/>
      <w:jc w:val="both"/>
    </w:pPr>
    <w:rPr>
      <w:rFonts w:ascii="Times New Roman" w:hAnsi="Times New Roman"/>
      <w:kern w:val="2"/>
      <w:sz w:val="21"/>
    </w:rPr>
  </w:style>
  <w:style w:type="paragraph" w:styleId="77">
    <w:name w:val="table of figures"/>
    <w:basedOn w:val="1"/>
    <w:next w:val="1"/>
    <w:qFormat/>
    <w:uiPriority w:val="0"/>
    <w:pPr>
      <w:widowControl w:val="0"/>
      <w:ind w:left="200" w:leftChars="200" w:hanging="200" w:hangingChars="200"/>
      <w:jc w:val="both"/>
    </w:pPr>
    <w:rPr>
      <w:rFonts w:ascii="Times New Roman" w:hAnsi="Times New Roman"/>
      <w:kern w:val="2"/>
      <w:sz w:val="21"/>
    </w:rPr>
  </w:style>
  <w:style w:type="paragraph" w:styleId="78">
    <w:name w:val="toc 2"/>
    <w:basedOn w:val="1"/>
    <w:next w:val="1"/>
    <w:qFormat/>
    <w:uiPriority w:val="39"/>
    <w:pPr>
      <w:tabs>
        <w:tab w:val="left" w:pos="800"/>
        <w:tab w:val="right" w:leader="dot" w:pos="10070"/>
      </w:tabs>
      <w:ind w:left="200"/>
    </w:pPr>
    <w:rPr>
      <w:rFonts w:ascii="Tahoma" w:hAnsi="Tahoma"/>
      <w:smallCaps/>
      <w:szCs w:val="20"/>
    </w:rPr>
  </w:style>
  <w:style w:type="paragraph" w:styleId="79">
    <w:name w:val="toc 9"/>
    <w:basedOn w:val="1"/>
    <w:next w:val="1"/>
    <w:qFormat/>
    <w:uiPriority w:val="0"/>
    <w:pPr>
      <w:ind w:left="1600"/>
    </w:pPr>
    <w:rPr>
      <w:rFonts w:ascii="Times New Roman" w:hAnsi="Times New Roman"/>
      <w:sz w:val="18"/>
      <w:szCs w:val="18"/>
    </w:rPr>
  </w:style>
  <w:style w:type="paragraph" w:styleId="80">
    <w:name w:val="Body Text 2"/>
    <w:basedOn w:val="1"/>
    <w:link w:val="207"/>
    <w:qFormat/>
    <w:uiPriority w:val="0"/>
    <w:pPr>
      <w:spacing w:after="120" w:line="480" w:lineRule="auto"/>
    </w:pPr>
  </w:style>
  <w:style w:type="paragraph" w:styleId="81">
    <w:name w:val="List 4"/>
    <w:basedOn w:val="1"/>
    <w:qFormat/>
    <w:uiPriority w:val="0"/>
    <w:pPr>
      <w:widowControl w:val="0"/>
      <w:ind w:left="100" w:leftChars="600" w:hanging="200" w:hangingChars="200"/>
      <w:jc w:val="both"/>
    </w:pPr>
    <w:rPr>
      <w:rFonts w:ascii="Times New Roman" w:hAnsi="Times New Roman"/>
      <w:kern w:val="2"/>
      <w:sz w:val="21"/>
    </w:rPr>
  </w:style>
  <w:style w:type="paragraph" w:styleId="82">
    <w:name w:val="List Continue 2"/>
    <w:basedOn w:val="1"/>
    <w:qFormat/>
    <w:uiPriority w:val="0"/>
    <w:pPr>
      <w:widowControl w:val="0"/>
      <w:spacing w:after="120"/>
      <w:ind w:left="840" w:leftChars="400"/>
      <w:jc w:val="both"/>
    </w:pPr>
    <w:rPr>
      <w:rFonts w:ascii="Times New Roman" w:hAnsi="Times New Roman"/>
      <w:kern w:val="2"/>
      <w:sz w:val="21"/>
    </w:rPr>
  </w:style>
  <w:style w:type="paragraph" w:styleId="83">
    <w:name w:val="Message Header"/>
    <w:basedOn w:val="1"/>
    <w:link w:val="373"/>
    <w:qFormat/>
    <w:uiPriority w:val="0"/>
    <w:pPr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  <w:jc w:val="both"/>
    </w:pPr>
    <w:rPr>
      <w:rFonts w:ascii="Arial" w:hAnsi="Arial" w:cs="Arial"/>
      <w:kern w:val="2"/>
    </w:rPr>
  </w:style>
  <w:style w:type="paragraph" w:styleId="84">
    <w:name w:val="HTML Preformatted"/>
    <w:basedOn w:val="1"/>
    <w:link w:val="200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eastAsia="Arial Unicode MS"/>
      <w:sz w:val="21"/>
      <w:szCs w:val="21"/>
      <w:lang w:val="zh-CN"/>
    </w:rPr>
  </w:style>
  <w:style w:type="paragraph" w:styleId="85">
    <w:name w:val="Normal (Web)"/>
    <w:basedOn w:val="1"/>
    <w:qFormat/>
    <w:uiPriority w:val="0"/>
    <w:pPr>
      <w:spacing w:before="100" w:beforeAutospacing="1" w:after="109"/>
    </w:pPr>
    <w:rPr>
      <w:rFonts w:ascii="Times New Roman" w:hAnsi="Times New Roman"/>
    </w:rPr>
  </w:style>
  <w:style w:type="paragraph" w:styleId="86">
    <w:name w:val="List Continue 3"/>
    <w:basedOn w:val="1"/>
    <w:qFormat/>
    <w:uiPriority w:val="0"/>
    <w:pPr>
      <w:widowControl w:val="0"/>
      <w:spacing w:after="120"/>
      <w:ind w:left="1260" w:leftChars="600"/>
      <w:jc w:val="both"/>
    </w:pPr>
    <w:rPr>
      <w:rFonts w:ascii="Times New Roman" w:hAnsi="Times New Roman"/>
      <w:kern w:val="2"/>
      <w:sz w:val="21"/>
    </w:rPr>
  </w:style>
  <w:style w:type="paragraph" w:styleId="87">
    <w:name w:val="index 2"/>
    <w:basedOn w:val="1"/>
    <w:next w:val="1"/>
    <w:qFormat/>
    <w:uiPriority w:val="0"/>
    <w:pPr>
      <w:widowControl w:val="0"/>
      <w:spacing w:line="360" w:lineRule="auto"/>
      <w:ind w:left="200" w:leftChars="200" w:firstLine="200" w:firstLineChars="200"/>
      <w:jc w:val="both"/>
    </w:pPr>
    <w:rPr>
      <w:rFonts w:ascii="Arial" w:hAnsi="Arial"/>
      <w:kern w:val="2"/>
    </w:rPr>
  </w:style>
  <w:style w:type="paragraph" w:styleId="88">
    <w:name w:val="Title"/>
    <w:basedOn w:val="1"/>
    <w:next w:val="1"/>
    <w:link w:val="151"/>
    <w:qFormat/>
    <w:uiPriority w:val="0"/>
    <w:pPr>
      <w:widowControl w:val="0"/>
      <w:tabs>
        <w:tab w:val="right" w:pos="1560"/>
        <w:tab w:val="right" w:pos="7797"/>
        <w:tab w:val="left" w:pos="7938"/>
      </w:tabs>
      <w:spacing w:before="204" w:line="400" w:lineRule="exact"/>
      <w:ind w:left="1701" w:hanging="1701"/>
    </w:pPr>
    <w:rPr>
      <w:rFonts w:ascii="Arial" w:hAnsi="Arial"/>
      <w:color w:val="000000"/>
      <w:szCs w:val="20"/>
      <w:lang w:val="zh-CN" w:eastAsia="fr-FR"/>
    </w:rPr>
  </w:style>
  <w:style w:type="character" w:styleId="90">
    <w:name w:val="Strong"/>
    <w:qFormat/>
    <w:uiPriority w:val="0"/>
    <w:rPr>
      <w:b/>
      <w:bCs/>
    </w:rPr>
  </w:style>
  <w:style w:type="character" w:styleId="91">
    <w:name w:val="page number"/>
    <w:qFormat/>
    <w:uiPriority w:val="0"/>
  </w:style>
  <w:style w:type="character" w:styleId="92">
    <w:name w:val="FollowedHyperlink"/>
    <w:qFormat/>
    <w:uiPriority w:val="99"/>
    <w:rPr>
      <w:color w:val="800080"/>
      <w:u w:val="single"/>
    </w:rPr>
  </w:style>
  <w:style w:type="character" w:styleId="93">
    <w:name w:val="Emphasis"/>
    <w:qFormat/>
    <w:uiPriority w:val="20"/>
    <w:rPr>
      <w:color w:val="CC0033"/>
    </w:rPr>
  </w:style>
  <w:style w:type="character" w:styleId="94">
    <w:name w:val="Hyperlink"/>
    <w:qFormat/>
    <w:uiPriority w:val="99"/>
    <w:rPr>
      <w:rFonts w:ascii="Tahoma" w:hAnsi="Tahoma"/>
      <w:color w:val="0000FF"/>
      <w:u w:val="single"/>
    </w:rPr>
  </w:style>
  <w:style w:type="character" w:styleId="95">
    <w:name w:val="annotation reference"/>
    <w:qFormat/>
    <w:uiPriority w:val="99"/>
    <w:rPr>
      <w:sz w:val="18"/>
    </w:rPr>
  </w:style>
  <w:style w:type="character" w:styleId="96">
    <w:name w:val="footnote reference"/>
    <w:qFormat/>
    <w:uiPriority w:val="0"/>
    <w:rPr>
      <w:vertAlign w:val="superscript"/>
    </w:rPr>
  </w:style>
  <w:style w:type="table" w:styleId="98">
    <w:name w:val="Table Grid"/>
    <w:basedOn w:val="97"/>
    <w:qFormat/>
    <w:uiPriority w:val="39"/>
    <w:rPr>
      <w:rFonts w:ascii="Verdana" w:hAnsi="Verdana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styleId="99">
    <w:name w:val="Table Theme"/>
    <w:basedOn w:val="97"/>
    <w:qFormat/>
    <w:uiPriority w:val="0"/>
    <w:pPr>
      <w:widowControl w:val="0"/>
      <w:suppressAutoHyphens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0">
    <w:name w:val="Table Elegant"/>
    <w:basedOn w:val="97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1">
    <w:name w:val="Table 3D effects 1"/>
    <w:basedOn w:val="97"/>
    <w:qFormat/>
    <w:uiPriority w:val="0"/>
    <w:pPr>
      <w:widowControl w:val="0"/>
      <w:suppressAutoHyphens/>
      <w:spacing w:line="360" w:lineRule="auto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2">
    <w:name w:val="Table 3D effects 3"/>
    <w:basedOn w:val="97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3">
    <w:name w:val="Table List 1"/>
    <w:basedOn w:val="97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4">
    <w:name w:val="Table Grid 1"/>
    <w:basedOn w:val="97"/>
    <w:qFormat/>
    <w:uiPriority w:val="0"/>
    <w:pPr>
      <w:widowControl w:val="0"/>
      <w:suppressAutoHyphens/>
      <w:spacing w:line="360" w:lineRule="auto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05">
    <w:name w:val="Table Grid 7"/>
    <w:basedOn w:val="97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06">
    <w:name w:val="Table Grid 8"/>
    <w:basedOn w:val="97"/>
    <w:qFormat/>
    <w:uiPriority w:val="0"/>
    <w:rPr>
      <w:rFonts w:ascii="Verdana" w:hAnsi="Verdana"/>
      <w:sz w:val="18"/>
    </w:rPr>
    <w:tblPr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solid" w:color="DDDDDD" w:fill="E0E0E0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Light List Accent 3"/>
    <w:basedOn w:val="97"/>
    <w:qFormat/>
    <w:uiPriority w:val="61"/>
    <w:rPr>
      <w:rFonts w:ascii="Calibri" w:hAnsi="Calibri"/>
      <w:sz w:val="22"/>
      <w:szCs w:val="22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108">
    <w:name w:val="标题 2 Char1"/>
    <w:link w:val="4"/>
    <w:qFormat/>
    <w:uiPriority w:val="0"/>
    <w:rPr>
      <w:rFonts w:ascii="Arial" w:hAnsi="Arial" w:eastAsia="宋体"/>
      <w:b/>
      <w:iCs/>
      <w:kern w:val="32"/>
      <w:sz w:val="32"/>
      <w:szCs w:val="28"/>
      <w:lang w:val="zh-CN" w:eastAsia="en-US"/>
    </w:rPr>
  </w:style>
  <w:style w:type="character" w:customStyle="1" w:styleId="109">
    <w:name w:val="标题 3 Char"/>
    <w:link w:val="5"/>
    <w:qFormat/>
    <w:uiPriority w:val="0"/>
    <w:rPr>
      <w:rFonts w:ascii="Arial" w:hAnsi="Arial" w:eastAsia="宋体"/>
      <w:b/>
      <w:bCs/>
      <w:iCs/>
      <w:kern w:val="32"/>
      <w:sz w:val="24"/>
      <w:szCs w:val="26"/>
      <w:lang w:val="zh-CN" w:eastAsia="en-US"/>
    </w:rPr>
  </w:style>
  <w:style w:type="character" w:customStyle="1" w:styleId="110">
    <w:name w:val="标题 1 Char1"/>
    <w:link w:val="2"/>
    <w:qFormat/>
    <w:uiPriority w:val="0"/>
    <w:rPr>
      <w:rFonts w:ascii="Arial" w:hAnsi="Arial" w:eastAsia="宋体"/>
      <w:b/>
      <w:bCs/>
      <w:kern w:val="32"/>
      <w:sz w:val="36"/>
      <w:szCs w:val="36"/>
      <w:lang w:eastAsia="en-US"/>
    </w:rPr>
  </w:style>
  <w:style w:type="character" w:customStyle="1" w:styleId="111">
    <w:name w:val="正文文本 Char1"/>
    <w:link w:val="9"/>
    <w:qFormat/>
    <w:uiPriority w:val="0"/>
    <w:rPr>
      <w:rFonts w:ascii="Verdana" w:hAnsi="Verdana"/>
      <w:szCs w:val="24"/>
      <w:lang w:val="en-US" w:eastAsia="en-US" w:bidi="ar-SA"/>
    </w:rPr>
  </w:style>
  <w:style w:type="character" w:customStyle="1" w:styleId="112">
    <w:name w:val="标题 4 Char"/>
    <w:link w:val="6"/>
    <w:qFormat/>
    <w:uiPriority w:val="0"/>
    <w:rPr>
      <w:rFonts w:ascii="Arial" w:hAnsi="Arial"/>
      <w:b/>
      <w:iCs/>
      <w:kern w:val="32"/>
      <w:sz w:val="22"/>
      <w:szCs w:val="28"/>
      <w:lang w:val="zh-CN" w:eastAsia="en-US"/>
    </w:rPr>
  </w:style>
  <w:style w:type="character" w:customStyle="1" w:styleId="113">
    <w:name w:val="标题 6 Char"/>
    <w:link w:val="8"/>
    <w:qFormat/>
    <w:uiPriority w:val="0"/>
    <w:rPr>
      <w:rFonts w:ascii="Arial" w:hAnsi="Arial" w:cs="宋体"/>
      <w:b/>
      <w:bCs/>
      <w:sz w:val="36"/>
      <w:szCs w:val="22"/>
      <w:lang w:val="zh-CN"/>
    </w:rPr>
  </w:style>
  <w:style w:type="character" w:customStyle="1" w:styleId="114">
    <w:name w:val="标题 7 Char"/>
    <w:link w:val="10"/>
    <w:qFormat/>
    <w:uiPriority w:val="0"/>
    <w:rPr>
      <w:rFonts w:ascii="Arial" w:hAnsi="Arial" w:cs="宋体"/>
      <w:b/>
      <w:bCs/>
      <w:sz w:val="32"/>
      <w:szCs w:val="22"/>
      <w:lang w:val="zh-CN"/>
    </w:rPr>
  </w:style>
  <w:style w:type="character" w:customStyle="1" w:styleId="115">
    <w:name w:val="标题 9 Char"/>
    <w:link w:val="12"/>
    <w:qFormat/>
    <w:uiPriority w:val="0"/>
    <w:rPr>
      <w:rFonts w:ascii="Arial" w:hAnsi="Arial" w:cs="Arial"/>
      <w:b/>
      <w:sz w:val="22"/>
      <w:szCs w:val="22"/>
      <w:lang w:val="en-CA" w:eastAsia="en-US" w:bidi="ar-SA"/>
    </w:rPr>
  </w:style>
  <w:style w:type="paragraph" w:customStyle="1" w:styleId="116">
    <w:name w:val="Title - CompanyName"/>
    <w:next w:val="1"/>
    <w:qFormat/>
    <w:uiPriority w:val="0"/>
    <w:pPr>
      <w:ind w:left="1440"/>
    </w:pPr>
    <w:rPr>
      <w:rFonts w:ascii="Tahoma" w:hAnsi="Tahoma" w:eastAsia="宋体" w:cs="Times New Roman"/>
      <w:sz w:val="64"/>
      <w:lang w:val="en-US" w:eastAsia="en-US" w:bidi="ar-SA"/>
    </w:rPr>
  </w:style>
  <w:style w:type="paragraph" w:customStyle="1" w:styleId="117">
    <w:name w:val="Title - Project Description"/>
    <w:basedOn w:val="116"/>
    <w:qFormat/>
    <w:uiPriority w:val="0"/>
    <w:rPr>
      <w:sz w:val="36"/>
    </w:rPr>
  </w:style>
  <w:style w:type="paragraph" w:customStyle="1" w:styleId="118">
    <w:name w:val="Body Text - Bullet"/>
    <w:basedOn w:val="9"/>
    <w:link w:val="119"/>
    <w:qFormat/>
    <w:uiPriority w:val="0"/>
    <w:pPr>
      <w:numPr>
        <w:ilvl w:val="0"/>
        <w:numId w:val="3"/>
      </w:numPr>
      <w:tabs>
        <w:tab w:val="clear" w:pos="360"/>
      </w:tabs>
      <w:spacing w:after="60"/>
    </w:pPr>
    <w:rPr>
      <w:lang w:val="zh-CN"/>
    </w:rPr>
  </w:style>
  <w:style w:type="character" w:customStyle="1" w:styleId="119">
    <w:name w:val="Body Text - Bullet Char Char"/>
    <w:link w:val="118"/>
    <w:qFormat/>
    <w:uiPriority w:val="0"/>
    <w:rPr>
      <w:rFonts w:ascii="宋体" w:hAnsi="宋体" w:cs="宋体"/>
      <w:sz w:val="24"/>
      <w:szCs w:val="24"/>
      <w:lang w:val="zh-CN"/>
    </w:rPr>
  </w:style>
  <w:style w:type="paragraph" w:customStyle="1" w:styleId="120">
    <w:name w:val="Table Text"/>
    <w:basedOn w:val="1"/>
    <w:qFormat/>
    <w:uiPriority w:val="0"/>
    <w:pPr>
      <w:framePr w:hSpace="180" w:wrap="around" w:vAnchor="text" w:hAnchor="margin" w:x="108" w:y="96"/>
      <w:spacing w:before="40" w:after="40"/>
      <w:ind w:left="14"/>
    </w:pPr>
    <w:rPr>
      <w:rFonts w:cs="Arial"/>
      <w:sz w:val="18"/>
    </w:rPr>
  </w:style>
  <w:style w:type="paragraph" w:customStyle="1" w:styleId="121">
    <w:name w:val="Contents"/>
    <w:next w:val="9"/>
    <w:qFormat/>
    <w:uiPriority w:val="0"/>
    <w:pPr>
      <w:keepNext/>
      <w:spacing w:before="120"/>
    </w:pPr>
    <w:rPr>
      <w:rFonts w:ascii="Arial" w:hAnsi="Arial" w:eastAsia="宋体" w:cs="Arial"/>
      <w:b/>
      <w:bCs/>
      <w:kern w:val="32"/>
      <w:sz w:val="36"/>
      <w:szCs w:val="44"/>
      <w:lang w:val="en-US" w:eastAsia="en-US" w:bidi="ar-SA"/>
    </w:rPr>
  </w:style>
  <w:style w:type="paragraph" w:customStyle="1" w:styleId="122">
    <w:name w:val="Table Heading"/>
    <w:qFormat/>
    <w:uiPriority w:val="0"/>
    <w:pPr>
      <w:spacing w:before="60" w:after="60"/>
      <w:ind w:left="14"/>
    </w:pPr>
    <w:rPr>
      <w:rFonts w:ascii="Verdana" w:hAnsi="Verdana" w:eastAsia="宋体" w:cs="Times New Roman"/>
      <w:b/>
      <w:sz w:val="18"/>
      <w:lang w:val="en-US" w:eastAsia="en-US" w:bidi="ar-SA"/>
    </w:rPr>
  </w:style>
  <w:style w:type="paragraph" w:customStyle="1" w:styleId="123">
    <w:name w:val="Heading 11"/>
    <w:basedOn w:val="1"/>
    <w:qFormat/>
    <w:uiPriority w:val="0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000000"/>
      <w:kern w:val="36"/>
    </w:rPr>
  </w:style>
  <w:style w:type="table" w:customStyle="1" w:styleId="124">
    <w:name w:val="Proposal Table Grid"/>
    <w:basedOn w:val="97"/>
    <w:qFormat/>
    <w:uiPriority w:val="0"/>
    <w:tblPr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solid" w:color="DDDDDD" w:fill="auto"/>
      </w:tcPr>
    </w:tblStylePr>
  </w:style>
  <w:style w:type="paragraph" w:customStyle="1" w:styleId="125">
    <w:name w:val="Hidden Text"/>
    <w:basedOn w:val="9"/>
    <w:link w:val="126"/>
    <w:qFormat/>
    <w:uiPriority w:val="0"/>
    <w:rPr>
      <w:vanish/>
      <w:color w:val="FF0000"/>
    </w:rPr>
  </w:style>
  <w:style w:type="character" w:customStyle="1" w:styleId="126">
    <w:name w:val="Hidden Text Char"/>
    <w:link w:val="125"/>
    <w:qFormat/>
    <w:uiPriority w:val="0"/>
    <w:rPr>
      <w:rFonts w:ascii="Verdana" w:hAnsi="Verdana"/>
      <w:vanish/>
      <w:color w:val="FF0000"/>
      <w:szCs w:val="24"/>
      <w:lang w:val="en-US" w:eastAsia="en-US" w:bidi="ar-SA"/>
    </w:rPr>
  </w:style>
  <w:style w:type="paragraph" w:customStyle="1" w:styleId="127">
    <w:name w:val="ItemNumbers"/>
    <w:basedOn w:val="120"/>
    <w:qFormat/>
    <w:uiPriority w:val="0"/>
    <w:pPr>
      <w:framePr w:hSpace="0" w:vAnchor="margin" w:hAnchor="text" w:xAlign="left" w:yAlign="inline"/>
    </w:pPr>
    <w:rPr>
      <w:sz w:val="16"/>
    </w:rPr>
  </w:style>
  <w:style w:type="character" w:customStyle="1" w:styleId="128">
    <w:name w:val="Body Text - Bullet Char"/>
    <w:basedOn w:val="111"/>
    <w:qFormat/>
    <w:uiPriority w:val="0"/>
    <w:rPr>
      <w:rFonts w:ascii="Verdana" w:hAnsi="Verdana"/>
      <w:szCs w:val="24"/>
      <w:lang w:val="en-US" w:eastAsia="en-US" w:bidi="ar-SA"/>
    </w:rPr>
  </w:style>
  <w:style w:type="paragraph" w:customStyle="1" w:styleId="129">
    <w:name w:val="Application"/>
    <w:qFormat/>
    <w:uiPriority w:val="0"/>
    <w:pPr>
      <w:spacing w:before="120" w:line="240" w:lineRule="atLeast"/>
    </w:pPr>
    <w:rPr>
      <w:rFonts w:ascii="Verdana" w:hAnsi="Verdana" w:eastAsia="宋体" w:cs="Times New Roman"/>
      <w:color w:val="333333"/>
      <w:lang w:val="en-US" w:eastAsia="en-US" w:bidi="ar-SA"/>
    </w:rPr>
  </w:style>
  <w:style w:type="paragraph" w:customStyle="1" w:styleId="130">
    <w:name w:val="Bullet 1"/>
    <w:qFormat/>
    <w:uiPriority w:val="0"/>
    <w:pPr>
      <w:numPr>
        <w:ilvl w:val="1"/>
        <w:numId w:val="4"/>
      </w:numPr>
      <w:tabs>
        <w:tab w:val="left" w:pos="1260"/>
        <w:tab w:val="clear" w:pos="1211"/>
      </w:tabs>
      <w:spacing w:before="240"/>
      <w:ind w:left="1260" w:hanging="409"/>
    </w:pPr>
    <w:rPr>
      <w:rFonts w:ascii="Verdana" w:hAnsi="Verdana" w:eastAsia="宋体" w:cs="Times New Roman"/>
      <w:lang w:val="en-US" w:eastAsia="en-US" w:bidi="ar-SA"/>
    </w:rPr>
  </w:style>
  <w:style w:type="paragraph" w:customStyle="1" w:styleId="131">
    <w:name w:val="Heading 2 - Section 2"/>
    <w:basedOn w:val="1"/>
    <w:qFormat/>
    <w:uiPriority w:val="0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132">
    <w:name w:val="Section 1 Industrial"/>
    <w:qFormat/>
    <w:uiPriority w:val="0"/>
    <w:pPr>
      <w:spacing w:before="120"/>
      <w:ind w:left="720"/>
    </w:pPr>
    <w:rPr>
      <w:rFonts w:ascii="Verdana" w:hAnsi="Verdana" w:eastAsia="宋体" w:cs="Times New Roman"/>
      <w:lang w:val="en-CA" w:eastAsia="en-US" w:bidi="ar-SA"/>
    </w:rPr>
  </w:style>
  <w:style w:type="paragraph" w:customStyle="1" w:styleId="133">
    <w:name w:val="Section 1 Universities"/>
    <w:qFormat/>
    <w:uiPriority w:val="0"/>
    <w:pPr>
      <w:spacing w:before="120"/>
      <w:ind w:left="720"/>
    </w:pPr>
    <w:rPr>
      <w:rFonts w:ascii="Verdana" w:hAnsi="Verdana" w:eastAsia="宋体" w:cs="Times New Roman"/>
      <w:lang w:val="en-CA" w:eastAsia="en-US" w:bidi="ar-SA"/>
    </w:rPr>
  </w:style>
  <w:style w:type="paragraph" w:customStyle="1" w:styleId="134">
    <w:name w:val="Section 1 Critical Power"/>
    <w:qFormat/>
    <w:uiPriority w:val="0"/>
    <w:pPr>
      <w:spacing w:before="120"/>
      <w:ind w:left="720"/>
    </w:pPr>
    <w:rPr>
      <w:rFonts w:ascii="Verdana" w:hAnsi="Verdana" w:eastAsia="宋体" w:cs="Times New Roman"/>
      <w:lang w:val="en-CA" w:eastAsia="en-US" w:bidi="ar-SA"/>
    </w:rPr>
  </w:style>
  <w:style w:type="paragraph" w:customStyle="1" w:styleId="135">
    <w:name w:val="Section 3 Hardware Products"/>
    <w:basedOn w:val="7"/>
    <w:next w:val="9"/>
    <w:qFormat/>
    <w:uiPriority w:val="0"/>
    <w:pPr>
      <w:keepNext w:val="0"/>
      <w:numPr>
        <w:ilvl w:val="0"/>
        <w:numId w:val="0"/>
      </w:numPr>
      <w:tabs>
        <w:tab w:val="clear" w:pos="720"/>
        <w:tab w:val="clear" w:pos="2160"/>
      </w:tabs>
      <w:spacing w:before="360"/>
      <w:ind w:left="720"/>
    </w:pPr>
    <w:rPr>
      <w:iCs/>
      <w:kern w:val="0"/>
      <w:szCs w:val="20"/>
    </w:rPr>
  </w:style>
  <w:style w:type="paragraph" w:customStyle="1" w:styleId="136">
    <w:name w:val="Section 3 Software Products"/>
    <w:basedOn w:val="7"/>
    <w:qFormat/>
    <w:uiPriority w:val="0"/>
    <w:pPr>
      <w:keepNext w:val="0"/>
      <w:numPr>
        <w:ilvl w:val="0"/>
        <w:numId w:val="0"/>
      </w:numPr>
      <w:tabs>
        <w:tab w:val="clear" w:pos="720"/>
        <w:tab w:val="clear" w:pos="2160"/>
      </w:tabs>
      <w:spacing w:before="360"/>
      <w:ind w:left="720"/>
    </w:pPr>
    <w:rPr>
      <w:iCs/>
      <w:kern w:val="0"/>
      <w:lang w:val="en-CA"/>
    </w:rPr>
  </w:style>
  <w:style w:type="character" w:customStyle="1" w:styleId="137">
    <w:name w:val="Char Char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paragraph" w:customStyle="1" w:styleId="138">
    <w:name w:val="AutoCorrect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customStyle="1" w:styleId="139">
    <w:name w:val="Default"/>
    <w:qFormat/>
    <w:uiPriority w:val="0"/>
    <w:pPr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en-US" w:bidi="ar-SA"/>
    </w:rPr>
  </w:style>
  <w:style w:type="character" w:customStyle="1" w:styleId="140">
    <w:name w:val="Char Char1"/>
    <w:qFormat/>
    <w:uiPriority w:val="0"/>
    <w:rPr>
      <w:rFonts w:ascii="Verdana" w:hAnsi="Verdana"/>
      <w:szCs w:val="24"/>
      <w:lang w:val="en-US" w:eastAsia="en-US" w:bidi="ar-SA"/>
    </w:rPr>
  </w:style>
  <w:style w:type="paragraph" w:customStyle="1" w:styleId="141">
    <w:name w:val="Body Text 2 - Bullet"/>
    <w:basedOn w:val="80"/>
    <w:qFormat/>
    <w:uiPriority w:val="0"/>
    <w:pPr>
      <w:tabs>
        <w:tab w:val="left" w:pos="1080"/>
      </w:tabs>
      <w:spacing w:after="60" w:line="240" w:lineRule="auto"/>
      <w:ind w:left="1080" w:right="360" w:hanging="245"/>
    </w:pPr>
  </w:style>
  <w:style w:type="paragraph" w:customStyle="1" w:styleId="142">
    <w:name w:val="List Paragraph"/>
    <w:basedOn w:val="1"/>
    <w:link w:val="672"/>
    <w:qFormat/>
    <w:uiPriority w:val="34"/>
    <w:pPr>
      <w:spacing w:after="200" w:line="276" w:lineRule="auto"/>
      <w:ind w:left="720"/>
      <w:contextualSpacing/>
    </w:pPr>
    <w:rPr>
      <w:rFonts w:ascii="Arial" w:hAnsi="Arial"/>
      <w:color w:val="626469"/>
      <w:szCs w:val="22"/>
    </w:rPr>
  </w:style>
  <w:style w:type="paragraph" w:customStyle="1" w:styleId="143">
    <w:name w:val="Char Char Char1 Char Char Char Char Char Char Char Char Char Char Char Char"/>
    <w:basedOn w:val="1"/>
    <w:qFormat/>
    <w:uiPriority w:val="0"/>
    <w:pPr>
      <w:spacing w:after="160" w:line="240" w:lineRule="exact"/>
    </w:pPr>
    <w:rPr>
      <w:rFonts w:eastAsia="楷体_GB2312"/>
      <w:b/>
      <w:i/>
      <w:iCs/>
      <w:color w:val="000000"/>
      <w:szCs w:val="20"/>
    </w:rPr>
  </w:style>
  <w:style w:type="paragraph" w:customStyle="1" w:styleId="144">
    <w:name w:val="Pa2"/>
    <w:basedOn w:val="139"/>
    <w:next w:val="139"/>
    <w:qFormat/>
    <w:uiPriority w:val="0"/>
    <w:pPr>
      <w:widowControl w:val="0"/>
      <w:spacing w:line="181" w:lineRule="atLeast"/>
    </w:pPr>
    <w:rPr>
      <w:rFonts w:ascii="Helvetica Light" w:hAnsi="Times New Roman" w:eastAsia="Helvetica Light" w:cs="Times New Roman"/>
      <w:color w:val="auto"/>
      <w:lang w:eastAsia="zh-CN"/>
    </w:rPr>
  </w:style>
  <w:style w:type="paragraph" w:customStyle="1" w:styleId="145">
    <w:name w:val="Pa3"/>
    <w:basedOn w:val="139"/>
    <w:next w:val="139"/>
    <w:qFormat/>
    <w:uiPriority w:val="0"/>
    <w:pPr>
      <w:widowControl w:val="0"/>
      <w:spacing w:line="181" w:lineRule="atLeast"/>
    </w:pPr>
    <w:rPr>
      <w:rFonts w:ascii="Helvetica Light" w:hAnsi="Times New Roman" w:eastAsia="Helvetica Light" w:cs="Times New Roman"/>
      <w:color w:val="auto"/>
      <w:lang w:eastAsia="zh-CN"/>
    </w:rPr>
  </w:style>
  <w:style w:type="character" w:customStyle="1" w:styleId="146">
    <w:name w:val="Style apple-style-span + (Latin) Times New Roman (Asian) 宋体 (Symb..."/>
    <w:qFormat/>
    <w:uiPriority w:val="0"/>
    <w:rPr>
      <w:rFonts w:ascii="Times New Roman" w:hAnsi="Times New Roman" w:eastAsia="宋体"/>
      <w:color w:val="333333"/>
      <w:sz w:val="21"/>
      <w:shd w:val="clear" w:color="auto" w:fill="auto"/>
    </w:rPr>
  </w:style>
  <w:style w:type="character" w:customStyle="1" w:styleId="147">
    <w:name w:val="Style apple-style-span + (Latin) Times New Roman (Asian) 宋体 10.5 ..."/>
    <w:qFormat/>
    <w:uiPriority w:val="0"/>
    <w:rPr>
      <w:rFonts w:ascii="Times New Roman" w:hAnsi="Times New Roman" w:eastAsia="宋体"/>
      <w:color w:val="333333"/>
      <w:sz w:val="21"/>
      <w:shd w:val="clear" w:color="auto" w:fill="auto"/>
    </w:rPr>
  </w:style>
  <w:style w:type="paragraph" w:customStyle="1" w:styleId="148">
    <w:name w:val="Style After:  0 pt Line spacing:  1.5 lines Pattern: Clear (Custo..."/>
    <w:basedOn w:val="1"/>
    <w:qFormat/>
    <w:uiPriority w:val="0"/>
    <w:pPr>
      <w:spacing w:line="360" w:lineRule="auto"/>
    </w:pPr>
    <w:rPr>
      <w:rFonts w:ascii="Arial" w:hAnsi="Arial" w:eastAsia="Times New Roman"/>
      <w:color w:val="626469"/>
      <w:szCs w:val="20"/>
    </w:rPr>
  </w:style>
  <w:style w:type="character" w:customStyle="1" w:styleId="149">
    <w:name w:val="long_text"/>
    <w:basedOn w:val="89"/>
    <w:qFormat/>
    <w:uiPriority w:val="0"/>
  </w:style>
  <w:style w:type="paragraph" w:customStyle="1" w:styleId="150">
    <w:name w:val="Bordure Dessus"/>
    <w:basedOn w:val="1"/>
    <w:qFormat/>
    <w:uiPriority w:val="0"/>
    <w:pPr>
      <w:widowControl w:val="0"/>
      <w:pBdr>
        <w:top w:val="single" w:color="auto" w:sz="12" w:space="1"/>
        <w:between w:val="single" w:color="auto" w:sz="12" w:space="1"/>
      </w:pBdr>
      <w:spacing w:line="400" w:lineRule="exact"/>
      <w:ind w:left="-1701"/>
    </w:pPr>
    <w:rPr>
      <w:rFonts w:ascii="Arial" w:hAnsi="Arial"/>
      <w:color w:val="000000"/>
      <w:szCs w:val="20"/>
      <w:lang w:eastAsia="fr-FR"/>
    </w:rPr>
  </w:style>
  <w:style w:type="character" w:customStyle="1" w:styleId="151">
    <w:name w:val="标题 Char"/>
    <w:link w:val="88"/>
    <w:qFormat/>
    <w:uiPriority w:val="0"/>
    <w:rPr>
      <w:rFonts w:ascii="Arial" w:hAnsi="Arial"/>
      <w:color w:val="000000"/>
      <w:lang w:eastAsia="fr-FR"/>
    </w:rPr>
  </w:style>
  <w:style w:type="paragraph" w:customStyle="1" w:styleId="152">
    <w:name w:val="SuiteTitre"/>
    <w:basedOn w:val="1"/>
    <w:qFormat/>
    <w:uiPriority w:val="0"/>
    <w:pPr>
      <w:widowControl w:val="0"/>
      <w:spacing w:line="400" w:lineRule="exact"/>
      <w:ind w:left="1701"/>
    </w:pPr>
    <w:rPr>
      <w:rFonts w:ascii="Arial" w:hAnsi="Arial"/>
      <w:color w:val="000000"/>
      <w:szCs w:val="20"/>
      <w:lang w:eastAsia="fr-FR"/>
    </w:rPr>
  </w:style>
  <w:style w:type="paragraph" w:customStyle="1" w:styleId="153">
    <w:name w:val="TitreGras"/>
    <w:basedOn w:val="88"/>
    <w:next w:val="154"/>
    <w:qFormat/>
    <w:uiPriority w:val="0"/>
    <w:rPr>
      <w:b/>
    </w:rPr>
  </w:style>
  <w:style w:type="paragraph" w:customStyle="1" w:styleId="154">
    <w:name w:val="SuiteTitreGras"/>
    <w:basedOn w:val="153"/>
    <w:qFormat/>
    <w:uiPriority w:val="0"/>
    <w:pPr>
      <w:spacing w:before="0"/>
      <w:ind w:firstLine="0"/>
    </w:pPr>
  </w:style>
  <w:style w:type="paragraph" w:customStyle="1" w:styleId="155">
    <w:name w:val="Service"/>
    <w:basedOn w:val="88"/>
    <w:qFormat/>
    <w:uiPriority w:val="0"/>
    <w:pPr>
      <w:tabs>
        <w:tab w:val="clear" w:pos="1560"/>
        <w:tab w:val="clear" w:pos="7797"/>
      </w:tabs>
      <w:spacing w:before="0"/>
      <w:ind w:firstLine="0"/>
    </w:pPr>
    <w:rPr>
      <w:b/>
      <w:sz w:val="18"/>
    </w:rPr>
  </w:style>
  <w:style w:type="paragraph" w:customStyle="1" w:styleId="156">
    <w:name w:val="Objectif"/>
    <w:basedOn w:val="88"/>
    <w:next w:val="157"/>
    <w:qFormat/>
    <w:uiPriority w:val="0"/>
    <w:pPr>
      <w:spacing w:before="480" w:after="1200"/>
    </w:pPr>
    <w:rPr>
      <w:b/>
    </w:rPr>
  </w:style>
  <w:style w:type="paragraph" w:customStyle="1" w:styleId="157">
    <w:name w:val="Texte."/>
    <w:basedOn w:val="1"/>
    <w:qFormat/>
    <w:uiPriority w:val="0"/>
    <w:pPr>
      <w:widowControl w:val="0"/>
      <w:spacing w:after="160" w:line="400" w:lineRule="exact"/>
      <w:ind w:left="1701"/>
    </w:pPr>
    <w:rPr>
      <w:rFonts w:ascii="Arial" w:hAnsi="Arial"/>
      <w:szCs w:val="20"/>
      <w:lang w:eastAsia="fr-FR"/>
    </w:rPr>
  </w:style>
  <w:style w:type="paragraph" w:customStyle="1" w:styleId="158">
    <w:name w:val="Document Map1"/>
    <w:basedOn w:val="1"/>
    <w:qFormat/>
    <w:uiPriority w:val="0"/>
    <w:pPr>
      <w:widowControl w:val="0"/>
      <w:shd w:val="clear" w:color="auto" w:fill="000080"/>
      <w:spacing w:line="400" w:lineRule="exact"/>
      <w:ind w:left="1701"/>
    </w:pPr>
    <w:rPr>
      <w:rFonts w:ascii="Geneva" w:hAnsi="Geneva"/>
      <w:szCs w:val="20"/>
      <w:lang w:eastAsia="fr-FR"/>
    </w:rPr>
  </w:style>
  <w:style w:type="character" w:customStyle="1" w:styleId="159">
    <w:name w:val="页脚 Char"/>
    <w:link w:val="58"/>
    <w:qFormat/>
    <w:uiPriority w:val="0"/>
    <w:rPr>
      <w:rFonts w:ascii="Verdana" w:hAnsi="Verdana"/>
      <w:sz w:val="16"/>
      <w:szCs w:val="24"/>
      <w:lang w:eastAsia="en-US"/>
    </w:rPr>
  </w:style>
  <w:style w:type="character" w:customStyle="1" w:styleId="160">
    <w:name w:val="批注框文本 Char"/>
    <w:link w:val="57"/>
    <w:qFormat/>
    <w:uiPriority w:val="99"/>
    <w:rPr>
      <w:rFonts w:ascii="Lucida Grande" w:hAnsi="Lucida Grande"/>
      <w:sz w:val="18"/>
      <w:szCs w:val="18"/>
      <w:lang w:val="en-CA" w:eastAsia="en-US"/>
    </w:rPr>
  </w:style>
  <w:style w:type="character" w:customStyle="1" w:styleId="161">
    <w:name w:val="文档结构图 Char"/>
    <w:link w:val="31"/>
    <w:qFormat/>
    <w:uiPriority w:val="0"/>
    <w:rPr>
      <w:rFonts w:ascii="Tahoma" w:hAnsi="Tahoma" w:cs="Tahoma"/>
      <w:shd w:val="clear" w:color="auto" w:fill="000080"/>
      <w:lang w:val="en-CA" w:eastAsia="en-US"/>
    </w:rPr>
  </w:style>
  <w:style w:type="paragraph" w:customStyle="1" w:styleId="162">
    <w:name w:val="PD_L1"/>
    <w:basedOn w:val="1"/>
    <w:next w:val="163"/>
    <w:link w:val="165"/>
    <w:qFormat/>
    <w:uiPriority w:val="0"/>
    <w:pPr>
      <w:keepNext/>
      <w:keepLines/>
      <w:pageBreakBefore/>
      <w:widowControl w:val="0"/>
      <w:numPr>
        <w:ilvl w:val="0"/>
        <w:numId w:val="6"/>
      </w:numPr>
      <w:shd w:val="solid" w:color="EEECE1" w:fill="auto"/>
      <w:tabs>
        <w:tab w:val="left" w:pos="400"/>
      </w:tabs>
      <w:spacing w:beforeLines="200" w:afterLines="50" w:line="480" w:lineRule="auto"/>
      <w:outlineLvl w:val="0"/>
    </w:pPr>
    <w:rPr>
      <w:rFonts w:ascii="Calibri" w:hAnsi="Calibri"/>
      <w:bCs/>
      <w:spacing w:val="20"/>
      <w:kern w:val="32"/>
      <w:sz w:val="32"/>
      <w:lang w:val="zh-CN" w:eastAsia="fr-FR"/>
    </w:rPr>
  </w:style>
  <w:style w:type="paragraph" w:customStyle="1" w:styleId="163">
    <w:name w:val="TD_PARA_NORMAL"/>
    <w:basedOn w:val="1"/>
    <w:link w:val="177"/>
    <w:qFormat/>
    <w:uiPriority w:val="0"/>
    <w:pPr>
      <w:keepLines/>
      <w:widowControl w:val="0"/>
      <w:suppressAutoHyphens/>
      <w:spacing w:before="60" w:after="60" w:line="360" w:lineRule="auto"/>
      <w:ind w:firstLine="403"/>
      <w:jc w:val="both"/>
    </w:pPr>
    <w:rPr>
      <w:rFonts w:ascii="Calibri" w:hAnsi="Calibri"/>
      <w:kern w:val="21"/>
      <w:sz w:val="21"/>
      <w:szCs w:val="21"/>
      <w:lang w:val="zh-CN" w:eastAsia="zh-CN"/>
    </w:rPr>
  </w:style>
  <w:style w:type="paragraph" w:customStyle="1" w:styleId="164">
    <w:name w:val="TD_PARA_L2"/>
    <w:basedOn w:val="1"/>
    <w:next w:val="163"/>
    <w:link w:val="168"/>
    <w:qFormat/>
    <w:uiPriority w:val="0"/>
    <w:pPr>
      <w:keepNext/>
      <w:keepLines/>
      <w:widowControl w:val="0"/>
      <w:numPr>
        <w:ilvl w:val="1"/>
        <w:numId w:val="6"/>
      </w:numPr>
      <w:spacing w:beforeLines="150" w:afterLines="50" w:line="360" w:lineRule="auto"/>
      <w:outlineLvl w:val="1"/>
    </w:pPr>
    <w:rPr>
      <w:rFonts w:ascii="Calibri" w:hAnsi="Calibri"/>
      <w:b/>
      <w:spacing w:val="10"/>
      <w:kern w:val="30"/>
      <w:sz w:val="28"/>
      <w:lang w:val="zh-CN" w:eastAsia="zh-CN"/>
    </w:rPr>
  </w:style>
  <w:style w:type="character" w:customStyle="1" w:styleId="165">
    <w:name w:val="PD_L1 Char"/>
    <w:link w:val="162"/>
    <w:qFormat/>
    <w:uiPriority w:val="0"/>
    <w:rPr>
      <w:rFonts w:ascii="Calibri" w:hAnsi="Calibri" w:cs="宋体"/>
      <w:bCs/>
      <w:spacing w:val="20"/>
      <w:kern w:val="32"/>
      <w:sz w:val="32"/>
      <w:szCs w:val="24"/>
      <w:shd w:val="solid" w:color="EEECE1" w:fill="auto"/>
      <w:lang w:val="zh-CN" w:eastAsia="fr-FR"/>
    </w:rPr>
  </w:style>
  <w:style w:type="paragraph" w:customStyle="1" w:styleId="166">
    <w:name w:val="TD_PARA_L3"/>
    <w:basedOn w:val="1"/>
    <w:next w:val="163"/>
    <w:link w:val="170"/>
    <w:qFormat/>
    <w:uiPriority w:val="0"/>
    <w:pPr>
      <w:keepNext/>
      <w:keepLines/>
      <w:widowControl w:val="0"/>
      <w:numPr>
        <w:ilvl w:val="2"/>
        <w:numId w:val="6"/>
      </w:numPr>
      <w:spacing w:beforeLines="100" w:line="360" w:lineRule="auto"/>
    </w:pPr>
    <w:rPr>
      <w:rFonts w:ascii="Calibri" w:hAnsi="Calibri"/>
      <w:b/>
      <w:szCs w:val="20"/>
      <w:lang w:val="zh-CN" w:eastAsia="zh-CN"/>
    </w:rPr>
  </w:style>
  <w:style w:type="character" w:customStyle="1" w:styleId="167">
    <w:name w:val="标题 5 Char"/>
    <w:link w:val="7"/>
    <w:qFormat/>
    <w:uiPriority w:val="0"/>
    <w:rPr>
      <w:rFonts w:ascii="Arial" w:hAnsi="Arial"/>
      <w:b/>
      <w:bCs/>
      <w:kern w:val="32"/>
      <w:sz w:val="24"/>
      <w:szCs w:val="24"/>
      <w:lang w:val="zh-CN" w:eastAsia="en-US"/>
    </w:rPr>
  </w:style>
  <w:style w:type="character" w:customStyle="1" w:styleId="168">
    <w:name w:val="TD_PARA_L2 Char"/>
    <w:link w:val="164"/>
    <w:qFormat/>
    <w:uiPriority w:val="0"/>
    <w:rPr>
      <w:rFonts w:ascii="Calibri" w:hAnsi="Calibri" w:cs="宋体"/>
      <w:b/>
      <w:spacing w:val="10"/>
      <w:kern w:val="30"/>
      <w:sz w:val="28"/>
      <w:szCs w:val="24"/>
      <w:lang w:val="zh-CN" w:eastAsia="zh-CN"/>
    </w:rPr>
  </w:style>
  <w:style w:type="paragraph" w:customStyle="1" w:styleId="169">
    <w:name w:val="TOC Heading"/>
    <w:basedOn w:val="2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character" w:customStyle="1" w:styleId="170">
    <w:name w:val="TD_PARA_L3 Char"/>
    <w:link w:val="166"/>
    <w:qFormat/>
    <w:uiPriority w:val="0"/>
    <w:rPr>
      <w:rFonts w:ascii="Calibri" w:hAnsi="Calibri" w:cs="宋体"/>
      <w:b/>
      <w:sz w:val="24"/>
      <w:lang w:val="zh-CN" w:eastAsia="zh-CN"/>
    </w:rPr>
  </w:style>
  <w:style w:type="paragraph" w:customStyle="1" w:styleId="171">
    <w:name w:val="No Spacing"/>
    <w:qFormat/>
    <w:uiPriority w:val="1"/>
    <w:pPr>
      <w:widowControl w:val="0"/>
      <w:ind w:left="1701"/>
    </w:pPr>
    <w:rPr>
      <w:rFonts w:ascii="Arial" w:hAnsi="Arial" w:eastAsia="宋体" w:cs="Times New Roman"/>
      <w:lang w:val="en-US" w:eastAsia="fr-FR" w:bidi="ar-SA"/>
    </w:rPr>
  </w:style>
  <w:style w:type="paragraph" w:customStyle="1" w:styleId="172">
    <w:name w:val="pbodyrelativeplus"/>
    <w:basedOn w:val="1"/>
    <w:qFormat/>
    <w:uiPriority w:val="0"/>
    <w:pPr>
      <w:spacing w:before="100" w:beforeAutospacing="1" w:after="100" w:afterAutospacing="1"/>
    </w:pPr>
  </w:style>
  <w:style w:type="paragraph" w:customStyle="1" w:styleId="173">
    <w:name w:val="样式 样式1 行距: 1.5 倍行距"/>
    <w:basedOn w:val="162"/>
    <w:qFormat/>
    <w:uiPriority w:val="0"/>
    <w:rPr>
      <w:sz w:val="21"/>
      <w:szCs w:val="20"/>
    </w:rPr>
  </w:style>
  <w:style w:type="character" w:customStyle="1" w:styleId="174">
    <w:name w:val="批注文字 Char"/>
    <w:link w:val="15"/>
    <w:qFormat/>
    <w:uiPriority w:val="99"/>
    <w:rPr>
      <w:rFonts w:ascii="Verdana" w:hAnsi="Verdana"/>
      <w:sz w:val="24"/>
      <w:szCs w:val="24"/>
      <w:lang w:val="en-CA" w:eastAsia="en-US"/>
    </w:rPr>
  </w:style>
  <w:style w:type="paragraph" w:customStyle="1" w:styleId="175">
    <w:name w:val="xxx1"/>
    <w:basedOn w:val="162"/>
    <w:qFormat/>
    <w:uiPriority w:val="0"/>
    <w:pPr>
      <w:numPr>
        <w:numId w:val="7"/>
      </w:numPr>
      <w:tabs>
        <w:tab w:val="left" w:pos="0"/>
      </w:tabs>
      <w:spacing w:before="240" w:after="240"/>
      <w:ind w:left="0" w:firstLine="0"/>
    </w:pPr>
  </w:style>
  <w:style w:type="paragraph" w:customStyle="1" w:styleId="176">
    <w:name w:val="TD_PARA_TITLE"/>
    <w:basedOn w:val="1"/>
    <w:next w:val="1"/>
    <w:link w:val="178"/>
    <w:qFormat/>
    <w:uiPriority w:val="0"/>
    <w:pPr>
      <w:keepNext/>
      <w:keepLines/>
      <w:pageBreakBefore/>
      <w:widowControl w:val="0"/>
    </w:pPr>
    <w:rPr>
      <w:rFonts w:ascii="Calibri" w:hAnsi="Calibri"/>
      <w:b/>
      <w:kern w:val="52"/>
      <w:sz w:val="52"/>
      <w:szCs w:val="52"/>
      <w:lang w:val="zh-CN" w:eastAsia="zh-CN"/>
    </w:rPr>
  </w:style>
  <w:style w:type="character" w:customStyle="1" w:styleId="177">
    <w:name w:val="TD_PARA_NORMAL Char"/>
    <w:link w:val="163"/>
    <w:qFormat/>
    <w:uiPriority w:val="0"/>
    <w:rPr>
      <w:rFonts w:ascii="Calibri" w:hAnsi="Calibri"/>
      <w:kern w:val="21"/>
      <w:sz w:val="21"/>
      <w:szCs w:val="21"/>
    </w:rPr>
  </w:style>
  <w:style w:type="character" w:customStyle="1" w:styleId="178">
    <w:name w:val="TD_PARA_TITLE Char"/>
    <w:link w:val="176"/>
    <w:qFormat/>
    <w:uiPriority w:val="0"/>
    <w:rPr>
      <w:rFonts w:ascii="Calibri" w:hAnsi="Calibri"/>
      <w:b/>
      <w:kern w:val="52"/>
      <w:sz w:val="52"/>
      <w:szCs w:val="52"/>
    </w:rPr>
  </w:style>
  <w:style w:type="paragraph" w:customStyle="1" w:styleId="179">
    <w:name w:val="TD_GraphTextFrame"/>
    <w:basedOn w:val="163"/>
    <w:next w:val="163"/>
    <w:link w:val="181"/>
    <w:qFormat/>
    <w:uiPriority w:val="0"/>
    <w:pPr>
      <w:framePr w:wrap="notBeside" w:vAnchor="text" w:hAnchor="text" w:xAlign="center" w:y="1"/>
    </w:pPr>
    <w:rPr>
      <w:rFonts w:ascii="宋体" w:hAnsi="宋体"/>
    </w:rPr>
  </w:style>
  <w:style w:type="table" w:customStyle="1" w:styleId="180">
    <w:name w:val="TD_TABLE"/>
    <w:basedOn w:val="97"/>
    <w:qFormat/>
    <w:uiPriority w:val="0"/>
    <w:rPr>
      <w:rFonts w:ascii="Calibri" w:hAnsi="Calibri" w:eastAsia="微软雅黑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Tahoma"/>
        <w:b/>
        <w:sz w:val="21"/>
      </w:rPr>
      <w:tblPr>
        <w:tblLayout w:type="fixed"/>
      </w:tblPr>
      <w:trPr>
        <w:cantSplit/>
        <w:tblHeader/>
      </w:trPr>
      <w:tcPr>
        <w:shd w:val="clear" w:color="auto" w:fill="C6D9F1"/>
      </w:tcPr>
    </w:tblStylePr>
    <w:tblStylePr w:type="firstCol">
      <w:tcPr>
        <w:shd w:val="clear" w:color="auto" w:fill="F2F2F2"/>
      </w:tcPr>
    </w:tblStylePr>
  </w:style>
  <w:style w:type="character" w:customStyle="1" w:styleId="181">
    <w:name w:val="TD_GraphTextFrame Char"/>
    <w:link w:val="179"/>
    <w:qFormat/>
    <w:uiPriority w:val="0"/>
    <w:rPr>
      <w:rFonts w:ascii="宋体" w:hAnsi="宋体"/>
      <w:kern w:val="21"/>
      <w:sz w:val="21"/>
      <w:szCs w:val="21"/>
    </w:rPr>
  </w:style>
  <w:style w:type="paragraph" w:customStyle="1" w:styleId="182">
    <w:name w:val="TD_GRAPH"/>
    <w:basedOn w:val="163"/>
    <w:next w:val="183"/>
    <w:link w:val="184"/>
    <w:qFormat/>
    <w:uiPriority w:val="0"/>
    <w:pPr>
      <w:keepNext/>
      <w:spacing w:before="0" w:after="0" w:line="240" w:lineRule="auto"/>
      <w:jc w:val="center"/>
    </w:pPr>
    <w:rPr>
      <w:rFonts w:ascii="宋体" w:hAnsi="宋体"/>
    </w:rPr>
  </w:style>
  <w:style w:type="paragraph" w:customStyle="1" w:styleId="183">
    <w:name w:val="TD_GraphNumber"/>
    <w:basedOn w:val="27"/>
    <w:next w:val="163"/>
    <w:qFormat/>
    <w:uiPriority w:val="0"/>
    <w:pPr>
      <w:widowControl w:val="0"/>
      <w:spacing w:afterLines="50" w:line="400" w:lineRule="exact"/>
      <w:ind w:left="1701"/>
      <w:jc w:val="center"/>
    </w:pPr>
    <w:rPr>
      <w:rFonts w:ascii="Cambria" w:hAnsi="Cambria" w:eastAsia="黑体"/>
      <w:b w:val="0"/>
      <w:bCs w:val="0"/>
      <w:sz w:val="20"/>
      <w:lang w:eastAsia="fr-FR"/>
    </w:rPr>
  </w:style>
  <w:style w:type="character" w:customStyle="1" w:styleId="184">
    <w:name w:val="TD_GRAPH Char"/>
    <w:link w:val="182"/>
    <w:qFormat/>
    <w:uiPriority w:val="0"/>
    <w:rPr>
      <w:rFonts w:ascii="宋体" w:hAnsi="宋体"/>
      <w:kern w:val="21"/>
      <w:sz w:val="21"/>
      <w:szCs w:val="21"/>
    </w:rPr>
  </w:style>
  <w:style w:type="paragraph" w:customStyle="1" w:styleId="185">
    <w:name w:val="TD_TableNum"/>
    <w:basedOn w:val="27"/>
    <w:next w:val="163"/>
    <w:qFormat/>
    <w:uiPriority w:val="0"/>
    <w:pPr>
      <w:widowControl w:val="0"/>
      <w:spacing w:afterLines="50" w:line="400" w:lineRule="exact"/>
      <w:ind w:left="1701"/>
      <w:jc w:val="center"/>
    </w:pPr>
    <w:rPr>
      <w:rFonts w:ascii="Cambria" w:hAnsi="Cambria" w:eastAsia="黑体"/>
      <w:b w:val="0"/>
      <w:bCs w:val="0"/>
      <w:sz w:val="20"/>
      <w:lang w:eastAsia="fr-FR"/>
    </w:rPr>
  </w:style>
  <w:style w:type="paragraph" w:customStyle="1" w:styleId="186">
    <w:name w:val="TD_PRAR_TABLE"/>
    <w:basedOn w:val="163"/>
    <w:next w:val="185"/>
    <w:qFormat/>
    <w:uiPriority w:val="0"/>
    <w:pPr>
      <w:spacing w:before="0" w:line="240" w:lineRule="auto"/>
      <w:ind w:firstLine="0"/>
    </w:pPr>
    <w:rPr>
      <w:rFonts w:ascii="Tahoma" w:hAnsi="Tahoma" w:eastAsia="微软雅黑"/>
    </w:rPr>
  </w:style>
  <w:style w:type="paragraph" w:customStyle="1" w:styleId="187">
    <w:name w:val="TD_PARA_DES1"/>
    <w:basedOn w:val="1"/>
    <w:next w:val="163"/>
    <w:qFormat/>
    <w:uiPriority w:val="0"/>
    <w:pPr>
      <w:widowControl w:val="0"/>
      <w:spacing w:before="60" w:line="360" w:lineRule="auto"/>
      <w:ind w:firstLine="284"/>
    </w:pPr>
    <w:rPr>
      <w:rFonts w:ascii="Arial" w:hAnsi="Arial"/>
      <w:b/>
      <w:i/>
      <w:sz w:val="21"/>
      <w:szCs w:val="21"/>
      <w:u w:val="single"/>
    </w:rPr>
  </w:style>
  <w:style w:type="paragraph" w:customStyle="1" w:styleId="188">
    <w:name w:val="TD_PARA_LIST1"/>
    <w:basedOn w:val="163"/>
    <w:qFormat/>
    <w:uiPriority w:val="0"/>
    <w:pPr>
      <w:numPr>
        <w:ilvl w:val="0"/>
        <w:numId w:val="8"/>
      </w:numPr>
      <w:pBdr>
        <w:left w:val="single" w:color="94ED7D" w:sz="4" w:space="4"/>
      </w:pBdr>
      <w:spacing w:line="480" w:lineRule="auto"/>
    </w:pPr>
  </w:style>
  <w:style w:type="character" w:customStyle="1" w:styleId="189">
    <w:name w:val="TD_CHAR_LINK"/>
    <w:qFormat/>
    <w:uiPriority w:val="0"/>
    <w:rPr>
      <w:i/>
      <w:color w:val="3333FF"/>
      <w:sz w:val="21"/>
      <w:szCs w:val="21"/>
      <w:u w:val="single"/>
      <w:lang w:eastAsia="zh-CN"/>
    </w:rPr>
  </w:style>
  <w:style w:type="paragraph" w:customStyle="1" w:styleId="190">
    <w:name w:val="TD_PARA_LISTNUM"/>
    <w:basedOn w:val="163"/>
    <w:qFormat/>
    <w:uiPriority w:val="0"/>
    <w:pPr>
      <w:numPr>
        <w:ilvl w:val="0"/>
        <w:numId w:val="9"/>
      </w:numPr>
      <w:pBdr>
        <w:left w:val="single" w:color="94ED7D" w:sz="4" w:space="4"/>
      </w:pBdr>
      <w:spacing w:line="480" w:lineRule="auto"/>
    </w:pPr>
  </w:style>
  <w:style w:type="character" w:customStyle="1" w:styleId="191">
    <w:name w:val="Placeholder Text"/>
    <w:semiHidden/>
    <w:qFormat/>
    <w:uiPriority w:val="99"/>
    <w:rPr>
      <w:color w:val="808080"/>
    </w:rPr>
  </w:style>
  <w:style w:type="paragraph" w:customStyle="1" w:styleId="192">
    <w:name w:val="SF_Item_罗列项"/>
    <w:basedOn w:val="1"/>
    <w:qFormat/>
    <w:uiPriority w:val="0"/>
    <w:pPr>
      <w:widowControl w:val="0"/>
      <w:numPr>
        <w:ilvl w:val="0"/>
        <w:numId w:val="10"/>
      </w:numPr>
      <w:spacing w:before="240"/>
      <w:jc w:val="both"/>
    </w:pPr>
    <w:rPr>
      <w:rFonts w:ascii="Calibri" w:hAnsi="Calibri"/>
      <w:sz w:val="22"/>
      <w:szCs w:val="22"/>
    </w:rPr>
  </w:style>
  <w:style w:type="paragraph" w:customStyle="1" w:styleId="193">
    <w:name w:val="TD_PARA_STABLE"/>
    <w:basedOn w:val="186"/>
    <w:next w:val="163"/>
    <w:qFormat/>
    <w:uiPriority w:val="0"/>
    <w:pPr>
      <w:pBdr>
        <w:top w:val="single" w:color="auto" w:sz="4" w:space="1"/>
        <w:bottom w:val="single" w:color="auto" w:sz="4" w:space="1"/>
      </w:pBdr>
      <w:spacing w:after="120" w:line="360" w:lineRule="auto"/>
      <w:ind w:left="300" w:leftChars="300" w:right="500" w:rightChars="500"/>
    </w:pPr>
  </w:style>
  <w:style w:type="paragraph" w:customStyle="1" w:styleId="194">
    <w:name w:val="标题 3 + 小四 段前: 0 磅 段后: 0 磅 行距: 1.5 倍行距"/>
    <w:basedOn w:val="5"/>
    <w:next w:val="5"/>
    <w:qFormat/>
    <w:uiPriority w:val="0"/>
    <w:pPr>
      <w:keepLines/>
      <w:widowControl w:val="0"/>
      <w:numPr>
        <w:ilvl w:val="0"/>
        <w:numId w:val="0"/>
      </w:numPr>
      <w:tabs>
        <w:tab w:val="clear" w:pos="720"/>
      </w:tabs>
      <w:spacing w:before="0" w:line="360" w:lineRule="auto"/>
      <w:jc w:val="both"/>
    </w:pPr>
    <w:rPr>
      <w:rFonts w:ascii="Times New Roman" w:hAnsi="Times New Roman" w:cs="宋体"/>
      <w:kern w:val="2"/>
      <w:szCs w:val="20"/>
      <w:lang w:eastAsia="zh-CN"/>
    </w:rPr>
  </w:style>
  <w:style w:type="character" w:customStyle="1" w:styleId="195">
    <w:name w:val="标题 8 Char"/>
    <w:link w:val="11"/>
    <w:qFormat/>
    <w:uiPriority w:val="0"/>
    <w:rPr>
      <w:rFonts w:ascii="Arial" w:hAnsi="Arial" w:cs="宋体"/>
      <w:b/>
      <w:bCs/>
      <w:iCs/>
      <w:sz w:val="32"/>
      <w:szCs w:val="22"/>
      <w:lang w:val="zh-CN"/>
    </w:rPr>
  </w:style>
  <w:style w:type="character" w:customStyle="1" w:styleId="196">
    <w:name w:val="标题 3 Char1"/>
    <w:qFormat/>
    <w:uiPriority w:val="0"/>
    <w:rPr>
      <w:rFonts w:ascii="Arial" w:hAnsi="Arial"/>
      <w:bCs/>
      <w:kern w:val="21"/>
      <w:sz w:val="24"/>
      <w:szCs w:val="32"/>
      <w:lang w:val="en-AU" w:eastAsia="ar-SA"/>
    </w:rPr>
  </w:style>
  <w:style w:type="character" w:customStyle="1" w:styleId="197">
    <w:name w:val="页眉 Char"/>
    <w:link w:val="61"/>
    <w:qFormat/>
    <w:uiPriority w:val="0"/>
    <w:rPr>
      <w:rFonts w:ascii="Verdana" w:hAnsi="Verdana"/>
      <w:szCs w:val="24"/>
      <w:lang w:eastAsia="en-US"/>
    </w:rPr>
  </w:style>
  <w:style w:type="paragraph" w:customStyle="1" w:styleId="198">
    <w:name w:val="目录"/>
    <w:basedOn w:val="1"/>
    <w:qFormat/>
    <w:uiPriority w:val="0"/>
    <w:pPr>
      <w:spacing w:before="120" w:after="120" w:line="360" w:lineRule="auto"/>
      <w:jc w:val="center"/>
    </w:pPr>
    <w:rPr>
      <w:rFonts w:ascii="Arial" w:hAnsi="Arial" w:cs="Arial"/>
      <w:bCs/>
      <w:kern w:val="28"/>
      <w:sz w:val="22"/>
      <w:szCs w:val="32"/>
    </w:rPr>
  </w:style>
  <w:style w:type="paragraph" w:customStyle="1" w:styleId="199">
    <w:name w:val="answer1-1"/>
    <w:basedOn w:val="1"/>
    <w:qFormat/>
    <w:uiPriority w:val="0"/>
    <w:pPr>
      <w:widowControl w:val="0"/>
      <w:adjustRightInd w:val="0"/>
      <w:spacing w:before="120" w:after="120" w:line="360" w:lineRule="auto"/>
      <w:ind w:firstLine="425"/>
      <w:jc w:val="both"/>
      <w:textAlignment w:val="baseline"/>
    </w:pPr>
    <w:rPr>
      <w:rFonts w:ascii="Times New Roman" w:hAnsi="Times New Roman" w:eastAsia="楷体_GB2312"/>
      <w:kern w:val="2"/>
      <w:szCs w:val="20"/>
    </w:rPr>
  </w:style>
  <w:style w:type="character" w:customStyle="1" w:styleId="200">
    <w:name w:val="HTML 预设格式 Char"/>
    <w:link w:val="84"/>
    <w:qFormat/>
    <w:uiPriority w:val="0"/>
    <w:rPr>
      <w:rFonts w:ascii="Arial" w:hAnsi="Arial" w:eastAsia="Arial Unicode MS" w:cs="Arial"/>
      <w:sz w:val="21"/>
      <w:szCs w:val="21"/>
      <w:lang w:eastAsia="en-US"/>
    </w:rPr>
  </w:style>
  <w:style w:type="character" w:customStyle="1" w:styleId="201">
    <w:name w:val="正文文本缩进 Char"/>
    <w:link w:val="38"/>
    <w:qFormat/>
    <w:uiPriority w:val="0"/>
    <w:rPr>
      <w:rFonts w:ascii="Invensys Andale" w:hAnsi="Invensys Andale"/>
      <w:color w:val="000000"/>
      <w:sz w:val="22"/>
      <w:lang w:val="en-GB"/>
    </w:rPr>
  </w:style>
  <w:style w:type="character" w:customStyle="1" w:styleId="202">
    <w:name w:val="正文首行缩进 Char"/>
    <w:link w:val="17"/>
    <w:qFormat/>
    <w:uiPriority w:val="0"/>
    <w:rPr>
      <w:rFonts w:ascii="Verdana" w:hAnsi="Verdana"/>
      <w:kern w:val="2"/>
      <w:sz w:val="24"/>
      <w:szCs w:val="24"/>
      <w:lang w:val="en-US" w:eastAsia="en-US" w:bidi="ar-SA"/>
    </w:rPr>
  </w:style>
  <w:style w:type="paragraph" w:customStyle="1" w:styleId="203">
    <w:name w:val="样式1"/>
    <w:basedOn w:val="204"/>
    <w:link w:val="668"/>
    <w:qFormat/>
    <w:uiPriority w:val="0"/>
    <w:pPr>
      <w:keepLines/>
      <w:numPr>
        <w:ilvl w:val="0"/>
        <w:numId w:val="0"/>
      </w:numPr>
      <w:tabs>
        <w:tab w:val="left" w:pos="0"/>
        <w:tab w:val="left" w:pos="425"/>
        <w:tab w:val="left" w:pos="2240"/>
      </w:tabs>
      <w:spacing w:before="280" w:after="290" w:line="360" w:lineRule="auto"/>
      <w:ind w:left="2240" w:hanging="420"/>
    </w:pPr>
    <w:rPr>
      <w:rFonts w:eastAsia="仿宋_GB2312"/>
      <w:kern w:val="0"/>
      <w:sz w:val="28"/>
      <w:szCs w:val="20"/>
      <w:lang w:eastAsia="zh-CN"/>
    </w:rPr>
  </w:style>
  <w:style w:type="paragraph" w:customStyle="1" w:styleId="204">
    <w:name w:val="MM Topic 1"/>
    <w:basedOn w:val="2"/>
    <w:next w:val="205"/>
    <w:link w:val="664"/>
    <w:qFormat/>
    <w:uiPriority w:val="0"/>
    <w:pPr>
      <w:keepLines/>
      <w:pageBreakBefore/>
      <w:widowControl w:val="0"/>
      <w:numPr>
        <w:numId w:val="11"/>
      </w:numPr>
      <w:pBdr>
        <w:bottom w:val="none" w:color="auto" w:sz="0" w:space="0"/>
      </w:pBdr>
      <w:shd w:val="clear" w:color="auto" w:fill="E6E6E6"/>
      <w:tabs>
        <w:tab w:val="left" w:pos="425"/>
      </w:tabs>
      <w:spacing w:before="340" w:after="330" w:line="578" w:lineRule="auto"/>
      <w:ind w:firstLine="0"/>
      <w:jc w:val="both"/>
    </w:pPr>
    <w:rPr>
      <w:rFonts w:ascii="Calibri" w:hAnsi="Calibri"/>
      <w:spacing w:val="20"/>
      <w:kern w:val="44"/>
      <w:sz w:val="32"/>
      <w:szCs w:val="44"/>
      <w:lang w:val="zh-CN" w:eastAsia="zh-CN"/>
    </w:rPr>
  </w:style>
  <w:style w:type="paragraph" w:customStyle="1" w:styleId="205">
    <w:name w:val="一级标题"/>
    <w:basedOn w:val="203"/>
    <w:link w:val="669"/>
    <w:qFormat/>
    <w:uiPriority w:val="0"/>
    <w:pPr>
      <w:keepNext w:val="0"/>
      <w:keepLines w:val="0"/>
      <w:numPr>
        <w:numId w:val="12"/>
      </w:numPr>
      <w:spacing w:before="200" w:after="200" w:line="240" w:lineRule="auto"/>
      <w:contextualSpacing/>
      <w:jc w:val="both"/>
      <w:outlineLvl w:val="0"/>
    </w:pPr>
    <w:rPr>
      <w:rFonts w:cs="宋体"/>
      <w:color w:val="FF0000"/>
      <w:kern w:val="2"/>
      <w:sz w:val="32"/>
      <w:szCs w:val="28"/>
      <w:lang w:val="en-US"/>
    </w:rPr>
  </w:style>
  <w:style w:type="character" w:customStyle="1" w:styleId="206">
    <w:name w:val="正文文本 3 Char"/>
    <w:link w:val="35"/>
    <w:qFormat/>
    <w:uiPriority w:val="0"/>
    <w:rPr>
      <w:rFonts w:ascii="Arial" w:hAnsi="Arial" w:cs="Arial"/>
      <w:sz w:val="24"/>
      <w:szCs w:val="24"/>
      <w:lang w:val="en-GB"/>
    </w:rPr>
  </w:style>
  <w:style w:type="character" w:customStyle="1" w:styleId="207">
    <w:name w:val="正文文本 2 Char"/>
    <w:link w:val="80"/>
    <w:qFormat/>
    <w:uiPriority w:val="0"/>
    <w:rPr>
      <w:rFonts w:ascii="Verdana" w:hAnsi="Verdana"/>
      <w:szCs w:val="24"/>
      <w:lang w:val="en-CA" w:eastAsia="en-US"/>
    </w:rPr>
  </w:style>
  <w:style w:type="character" w:customStyle="1" w:styleId="208">
    <w:name w:val="正文文本缩进 2 Char"/>
    <w:link w:val="54"/>
    <w:qFormat/>
    <w:uiPriority w:val="0"/>
    <w:rPr>
      <w:rFonts w:ascii="Arial" w:hAnsi="Arial"/>
      <w:color w:val="000000"/>
      <w:sz w:val="22"/>
    </w:rPr>
  </w:style>
  <w:style w:type="character" w:customStyle="1" w:styleId="209">
    <w:name w:val="日期 Char"/>
    <w:link w:val="53"/>
    <w:qFormat/>
    <w:uiPriority w:val="0"/>
    <w:rPr>
      <w:rFonts w:ascii="宋体" w:hAnsi="Arial"/>
      <w:spacing w:val="20"/>
      <w:sz w:val="24"/>
    </w:rPr>
  </w:style>
  <w:style w:type="paragraph" w:customStyle="1" w:styleId="210">
    <w:name w:val="xl24"/>
    <w:basedOn w:val="1"/>
    <w:qFormat/>
    <w:uiPriority w:val="0"/>
    <w:pPr>
      <w:spacing w:before="100" w:beforeAutospacing="1" w:after="100" w:afterAutospacing="1"/>
      <w:jc w:val="center"/>
      <w:textAlignment w:val="top"/>
    </w:pPr>
    <w:rPr>
      <w:rFonts w:ascii="Times New Roman" w:hAnsi="Times New Roman"/>
    </w:rPr>
  </w:style>
  <w:style w:type="paragraph" w:customStyle="1" w:styleId="211">
    <w:name w:val="正文标题1"/>
    <w:basedOn w:val="1"/>
    <w:next w:val="1"/>
    <w:qFormat/>
    <w:uiPriority w:val="0"/>
    <w:pPr>
      <w:widowControl w:val="0"/>
      <w:numPr>
        <w:ilvl w:val="0"/>
        <w:numId w:val="13"/>
      </w:numPr>
      <w:topLinePunct/>
      <w:spacing w:before="120" w:after="120" w:line="360" w:lineRule="auto"/>
      <w:jc w:val="both"/>
    </w:pPr>
    <w:rPr>
      <w:rFonts w:ascii="Times New Roman" w:hAnsi="Times New Roman"/>
      <w:b/>
      <w:kern w:val="2"/>
      <w:sz w:val="32"/>
      <w:szCs w:val="20"/>
    </w:rPr>
  </w:style>
  <w:style w:type="paragraph" w:customStyle="1" w:styleId="212">
    <w:name w:val="font5"/>
    <w:basedOn w:val="1"/>
    <w:qFormat/>
    <w:uiPriority w:val="0"/>
    <w:pPr>
      <w:spacing w:before="100" w:beforeAutospacing="1" w:after="100" w:afterAutospacing="1"/>
    </w:pPr>
    <w:rPr>
      <w:rFonts w:ascii="Tahoma" w:hAnsi="Tahoma" w:eastAsia="Times New Roman" w:cs="Tahoma"/>
      <w:color w:val="000000"/>
      <w:sz w:val="18"/>
      <w:szCs w:val="18"/>
    </w:rPr>
  </w:style>
  <w:style w:type="paragraph" w:customStyle="1" w:styleId="213">
    <w:name w:val="font6"/>
    <w:basedOn w:val="1"/>
    <w:qFormat/>
    <w:uiPriority w:val="0"/>
    <w:pPr>
      <w:spacing w:before="100" w:beforeAutospacing="1" w:after="100" w:afterAutospacing="1"/>
    </w:pPr>
    <w:rPr>
      <w:rFonts w:ascii="Tahoma" w:hAnsi="Tahoma" w:eastAsia="Times New Roman" w:cs="Tahoma"/>
      <w:b/>
      <w:bCs/>
      <w:color w:val="000000"/>
      <w:sz w:val="18"/>
      <w:szCs w:val="18"/>
    </w:rPr>
  </w:style>
  <w:style w:type="paragraph" w:customStyle="1" w:styleId="214">
    <w:name w:val="xl63"/>
    <w:basedOn w:val="1"/>
    <w:qFormat/>
    <w:uiPriority w:val="0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Cs w:val="20"/>
    </w:rPr>
  </w:style>
  <w:style w:type="paragraph" w:customStyle="1" w:styleId="215">
    <w:name w:val="xl64"/>
    <w:basedOn w:val="1"/>
    <w:qFormat/>
    <w:uiPriority w:val="0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28"/>
      <w:szCs w:val="28"/>
      <w:u w:val="single"/>
    </w:rPr>
  </w:style>
  <w:style w:type="paragraph" w:customStyle="1" w:styleId="216">
    <w:name w:val="xl65"/>
    <w:basedOn w:val="1"/>
    <w:qFormat/>
    <w:uiPriority w:val="0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szCs w:val="20"/>
    </w:rPr>
  </w:style>
  <w:style w:type="paragraph" w:customStyle="1" w:styleId="217">
    <w:name w:val="xl66"/>
    <w:basedOn w:val="1"/>
    <w:qFormat/>
    <w:uiPriority w:val="0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18">
    <w:name w:val="xl67"/>
    <w:basedOn w:val="1"/>
    <w:qFormat/>
    <w:uiPriority w:val="0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19">
    <w:name w:val="xl68"/>
    <w:basedOn w:val="1"/>
    <w:qFormat/>
    <w:uiPriority w:val="0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szCs w:val="20"/>
    </w:rPr>
  </w:style>
  <w:style w:type="paragraph" w:customStyle="1" w:styleId="220">
    <w:name w:val="xl69"/>
    <w:basedOn w:val="1"/>
    <w:qFormat/>
    <w:uiPriority w:val="0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szCs w:val="20"/>
    </w:rPr>
  </w:style>
  <w:style w:type="paragraph" w:customStyle="1" w:styleId="221">
    <w:name w:val="xl70"/>
    <w:basedOn w:val="1"/>
    <w:qFormat/>
    <w:uiPriority w:val="0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  <w:u w:val="single"/>
    </w:rPr>
  </w:style>
  <w:style w:type="paragraph" w:customStyle="1" w:styleId="222">
    <w:name w:val="xl71"/>
    <w:basedOn w:val="1"/>
    <w:qFormat/>
    <w:uiPriority w:val="0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Cs w:val="20"/>
    </w:rPr>
  </w:style>
  <w:style w:type="paragraph" w:customStyle="1" w:styleId="223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6"/>
      <w:szCs w:val="16"/>
    </w:rPr>
  </w:style>
  <w:style w:type="paragraph" w:customStyle="1" w:styleId="224">
    <w:name w:val="xl73"/>
    <w:basedOn w:val="1"/>
    <w:qFormat/>
    <w:uiPriority w:val="0"/>
    <w:pPr>
      <w:pBdr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25">
    <w:name w:val="xl74"/>
    <w:basedOn w:val="1"/>
    <w:qFormat/>
    <w:uiPriority w:val="0"/>
    <w:pPr>
      <w:pBdr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szCs w:val="20"/>
    </w:rPr>
  </w:style>
  <w:style w:type="paragraph" w:customStyle="1" w:styleId="226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 w:val="16"/>
      <w:szCs w:val="16"/>
    </w:rPr>
  </w:style>
  <w:style w:type="paragraph" w:customStyle="1" w:styleId="227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6"/>
      <w:szCs w:val="16"/>
    </w:rPr>
  </w:style>
  <w:style w:type="paragraph" w:customStyle="1" w:styleId="228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29">
    <w:name w:val="xl7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Cs w:val="20"/>
    </w:rPr>
  </w:style>
  <w:style w:type="paragraph" w:customStyle="1" w:styleId="230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Cs w:val="20"/>
    </w:rPr>
  </w:style>
  <w:style w:type="paragraph" w:customStyle="1" w:styleId="231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00"/>
      <w:spacing w:before="100" w:beforeAutospacing="1" w:after="100" w:afterAutospacing="1"/>
      <w:textAlignment w:val="center"/>
    </w:pPr>
    <w:rPr>
      <w:rFonts w:ascii="Arial Narrow" w:hAnsi="Arial Narrow" w:eastAsia="Times New Roman"/>
      <w:b/>
      <w:bCs/>
    </w:rPr>
  </w:style>
  <w:style w:type="paragraph" w:customStyle="1" w:styleId="232">
    <w:name w:val="xl81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 w:val="16"/>
      <w:szCs w:val="16"/>
    </w:rPr>
  </w:style>
  <w:style w:type="paragraph" w:customStyle="1" w:styleId="233">
    <w:name w:val="xl82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Cs w:val="20"/>
    </w:rPr>
  </w:style>
  <w:style w:type="paragraph" w:customStyle="1" w:styleId="234">
    <w:name w:val="xl83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6"/>
      <w:szCs w:val="16"/>
    </w:rPr>
  </w:style>
  <w:style w:type="paragraph" w:customStyle="1" w:styleId="235">
    <w:name w:val="xl84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Cs w:val="20"/>
    </w:rPr>
  </w:style>
  <w:style w:type="paragraph" w:customStyle="1" w:styleId="236">
    <w:name w:val="xl85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6"/>
      <w:szCs w:val="16"/>
    </w:rPr>
  </w:style>
  <w:style w:type="paragraph" w:customStyle="1" w:styleId="237">
    <w:name w:val="xl86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38">
    <w:name w:val="xl87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39">
    <w:name w:val="xl88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40">
    <w:name w:val="xl89"/>
    <w:basedOn w:val="1"/>
    <w:qFormat/>
    <w:uiPriority w:val="0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b/>
      <w:bCs/>
      <w:sz w:val="28"/>
      <w:szCs w:val="28"/>
      <w:u w:val="single"/>
    </w:rPr>
  </w:style>
  <w:style w:type="paragraph" w:customStyle="1" w:styleId="241">
    <w:name w:val="xl90"/>
    <w:basedOn w:val="1"/>
    <w:qFormat/>
    <w:uiPriority w:val="0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b/>
      <w:bCs/>
      <w:szCs w:val="20"/>
      <w:u w:val="single"/>
    </w:rPr>
  </w:style>
  <w:style w:type="paragraph" w:customStyle="1" w:styleId="242">
    <w:name w:val="xl91"/>
    <w:basedOn w:val="1"/>
    <w:qFormat/>
    <w:uiPriority w:val="0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szCs w:val="20"/>
    </w:rPr>
  </w:style>
  <w:style w:type="paragraph" w:customStyle="1" w:styleId="243">
    <w:name w:val="xl9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6"/>
      <w:szCs w:val="16"/>
    </w:rPr>
  </w:style>
  <w:style w:type="paragraph" w:customStyle="1" w:styleId="244">
    <w:name w:val="xl93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6"/>
      <w:szCs w:val="16"/>
    </w:rPr>
  </w:style>
  <w:style w:type="paragraph" w:customStyle="1" w:styleId="245">
    <w:name w:val="xl9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00"/>
      <w:spacing w:before="100" w:beforeAutospacing="1" w:after="100" w:afterAutospacing="1"/>
      <w:textAlignment w:val="center"/>
    </w:pPr>
    <w:rPr>
      <w:rFonts w:ascii="Arial Narrow" w:hAnsi="Arial Narrow" w:eastAsia="Times New Roman"/>
      <w:sz w:val="16"/>
      <w:szCs w:val="16"/>
    </w:rPr>
  </w:style>
  <w:style w:type="paragraph" w:customStyle="1" w:styleId="246">
    <w:name w:val="xl95"/>
    <w:basedOn w:val="1"/>
    <w:qFormat/>
    <w:uiPriority w:val="0"/>
    <w:pPr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47">
    <w:name w:val="xl9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48">
    <w:name w:val="xl9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49">
    <w:name w:val="xl98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50">
    <w:name w:val="xl99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6"/>
      <w:szCs w:val="16"/>
    </w:rPr>
  </w:style>
  <w:style w:type="paragraph" w:customStyle="1" w:styleId="251">
    <w:name w:val="xl100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6"/>
      <w:szCs w:val="16"/>
    </w:rPr>
  </w:style>
  <w:style w:type="paragraph" w:customStyle="1" w:styleId="252">
    <w:name w:val="xl101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 w:val="16"/>
      <w:szCs w:val="16"/>
    </w:rPr>
  </w:style>
  <w:style w:type="paragraph" w:customStyle="1" w:styleId="253">
    <w:name w:val="xl102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C000"/>
      <w:spacing w:before="100" w:beforeAutospacing="1" w:after="100" w:afterAutospacing="1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54">
    <w:name w:val="xl10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Cs w:val="20"/>
    </w:rPr>
  </w:style>
  <w:style w:type="paragraph" w:customStyle="1" w:styleId="255">
    <w:name w:val="xl104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56">
    <w:name w:val="xl10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6"/>
      <w:szCs w:val="16"/>
    </w:rPr>
  </w:style>
  <w:style w:type="paragraph" w:customStyle="1" w:styleId="257">
    <w:name w:val="xl10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Cs w:val="20"/>
    </w:rPr>
  </w:style>
  <w:style w:type="paragraph" w:customStyle="1" w:styleId="258">
    <w:name w:val="xl10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6"/>
      <w:szCs w:val="16"/>
    </w:rPr>
  </w:style>
  <w:style w:type="paragraph" w:customStyle="1" w:styleId="259">
    <w:name w:val="xl10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 w:val="16"/>
      <w:szCs w:val="16"/>
    </w:rPr>
  </w:style>
  <w:style w:type="paragraph" w:customStyle="1" w:styleId="260">
    <w:name w:val="xl109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C000"/>
      <w:spacing w:before="100" w:beforeAutospacing="1" w:after="100" w:afterAutospacing="1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61">
    <w:name w:val="xl110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62">
    <w:name w:val="xl11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C000"/>
      <w:spacing w:before="100" w:beforeAutospacing="1" w:after="100" w:afterAutospacing="1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63">
    <w:name w:val="xl11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64">
    <w:name w:val="xl11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00"/>
      <w:spacing w:before="100" w:beforeAutospacing="1" w:after="100" w:afterAutospacing="1"/>
      <w:textAlignment w:val="center"/>
    </w:pPr>
    <w:rPr>
      <w:rFonts w:ascii="Arial Narrow" w:hAnsi="Arial Narrow" w:eastAsia="Times New Roman"/>
      <w:b/>
      <w:bCs/>
    </w:rPr>
  </w:style>
  <w:style w:type="paragraph" w:customStyle="1" w:styleId="265">
    <w:name w:val="xl11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66">
    <w:name w:val="xl115"/>
    <w:basedOn w:val="1"/>
    <w:qFormat/>
    <w:uiPriority w:val="0"/>
    <w:pPr>
      <w:pBdr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67">
    <w:name w:val="xl116"/>
    <w:basedOn w:val="1"/>
    <w:qFormat/>
    <w:uiPriority w:val="0"/>
    <w:pPr>
      <w:pBdr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68">
    <w:name w:val="xl117"/>
    <w:basedOn w:val="1"/>
    <w:qFormat/>
    <w:uiPriority w:val="0"/>
    <w:pPr>
      <w:pBdr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Cs w:val="20"/>
    </w:rPr>
  </w:style>
  <w:style w:type="paragraph" w:customStyle="1" w:styleId="269">
    <w:name w:val="xl118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70">
    <w:name w:val="xl11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eastAsia="Times New Roman"/>
      <w:b/>
      <w:bCs/>
      <w:szCs w:val="20"/>
    </w:rPr>
  </w:style>
  <w:style w:type="paragraph" w:customStyle="1" w:styleId="271">
    <w:name w:val="xl120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72">
    <w:name w:val="xl121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73">
    <w:name w:val="xl122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74">
    <w:name w:val="xl123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75">
    <w:name w:val="xl12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76">
    <w:name w:val="xl12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77">
    <w:name w:val="xl12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78">
    <w:name w:val="xl12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79">
    <w:name w:val="xl1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80">
    <w:name w:val="xl129"/>
    <w:basedOn w:val="1"/>
    <w:qFormat/>
    <w:uiPriority w:val="0"/>
    <w:pPr>
      <w:pBdr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b/>
      <w:bCs/>
    </w:rPr>
  </w:style>
  <w:style w:type="paragraph" w:customStyle="1" w:styleId="281">
    <w:name w:val="xl13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82">
    <w:name w:val="xl131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83">
    <w:name w:val="xl132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84">
    <w:name w:val="xl1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00"/>
      <w:spacing w:before="100" w:beforeAutospacing="1" w:after="100" w:afterAutospacing="1"/>
      <w:textAlignment w:val="center"/>
    </w:pPr>
    <w:rPr>
      <w:rFonts w:ascii="Arial Narrow" w:hAnsi="Arial Narrow" w:eastAsia="Times New Roman"/>
      <w:b/>
      <w:bCs/>
      <w:sz w:val="18"/>
      <w:szCs w:val="18"/>
    </w:rPr>
  </w:style>
  <w:style w:type="paragraph" w:customStyle="1" w:styleId="285">
    <w:name w:val="xl13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00"/>
      <w:spacing w:before="100" w:beforeAutospacing="1" w:after="100" w:afterAutospacing="1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86">
    <w:name w:val="xl13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8"/>
      <w:szCs w:val="18"/>
    </w:rPr>
  </w:style>
  <w:style w:type="paragraph" w:customStyle="1" w:styleId="287">
    <w:name w:val="xl13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sz w:val="18"/>
      <w:szCs w:val="18"/>
    </w:rPr>
  </w:style>
  <w:style w:type="paragraph" w:customStyle="1" w:styleId="288">
    <w:name w:val="xl137"/>
    <w:basedOn w:val="1"/>
    <w:qFormat/>
    <w:uiPriority w:val="0"/>
    <w:pPr>
      <w:pBdr>
        <w:bottom w:val="single" w:color="auto" w:sz="8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8"/>
      <w:szCs w:val="18"/>
    </w:rPr>
  </w:style>
  <w:style w:type="paragraph" w:customStyle="1" w:styleId="289">
    <w:name w:val="xl138"/>
    <w:basedOn w:val="1"/>
    <w:qFormat/>
    <w:uiPriority w:val="0"/>
    <w:pPr>
      <w:pBdr>
        <w:bottom w:val="single" w:color="auto" w:sz="8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8"/>
      <w:szCs w:val="18"/>
    </w:rPr>
  </w:style>
  <w:style w:type="paragraph" w:customStyle="1" w:styleId="290">
    <w:name w:val="xl139"/>
    <w:basedOn w:val="1"/>
    <w:qFormat/>
    <w:uiPriority w:val="0"/>
    <w:pPr>
      <w:pBdr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8"/>
      <w:szCs w:val="18"/>
    </w:rPr>
  </w:style>
  <w:style w:type="paragraph" w:customStyle="1" w:styleId="291">
    <w:name w:val="xl140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Narrow" w:hAnsi="Arial Narrow" w:eastAsia="Times New Roman"/>
      <w:sz w:val="18"/>
      <w:szCs w:val="18"/>
    </w:rPr>
  </w:style>
  <w:style w:type="paragraph" w:customStyle="1" w:styleId="292">
    <w:name w:val="xl14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Narrow" w:hAnsi="Arial Narrow" w:eastAsia="Times New Roman"/>
      <w:sz w:val="18"/>
      <w:szCs w:val="18"/>
    </w:rPr>
  </w:style>
  <w:style w:type="paragraph" w:customStyle="1" w:styleId="293">
    <w:name w:val="xl142"/>
    <w:basedOn w:val="1"/>
    <w:qFormat/>
    <w:uiPriority w:val="0"/>
    <w:pPr>
      <w:pBdr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eastAsia="Times New Roman"/>
      <w:b/>
      <w:bCs/>
      <w:sz w:val="18"/>
      <w:szCs w:val="18"/>
    </w:rPr>
  </w:style>
  <w:style w:type="paragraph" w:customStyle="1" w:styleId="294">
    <w:name w:val="xl143"/>
    <w:basedOn w:val="1"/>
    <w:qFormat/>
    <w:uiPriority w:val="0"/>
    <w:pPr>
      <w:pBdr>
        <w:left w:val="single" w:color="auto" w:sz="8" w:space="0"/>
        <w:bottom w:val="single" w:color="auto" w:sz="8" w:space="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eastAsia="Times New Roman"/>
      <w:b/>
      <w:bCs/>
    </w:rPr>
  </w:style>
  <w:style w:type="paragraph" w:customStyle="1" w:styleId="295">
    <w:name w:val="xl144"/>
    <w:basedOn w:val="1"/>
    <w:qFormat/>
    <w:uiPriority w:val="0"/>
    <w:pPr>
      <w:pBdr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eastAsia="Times New Roman"/>
      <w:b/>
      <w:bCs/>
    </w:rPr>
  </w:style>
  <w:style w:type="character" w:customStyle="1" w:styleId="296">
    <w:name w:val="gt-card-ttl-txt"/>
    <w:qFormat/>
    <w:uiPriority w:val="0"/>
  </w:style>
  <w:style w:type="character" w:customStyle="1" w:styleId="297">
    <w:name w:val="apple-converted-space"/>
    <w:qFormat/>
    <w:uiPriority w:val="0"/>
  </w:style>
  <w:style w:type="paragraph" w:customStyle="1" w:styleId="298">
    <w:name w:val="样式 正文文本缩进 +"/>
    <w:basedOn w:val="38"/>
    <w:qFormat/>
    <w:uiPriority w:val="0"/>
    <w:pPr>
      <w:widowControl w:val="0"/>
      <w:numPr>
        <w:ilvl w:val="2"/>
        <w:numId w:val="14"/>
      </w:numPr>
      <w:tabs>
        <w:tab w:val="left" w:pos="420"/>
        <w:tab w:val="clear" w:pos="540"/>
      </w:tabs>
      <w:adjustRightInd/>
      <w:spacing w:beforeLines="50" w:line="600" w:lineRule="exact"/>
      <w:ind w:left="2016" w:hanging="420" w:firstLineChars="0"/>
      <w:textAlignment w:val="auto"/>
    </w:pPr>
    <w:rPr>
      <w:rFonts w:ascii="Times New Roman" w:hAnsi="Times New Roman"/>
      <w:color w:val="auto"/>
      <w:sz w:val="24"/>
      <w:lang w:val="en-US"/>
    </w:rPr>
  </w:style>
  <w:style w:type="paragraph" w:customStyle="1" w:styleId="299">
    <w:name w:val="Body Bullet 2"/>
    <w:basedOn w:val="1"/>
    <w:qFormat/>
    <w:uiPriority w:val="0"/>
    <w:pPr>
      <w:numPr>
        <w:ilvl w:val="0"/>
        <w:numId w:val="15"/>
      </w:numPr>
      <w:overflowPunct w:val="0"/>
      <w:autoSpaceDE w:val="0"/>
      <w:autoSpaceDN w:val="0"/>
      <w:adjustRightInd w:val="0"/>
      <w:spacing w:after="60" w:line="288" w:lineRule="auto"/>
      <w:ind w:left="1296" w:firstLine="0"/>
      <w:textAlignment w:val="baseline"/>
    </w:pPr>
    <w:rPr>
      <w:rFonts w:ascii="Arial" w:hAnsi="Arial" w:eastAsia="PMingLiU"/>
      <w:szCs w:val="20"/>
      <w:lang w:eastAsia="zh-TW"/>
    </w:rPr>
  </w:style>
  <w:style w:type="paragraph" w:customStyle="1" w:styleId="300">
    <w:name w:val="博雅图注"/>
    <w:basedOn w:val="1"/>
    <w:link w:val="302"/>
    <w:qFormat/>
    <w:uiPriority w:val="0"/>
    <w:pPr>
      <w:widowControl w:val="0"/>
      <w:numPr>
        <w:ilvl w:val="0"/>
        <w:numId w:val="16"/>
      </w:numPr>
      <w:spacing w:line="360" w:lineRule="auto"/>
      <w:ind w:firstLine="0"/>
      <w:jc w:val="center"/>
    </w:pPr>
    <w:rPr>
      <w:rFonts w:ascii="Calibri" w:hAnsi="Calibri" w:eastAsia="楷体_GB2312"/>
      <w:kern w:val="2"/>
      <w:szCs w:val="21"/>
      <w:lang w:val="zh-CN" w:eastAsia="zh-CN"/>
    </w:rPr>
  </w:style>
  <w:style w:type="paragraph" w:customStyle="1" w:styleId="301">
    <w:name w:val="博雅图片"/>
    <w:basedOn w:val="1"/>
    <w:link w:val="303"/>
    <w:qFormat/>
    <w:uiPriority w:val="0"/>
    <w:pPr>
      <w:widowControl w:val="0"/>
      <w:spacing w:line="360" w:lineRule="auto"/>
      <w:jc w:val="center"/>
    </w:pPr>
    <w:rPr>
      <w:rFonts w:ascii="Calibri" w:hAnsi="Calibri"/>
      <w:kern w:val="2"/>
      <w:szCs w:val="21"/>
      <w:lang w:val="zh-CN" w:eastAsia="zh-CN"/>
    </w:rPr>
  </w:style>
  <w:style w:type="character" w:customStyle="1" w:styleId="302">
    <w:name w:val="博雅图注 Char"/>
    <w:link w:val="300"/>
    <w:qFormat/>
    <w:uiPriority w:val="0"/>
    <w:rPr>
      <w:rFonts w:ascii="Calibri" w:hAnsi="Calibri" w:eastAsia="楷体_GB2312" w:cs="宋体"/>
      <w:kern w:val="2"/>
      <w:sz w:val="24"/>
      <w:szCs w:val="21"/>
      <w:lang w:val="zh-CN" w:eastAsia="zh-CN"/>
    </w:rPr>
  </w:style>
  <w:style w:type="character" w:customStyle="1" w:styleId="303">
    <w:name w:val="博雅图片 Char"/>
    <w:link w:val="301"/>
    <w:qFormat/>
    <w:uiPriority w:val="0"/>
    <w:rPr>
      <w:rFonts w:ascii="Calibri" w:hAnsi="Calibri" w:cs="黑体"/>
      <w:kern w:val="2"/>
      <w:sz w:val="24"/>
      <w:szCs w:val="21"/>
    </w:rPr>
  </w:style>
  <w:style w:type="paragraph" w:customStyle="1" w:styleId="304">
    <w:name w:val="ordinary-output"/>
    <w:basedOn w:val="1"/>
    <w:qFormat/>
    <w:uiPriority w:val="0"/>
    <w:pPr>
      <w:spacing w:before="100" w:beforeAutospacing="1" w:after="75" w:line="330" w:lineRule="atLeast"/>
    </w:pPr>
    <w:rPr>
      <w:color w:val="333333"/>
      <w:sz w:val="27"/>
      <w:szCs w:val="27"/>
    </w:rPr>
  </w:style>
  <w:style w:type="character" w:customStyle="1" w:styleId="305">
    <w:name w:val="high-light-bg4"/>
    <w:qFormat/>
    <w:uiPriority w:val="0"/>
  </w:style>
  <w:style w:type="character" w:customStyle="1" w:styleId="306">
    <w:name w:val="Header Char1"/>
    <w:qFormat/>
    <w:uiPriority w:val="0"/>
    <w:rPr>
      <w:rFonts w:ascii="Arial" w:hAnsi="Arial" w:eastAsia="宋体"/>
      <w:kern w:val="21"/>
      <w:sz w:val="18"/>
      <w:szCs w:val="18"/>
      <w:lang w:eastAsia="ar-SA"/>
    </w:rPr>
  </w:style>
  <w:style w:type="character" w:customStyle="1" w:styleId="307">
    <w:name w:val="Body Text Char1"/>
    <w:semiHidden/>
    <w:qFormat/>
    <w:uiPriority w:val="99"/>
  </w:style>
  <w:style w:type="paragraph" w:customStyle="1" w:styleId="308">
    <w:name w:val="Pa1"/>
    <w:basedOn w:val="139"/>
    <w:next w:val="139"/>
    <w:qFormat/>
    <w:uiPriority w:val="99"/>
    <w:pPr>
      <w:widowControl w:val="0"/>
      <w:spacing w:line="241" w:lineRule="atLeast"/>
    </w:pPr>
    <w:rPr>
      <w:rFonts w:ascii="Helvetica" w:hAnsi="Times New Roman" w:eastAsia="Helvetica" w:cs="Times New Roman"/>
      <w:color w:val="auto"/>
      <w:lang w:eastAsia="zh-CN"/>
    </w:rPr>
  </w:style>
  <w:style w:type="character" w:customStyle="1" w:styleId="309">
    <w:name w:val="A2"/>
    <w:qFormat/>
    <w:uiPriority w:val="99"/>
    <w:rPr>
      <w:rFonts w:cs="Helvetica"/>
      <w:color w:val="000000"/>
      <w:sz w:val="18"/>
      <w:szCs w:val="18"/>
    </w:rPr>
  </w:style>
  <w:style w:type="character" w:customStyle="1" w:styleId="310">
    <w:name w:val="A3"/>
    <w:qFormat/>
    <w:uiPriority w:val="99"/>
    <w:rPr>
      <w:rFonts w:cs="Helvetica"/>
      <w:color w:val="000000"/>
      <w:sz w:val="10"/>
      <w:szCs w:val="10"/>
    </w:rPr>
  </w:style>
  <w:style w:type="paragraph" w:customStyle="1" w:styleId="311">
    <w:name w:val="Revision"/>
    <w:hidden/>
    <w:semiHidden/>
    <w:qFormat/>
    <w:uiPriority w:val="99"/>
    <w:rPr>
      <w:rFonts w:ascii="Verdana" w:hAnsi="Verdana" w:eastAsia="宋体" w:cs="Times New Roman"/>
      <w:szCs w:val="24"/>
      <w:lang w:val="en-CA" w:eastAsia="en-US" w:bidi="ar-SA"/>
    </w:rPr>
  </w:style>
  <w:style w:type="character" w:customStyle="1" w:styleId="312">
    <w:name w:val="批注主题 Char"/>
    <w:link w:val="14"/>
    <w:qFormat/>
    <w:uiPriority w:val="99"/>
    <w:rPr>
      <w:rFonts w:ascii="Verdana" w:hAnsi="Verdana"/>
      <w:szCs w:val="24"/>
      <w:lang w:val="en-CA" w:eastAsia="en-US"/>
    </w:rPr>
  </w:style>
  <w:style w:type="character" w:customStyle="1" w:styleId="313">
    <w:name w:val="Char Char21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14">
    <w:name w:val="Char Char11"/>
    <w:qFormat/>
    <w:uiPriority w:val="0"/>
    <w:rPr>
      <w:rFonts w:ascii="Verdana" w:hAnsi="Verdana"/>
      <w:szCs w:val="24"/>
      <w:lang w:val="en-US" w:eastAsia="en-US" w:bidi="ar-SA"/>
    </w:rPr>
  </w:style>
  <w:style w:type="paragraph" w:customStyle="1" w:styleId="315">
    <w:name w:val="Char Char Char1 Char Char Char Char Char Char Char Char Char Char Char Char1"/>
    <w:basedOn w:val="1"/>
    <w:qFormat/>
    <w:uiPriority w:val="0"/>
    <w:pPr>
      <w:spacing w:after="160" w:line="240" w:lineRule="exact"/>
    </w:pPr>
    <w:rPr>
      <w:rFonts w:eastAsia="楷体_GB2312"/>
      <w:b/>
      <w:i/>
      <w:iCs/>
      <w:color w:val="000000"/>
      <w:szCs w:val="20"/>
    </w:rPr>
  </w:style>
  <w:style w:type="paragraph" w:customStyle="1" w:styleId="316">
    <w:name w:val="font7"/>
    <w:basedOn w:val="1"/>
    <w:qFormat/>
    <w:uiPriority w:val="0"/>
    <w:pPr>
      <w:spacing w:before="100" w:beforeAutospacing="1" w:after="100" w:afterAutospacing="1"/>
    </w:pPr>
    <w:rPr>
      <w:sz w:val="22"/>
      <w:szCs w:val="22"/>
    </w:rPr>
  </w:style>
  <w:style w:type="paragraph" w:customStyle="1" w:styleId="317">
    <w:name w:val="font8"/>
    <w:basedOn w:val="1"/>
    <w:qFormat/>
    <w:uiPriority w:val="0"/>
    <w:pPr>
      <w:spacing w:before="100" w:beforeAutospacing="1" w:after="100" w:afterAutospacing="1"/>
    </w:pPr>
    <w:rPr>
      <w:sz w:val="22"/>
      <w:szCs w:val="22"/>
    </w:rPr>
  </w:style>
  <w:style w:type="paragraph" w:customStyle="1" w:styleId="318">
    <w:name w:val="样式2"/>
    <w:basedOn w:val="4"/>
    <w:link w:val="673"/>
    <w:qFormat/>
    <w:uiPriority w:val="0"/>
    <w:pPr>
      <w:numPr>
        <w:numId w:val="17"/>
      </w:numPr>
      <w:pBdr>
        <w:bottom w:val="none" w:color="auto" w:sz="0" w:space="0"/>
      </w:pBdr>
      <w:tabs>
        <w:tab w:val="left" w:pos="900"/>
        <w:tab w:val="clear" w:pos="720"/>
      </w:tabs>
      <w:overflowPunct w:val="0"/>
      <w:autoSpaceDE w:val="0"/>
      <w:autoSpaceDN w:val="0"/>
      <w:adjustRightInd w:val="0"/>
      <w:spacing w:before="425" w:after="113" w:line="360" w:lineRule="auto"/>
      <w:ind w:left="0" w:firstLine="0"/>
      <w:textAlignment w:val="baseline"/>
    </w:pPr>
    <w:rPr>
      <w:rFonts w:ascii="宋体" w:hAnsi="宋体" w:cs="Arial"/>
      <w:iCs w:val="0"/>
      <w:kern w:val="0"/>
      <w:sz w:val="22"/>
      <w:szCs w:val="22"/>
      <w:lang w:val="en-US"/>
    </w:rPr>
  </w:style>
  <w:style w:type="paragraph" w:customStyle="1" w:styleId="319">
    <w:name w:val="Normal + 宋体"/>
    <w:basedOn w:val="1"/>
    <w:qFormat/>
    <w:uiPriority w:val="0"/>
    <w:pPr>
      <w:widowControl w:val="0"/>
      <w:jc w:val="both"/>
    </w:pPr>
    <w:rPr>
      <w:kern w:val="2"/>
      <w:sz w:val="18"/>
      <w:szCs w:val="18"/>
    </w:rPr>
  </w:style>
  <w:style w:type="character" w:customStyle="1" w:styleId="320">
    <w:name w:val="正文缩进 Char1"/>
    <w:link w:val="26"/>
    <w:qFormat/>
    <w:locked/>
    <w:uiPriority w:val="0"/>
    <w:rPr>
      <w:rFonts w:ascii="Arial" w:hAnsi="Arial"/>
      <w:sz w:val="22"/>
    </w:rPr>
  </w:style>
  <w:style w:type="paragraph" w:customStyle="1" w:styleId="321">
    <w:name w:val="MM Topic 2"/>
    <w:basedOn w:val="4"/>
    <w:next w:val="1"/>
    <w:link w:val="481"/>
    <w:qFormat/>
    <w:uiPriority w:val="0"/>
    <w:pPr>
      <w:keepLines/>
      <w:widowControl w:val="0"/>
      <w:numPr>
        <w:numId w:val="11"/>
      </w:numPr>
      <w:pBdr>
        <w:bottom w:val="none" w:color="auto" w:sz="0" w:space="0"/>
      </w:pBdr>
      <w:tabs>
        <w:tab w:val="left" w:pos="425"/>
        <w:tab w:val="clear" w:pos="720"/>
      </w:tabs>
      <w:spacing w:before="260" w:after="260" w:line="416" w:lineRule="auto"/>
      <w:ind w:firstLine="0"/>
      <w:jc w:val="both"/>
    </w:pPr>
    <w:rPr>
      <w:rFonts w:ascii="Calibri" w:hAnsi="Calibri"/>
      <w:b w:val="0"/>
      <w:bCs/>
      <w:iCs w:val="0"/>
      <w:spacing w:val="20"/>
      <w:kern w:val="2"/>
      <w:sz w:val="24"/>
      <w:szCs w:val="32"/>
      <w:lang w:eastAsia="zh-CN"/>
    </w:rPr>
  </w:style>
  <w:style w:type="paragraph" w:customStyle="1" w:styleId="322">
    <w:name w:val="MM Topic 4"/>
    <w:basedOn w:val="6"/>
    <w:next w:val="1"/>
    <w:qFormat/>
    <w:uiPriority w:val="0"/>
    <w:pPr>
      <w:keepLines/>
      <w:widowControl w:val="0"/>
      <w:numPr>
        <w:ilvl w:val="0"/>
        <w:numId w:val="11"/>
      </w:numPr>
      <w:tabs>
        <w:tab w:val="clear" w:pos="720"/>
        <w:tab w:val="clear" w:pos="2160"/>
      </w:tabs>
      <w:spacing w:before="280" w:after="290" w:line="376" w:lineRule="auto"/>
      <w:ind w:firstLine="0"/>
      <w:jc w:val="both"/>
    </w:pPr>
    <w:rPr>
      <w:rFonts w:ascii="Calibri" w:hAnsi="Calibri"/>
      <w:bCs/>
      <w:spacing w:val="20"/>
      <w:kern w:val="2"/>
      <w:sz w:val="24"/>
      <w:lang w:eastAsia="zh-CN"/>
    </w:rPr>
  </w:style>
  <w:style w:type="character" w:customStyle="1" w:styleId="323">
    <w:name w:val="Normal 1 Char"/>
    <w:link w:val="324"/>
    <w:qFormat/>
    <w:uiPriority w:val="0"/>
    <w:rPr>
      <w:rFonts w:ascii="Arial" w:hAnsi="Arial"/>
      <w:kern w:val="21"/>
      <w:sz w:val="24"/>
      <w:szCs w:val="24"/>
      <w:lang w:eastAsia="ar-SA"/>
    </w:rPr>
  </w:style>
  <w:style w:type="paragraph" w:customStyle="1" w:styleId="324">
    <w:name w:val="Normal 1"/>
    <w:basedOn w:val="1"/>
    <w:link w:val="323"/>
    <w:qFormat/>
    <w:uiPriority w:val="0"/>
    <w:pPr>
      <w:widowControl w:val="0"/>
      <w:suppressAutoHyphens/>
      <w:spacing w:line="360" w:lineRule="auto"/>
      <w:ind w:firstLine="482"/>
      <w:jc w:val="both"/>
    </w:pPr>
    <w:rPr>
      <w:rFonts w:ascii="Arial" w:hAnsi="Arial"/>
      <w:kern w:val="21"/>
      <w:lang w:val="zh-CN" w:eastAsia="ar-SA"/>
    </w:rPr>
  </w:style>
  <w:style w:type="paragraph" w:customStyle="1" w:styleId="325">
    <w:name w:val="font0"/>
    <w:basedOn w:val="1"/>
    <w:qFormat/>
    <w:uiPriority w:val="0"/>
    <w:pPr>
      <w:spacing w:before="100" w:beforeAutospacing="1" w:after="100" w:afterAutospacing="1"/>
    </w:pPr>
    <w:rPr>
      <w:rFonts w:ascii="Calibri" w:hAnsi="Calibri" w:eastAsia="Times New Roman"/>
      <w:color w:val="000000"/>
      <w:sz w:val="22"/>
      <w:szCs w:val="22"/>
    </w:rPr>
  </w:style>
  <w:style w:type="paragraph" w:customStyle="1" w:styleId="326">
    <w:name w:val="标准"/>
    <w:basedOn w:val="1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sz w:val="21"/>
      <w:szCs w:val="20"/>
    </w:rPr>
  </w:style>
  <w:style w:type="paragraph" w:customStyle="1" w:styleId="327">
    <w:name w:val="h1 text"/>
    <w:basedOn w:val="1"/>
    <w:qFormat/>
    <w:uiPriority w:val="0"/>
    <w:rPr>
      <w:rFonts w:ascii="Tahoma" w:hAnsi="Tahoma"/>
      <w:szCs w:val="20"/>
    </w:rPr>
  </w:style>
  <w:style w:type="character" w:customStyle="1" w:styleId="328">
    <w:name w:val="小表格内容 Char"/>
    <w:link w:val="329"/>
    <w:qFormat/>
    <w:uiPriority w:val="0"/>
    <w:rPr>
      <w:rFonts w:ascii="Arial" w:hAnsi="Arial" w:eastAsia="仿宋_GB2312"/>
      <w:sz w:val="21"/>
    </w:rPr>
  </w:style>
  <w:style w:type="paragraph" w:customStyle="1" w:styleId="329">
    <w:name w:val="小表格内容"/>
    <w:link w:val="328"/>
    <w:qFormat/>
    <w:uiPriority w:val="0"/>
    <w:rPr>
      <w:rFonts w:ascii="Arial" w:hAnsi="Arial" w:eastAsia="仿宋_GB2312" w:cs="Times New Roman"/>
      <w:sz w:val="21"/>
      <w:lang w:val="en-US" w:eastAsia="zh-CN" w:bidi="ar-SA"/>
    </w:rPr>
  </w:style>
  <w:style w:type="character" w:customStyle="1" w:styleId="330">
    <w:name w:val="Plain Text Char"/>
    <w:qFormat/>
    <w:uiPriority w:val="0"/>
    <w:rPr>
      <w:rFonts w:ascii="宋体" w:hAnsi="宋体" w:eastAsia="宋体" w:cs="Courier New"/>
      <w:kern w:val="1"/>
      <w:sz w:val="21"/>
      <w:szCs w:val="21"/>
      <w:lang w:val="en-US" w:eastAsia="ar-SA" w:bidi="ar-SA"/>
    </w:rPr>
  </w:style>
  <w:style w:type="character" w:customStyle="1" w:styleId="331">
    <w:name w:val="prop2 Char"/>
    <w:qFormat/>
    <w:uiPriority w:val="0"/>
    <w:rPr>
      <w:rFonts w:ascii="宋体" w:hAnsi="宋体"/>
      <w:b/>
      <w:bCs/>
      <w:sz w:val="30"/>
      <w:szCs w:val="32"/>
    </w:rPr>
  </w:style>
  <w:style w:type="character" w:customStyle="1" w:styleId="332">
    <w:name w:val="正文着重"/>
    <w:qFormat/>
    <w:uiPriority w:val="0"/>
    <w:rPr>
      <w:rFonts w:ascii="Arial" w:hAnsi="Arial" w:eastAsia="仿宋_GB2312"/>
      <w:b/>
      <w:spacing w:val="0"/>
      <w:w w:val="100"/>
      <w:position w:val="0"/>
      <w:sz w:val="28"/>
      <w:u w:val="wavyHeavy"/>
      <w:vertAlign w:val="baseline"/>
    </w:rPr>
  </w:style>
  <w:style w:type="character" w:customStyle="1" w:styleId="333">
    <w:name w:val="样式 标题2宋体 小四 + Times New Roman Char"/>
    <w:link w:val="334"/>
    <w:qFormat/>
    <w:uiPriority w:val="0"/>
    <w:rPr>
      <w:rFonts w:ascii="Arial" w:hAnsi="Arial" w:eastAsia="黑体"/>
      <w:b/>
      <w:bCs/>
      <w:spacing w:val="20"/>
      <w:kern w:val="2"/>
      <w:sz w:val="32"/>
      <w:szCs w:val="32"/>
    </w:rPr>
  </w:style>
  <w:style w:type="paragraph" w:customStyle="1" w:styleId="334">
    <w:name w:val="样式 标题2宋体 小四 + Times New Roman"/>
    <w:basedOn w:val="4"/>
    <w:link w:val="333"/>
    <w:qFormat/>
    <w:uiPriority w:val="0"/>
    <w:pPr>
      <w:keepLines/>
      <w:widowControl w:val="0"/>
      <w:numPr>
        <w:numId w:val="0"/>
      </w:numPr>
      <w:pBdr>
        <w:bottom w:val="none" w:color="auto" w:sz="0" w:space="0"/>
      </w:pBdr>
      <w:tabs>
        <w:tab w:val="left" w:pos="1021"/>
        <w:tab w:val="clear" w:pos="720"/>
      </w:tabs>
      <w:spacing w:before="0" w:after="0" w:line="300" w:lineRule="auto"/>
      <w:ind w:left="1021" w:hanging="1021"/>
      <w:jc w:val="both"/>
    </w:pPr>
    <w:rPr>
      <w:rFonts w:eastAsia="黑体"/>
      <w:bCs/>
      <w:iCs w:val="0"/>
      <w:spacing w:val="20"/>
      <w:kern w:val="2"/>
      <w:szCs w:val="32"/>
      <w:lang w:val="en-US" w:eastAsia="zh-CN"/>
    </w:rPr>
  </w:style>
  <w:style w:type="character" w:customStyle="1" w:styleId="335">
    <w:name w:val="bodycopy1"/>
    <w:qFormat/>
    <w:uiPriority w:val="0"/>
    <w:rPr>
      <w:rFonts w:hint="default" w:ascii="Arial" w:hAnsi="Arial" w:cs="Arial"/>
      <w:color w:val="000000"/>
      <w:sz w:val="18"/>
      <w:szCs w:val="18"/>
      <w:u w:val="none"/>
    </w:rPr>
  </w:style>
  <w:style w:type="character" w:customStyle="1" w:styleId="336">
    <w:name w:val="标题1 宋体 四号 Char"/>
    <w:link w:val="337"/>
    <w:qFormat/>
    <w:uiPriority w:val="0"/>
    <w:rPr>
      <w:rFonts w:ascii="Arial" w:hAnsi="Arial" w:cs="Arial"/>
      <w:b/>
      <w:kern w:val="2"/>
      <w:sz w:val="28"/>
      <w:szCs w:val="28"/>
    </w:rPr>
  </w:style>
  <w:style w:type="paragraph" w:customStyle="1" w:styleId="337">
    <w:name w:val="标题1 宋体 四号"/>
    <w:basedOn w:val="88"/>
    <w:link w:val="336"/>
    <w:qFormat/>
    <w:uiPriority w:val="0"/>
    <w:pPr>
      <w:tabs>
        <w:tab w:val="clear" w:pos="1560"/>
        <w:tab w:val="clear" w:pos="7797"/>
        <w:tab w:val="clear" w:pos="7938"/>
      </w:tabs>
      <w:spacing w:before="240" w:after="60" w:line="360" w:lineRule="auto"/>
      <w:ind w:left="0" w:firstLine="0"/>
      <w:outlineLvl w:val="0"/>
    </w:pPr>
    <w:rPr>
      <w:rFonts w:cs="Arial"/>
      <w:b/>
      <w:color w:val="auto"/>
      <w:kern w:val="2"/>
      <w:sz w:val="28"/>
      <w:szCs w:val="28"/>
      <w:lang w:val="en-US" w:eastAsia="zh-CN"/>
    </w:rPr>
  </w:style>
  <w:style w:type="character" w:customStyle="1" w:styleId="338">
    <w:name w:val="副标题 Char"/>
    <w:link w:val="68"/>
    <w:qFormat/>
    <w:uiPriority w:val="0"/>
    <w:rPr>
      <w:rFonts w:ascii="SE Optimist" w:hAnsi="SE Optimist" w:eastAsia="汉仪中圆简" w:cs="Tahoma"/>
      <w:i/>
      <w:iCs/>
      <w:spacing w:val="-4"/>
      <w:kern w:val="28"/>
      <w:sz w:val="28"/>
      <w:szCs w:val="28"/>
      <w:lang w:val="en-AU" w:eastAsia="en-US"/>
    </w:rPr>
  </w:style>
  <w:style w:type="paragraph" w:customStyle="1" w:styleId="339">
    <w:name w:val="Heading Base"/>
    <w:basedOn w:val="1"/>
    <w:next w:val="9"/>
    <w:qFormat/>
    <w:uiPriority w:val="0"/>
    <w:pPr>
      <w:keepNext/>
      <w:keepLines/>
      <w:spacing w:before="140" w:line="220" w:lineRule="atLeast"/>
    </w:pPr>
    <w:rPr>
      <w:rFonts w:ascii="Futura Bk BT" w:hAnsi="Futura Bk BT"/>
      <w:spacing w:val="-4"/>
      <w:kern w:val="28"/>
      <w:sz w:val="22"/>
      <w:szCs w:val="20"/>
      <w:lang w:val="en-AU"/>
    </w:rPr>
  </w:style>
  <w:style w:type="character" w:customStyle="1" w:styleId="340">
    <w:name w:val="标题3 Char"/>
    <w:qFormat/>
    <w:uiPriority w:val="0"/>
    <w:rPr>
      <w:rFonts w:ascii="仿宋_GB2312" w:eastAsia="仿宋_GB2312"/>
      <w:b/>
      <w:bCs/>
      <w:spacing w:val="-4"/>
      <w:kern w:val="2"/>
      <w:sz w:val="32"/>
      <w:szCs w:val="32"/>
      <w:lang w:val="en-US" w:eastAsia="zh-CN" w:bidi="ar-SA"/>
    </w:rPr>
  </w:style>
  <w:style w:type="character" w:customStyle="1" w:styleId="341">
    <w:name w:val="样式 宋体 四号 Char"/>
    <w:link w:val="342"/>
    <w:qFormat/>
    <w:uiPriority w:val="0"/>
    <w:rPr>
      <w:rFonts w:ascii="宋体" w:hAnsi="宋体"/>
      <w:b/>
      <w:bCs/>
      <w:spacing w:val="44"/>
      <w:kern w:val="44"/>
      <w:sz w:val="28"/>
      <w:szCs w:val="44"/>
    </w:rPr>
  </w:style>
  <w:style w:type="paragraph" w:customStyle="1" w:styleId="342">
    <w:name w:val="样式 宋体 四号"/>
    <w:basedOn w:val="2"/>
    <w:link w:val="341"/>
    <w:qFormat/>
    <w:uiPriority w:val="0"/>
    <w:pPr>
      <w:keepLines/>
      <w:widowControl w:val="0"/>
      <w:numPr>
        <w:numId w:val="0"/>
      </w:numPr>
      <w:pBdr>
        <w:bottom w:val="none" w:color="auto" w:sz="0" w:space="0"/>
      </w:pBdr>
      <w:tabs>
        <w:tab w:val="left" w:pos="1440"/>
      </w:tabs>
      <w:spacing w:before="100" w:beforeAutospacing="1" w:after="100" w:afterAutospacing="1" w:line="360" w:lineRule="auto"/>
      <w:ind w:left="851" w:hanging="851"/>
      <w:jc w:val="center"/>
    </w:pPr>
    <w:rPr>
      <w:rFonts w:ascii="宋体" w:hAnsi="宋体"/>
      <w:spacing w:val="44"/>
      <w:kern w:val="44"/>
      <w:sz w:val="28"/>
      <w:szCs w:val="44"/>
      <w:shd w:val="clear" w:color="auto" w:fill="D9D9D9"/>
      <w:lang w:eastAsia="zh-CN"/>
    </w:rPr>
  </w:style>
  <w:style w:type="character" w:customStyle="1" w:styleId="343">
    <w:name w:val="IDS TEXT Char"/>
    <w:link w:val="344"/>
    <w:qFormat/>
    <w:uiPriority w:val="0"/>
    <w:rPr>
      <w:kern w:val="2"/>
      <w:sz w:val="21"/>
      <w:szCs w:val="32"/>
    </w:rPr>
  </w:style>
  <w:style w:type="paragraph" w:customStyle="1" w:styleId="344">
    <w:name w:val="IDS TEXT"/>
    <w:link w:val="343"/>
    <w:qFormat/>
    <w:uiPriority w:val="0"/>
    <w:pPr>
      <w:spacing w:beforeLines="50" w:afterLines="50" w:line="288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32"/>
      <w:lang w:val="en-US" w:eastAsia="zh-CN" w:bidi="ar-SA"/>
    </w:rPr>
  </w:style>
  <w:style w:type="character" w:customStyle="1" w:styleId="345">
    <w:name w:val="section-head-sm-red1"/>
    <w:qFormat/>
    <w:uiPriority w:val="0"/>
    <w:rPr>
      <w:b/>
      <w:bCs/>
      <w:color w:val="F20000"/>
      <w:sz w:val="17"/>
      <w:szCs w:val="17"/>
    </w:rPr>
  </w:style>
  <w:style w:type="character" w:customStyle="1" w:styleId="346">
    <w:name w:val="msonormal"/>
    <w:qFormat/>
    <w:uiPriority w:val="0"/>
  </w:style>
  <w:style w:type="character" w:customStyle="1" w:styleId="347">
    <w:name w:val="Cite"/>
    <w:qFormat/>
    <w:uiPriority w:val="0"/>
    <w:rPr>
      <w:rFonts w:ascii="Arial" w:hAnsi="Arial"/>
      <w:u w:val="none"/>
    </w:rPr>
  </w:style>
  <w:style w:type="character" w:customStyle="1" w:styleId="348">
    <w:name w:val="H4 Char"/>
    <w:qFormat/>
    <w:uiPriority w:val="0"/>
    <w:rPr>
      <w:rFonts w:ascii="宋体" w:hAnsi="宋体" w:eastAsia="宋体"/>
      <w:b/>
      <w:bCs/>
      <w:sz w:val="24"/>
      <w:szCs w:val="28"/>
      <w:lang w:val="en-US" w:eastAsia="zh-CN" w:bidi="ar-SA"/>
    </w:rPr>
  </w:style>
  <w:style w:type="character" w:customStyle="1" w:styleId="349">
    <w:name w:val="2text"/>
    <w:qFormat/>
    <w:uiPriority w:val="0"/>
  </w:style>
  <w:style w:type="character" w:customStyle="1" w:styleId="350">
    <w:name w:val="样式 (中文) 方正大标宋简体 二号"/>
    <w:qFormat/>
    <w:uiPriority w:val="0"/>
    <w:rPr>
      <w:rFonts w:ascii="Arial" w:hAnsi="Arial" w:eastAsia="宋体"/>
      <w:sz w:val="28"/>
      <w:szCs w:val="28"/>
      <w:lang w:val="en-US" w:eastAsia="zh-CN" w:bidi="ar-SA"/>
    </w:rPr>
  </w:style>
  <w:style w:type="character" w:customStyle="1" w:styleId="351">
    <w:name w:val="standardcopy"/>
    <w:qFormat/>
    <w:uiPriority w:val="0"/>
  </w:style>
  <w:style w:type="paragraph" w:customStyle="1" w:styleId="352">
    <w:name w:val="样式6"/>
    <w:basedOn w:val="4"/>
    <w:qFormat/>
    <w:uiPriority w:val="0"/>
    <w:pPr>
      <w:keepLines/>
      <w:widowControl w:val="0"/>
      <w:numPr>
        <w:numId w:val="0"/>
      </w:numPr>
      <w:pBdr>
        <w:bottom w:val="none" w:color="auto" w:sz="0" w:space="0"/>
      </w:pBdr>
      <w:tabs>
        <w:tab w:val="left" w:pos="1021"/>
        <w:tab w:val="clear" w:pos="720"/>
      </w:tabs>
      <w:spacing w:before="0" w:after="0" w:line="360" w:lineRule="auto"/>
      <w:ind w:left="1021" w:hanging="1021"/>
      <w:jc w:val="both"/>
    </w:pPr>
    <w:rPr>
      <w:rFonts w:ascii="幼圆" w:eastAsia="幼圆" w:cs="宋体"/>
      <w:b w:val="0"/>
      <w:bCs/>
      <w:iCs w:val="0"/>
      <w:kern w:val="2"/>
      <w:sz w:val="24"/>
      <w:szCs w:val="20"/>
      <w:lang w:val="en-US" w:eastAsia="zh-CN"/>
    </w:rPr>
  </w:style>
  <w:style w:type="paragraph" w:customStyle="1" w:styleId="353">
    <w:name w:val="样式10"/>
    <w:basedOn w:val="354"/>
    <w:qFormat/>
    <w:uiPriority w:val="0"/>
    <w:pPr>
      <w:tabs>
        <w:tab w:val="left" w:pos="0"/>
        <w:tab w:val="left" w:pos="1021"/>
      </w:tabs>
    </w:pPr>
  </w:style>
  <w:style w:type="paragraph" w:customStyle="1" w:styleId="354">
    <w:name w:val="标题2 宋体 小四"/>
    <w:basedOn w:val="4"/>
    <w:qFormat/>
    <w:uiPriority w:val="0"/>
    <w:pPr>
      <w:keepLines/>
      <w:widowControl w:val="0"/>
      <w:numPr>
        <w:numId w:val="0"/>
      </w:numPr>
      <w:pBdr>
        <w:bottom w:val="none" w:color="auto" w:sz="0" w:space="0"/>
      </w:pBdr>
      <w:tabs>
        <w:tab w:val="left" w:pos="1021"/>
        <w:tab w:val="clear" w:pos="720"/>
      </w:tabs>
      <w:spacing w:before="0" w:after="0" w:line="300" w:lineRule="auto"/>
      <w:ind w:left="1021" w:hanging="1021"/>
      <w:jc w:val="both"/>
    </w:pPr>
    <w:rPr>
      <w:rFonts w:ascii="幼圆" w:eastAsia="幼圆" w:cs="宋体"/>
      <w:iCs w:val="0"/>
      <w:kern w:val="2"/>
      <w:sz w:val="24"/>
      <w:szCs w:val="20"/>
      <w:lang w:val="en-US" w:eastAsia="zh-CN"/>
    </w:rPr>
  </w:style>
  <w:style w:type="paragraph" w:customStyle="1" w:styleId="355">
    <w:name w:val="冷计标题3"/>
    <w:basedOn w:val="1"/>
    <w:next w:val="1"/>
    <w:qFormat/>
    <w:uiPriority w:val="0"/>
    <w:pPr>
      <w:keepNext/>
      <w:keepLines/>
      <w:widowControl w:val="0"/>
      <w:tabs>
        <w:tab w:val="left" w:pos="360"/>
        <w:tab w:val="left" w:pos="630"/>
      </w:tabs>
      <w:ind w:hanging="360" w:hangingChars="200"/>
      <w:jc w:val="both"/>
      <w:outlineLvl w:val="2"/>
    </w:pPr>
    <w:rPr>
      <w:rFonts w:ascii="仿宋_GB2312" w:eastAsia="仿宋_GB2312"/>
      <w:b/>
      <w:kern w:val="21"/>
      <w:sz w:val="28"/>
    </w:rPr>
  </w:style>
  <w:style w:type="character" w:customStyle="1" w:styleId="356">
    <w:name w:val="称呼 Char"/>
    <w:link w:val="34"/>
    <w:qFormat/>
    <w:uiPriority w:val="0"/>
    <w:rPr>
      <w:kern w:val="2"/>
      <w:sz w:val="21"/>
      <w:szCs w:val="24"/>
    </w:rPr>
  </w:style>
  <w:style w:type="character" w:customStyle="1" w:styleId="357">
    <w:name w:val="宏文本 Char"/>
    <w:link w:val="20"/>
    <w:qFormat/>
    <w:uiPriority w:val="0"/>
    <w:rPr>
      <w:rFonts w:ascii="Courier New" w:hAnsi="Courier New" w:cs="Courier New"/>
      <w:kern w:val="2"/>
      <w:sz w:val="24"/>
      <w:szCs w:val="24"/>
    </w:rPr>
  </w:style>
  <w:style w:type="paragraph" w:customStyle="1" w:styleId="358">
    <w:name w:val="font11"/>
    <w:basedOn w:val="1"/>
    <w:qFormat/>
    <w:uiPriority w:val="0"/>
    <w:pPr>
      <w:suppressAutoHyphens/>
      <w:spacing w:before="280" w:after="280"/>
    </w:pPr>
    <w:rPr>
      <w:rFonts w:ascii="Tahoma" w:hAnsi="Tahoma" w:cs="Tahoma"/>
      <w:b/>
      <w:bCs/>
      <w:color w:val="000000"/>
      <w:kern w:val="1"/>
      <w:sz w:val="16"/>
      <w:szCs w:val="16"/>
      <w:lang w:eastAsia="ar-SA"/>
    </w:rPr>
  </w:style>
  <w:style w:type="paragraph" w:customStyle="1" w:styleId="359">
    <w:name w:val="font9"/>
    <w:basedOn w:val="1"/>
    <w:qFormat/>
    <w:uiPriority w:val="0"/>
    <w:pPr>
      <w:suppressAutoHyphens/>
      <w:spacing w:before="280" w:after="280"/>
    </w:pPr>
    <w:rPr>
      <w:rFonts w:ascii="Calibri" w:hAnsi="Calibri"/>
      <w:color w:val="FFFFFF"/>
      <w:kern w:val="1"/>
      <w:szCs w:val="20"/>
      <w:lang w:eastAsia="ar-SA"/>
    </w:rPr>
  </w:style>
  <w:style w:type="paragraph" w:customStyle="1" w:styleId="360">
    <w:name w:val="模板普通正文"/>
    <w:basedOn w:val="38"/>
    <w:qFormat/>
    <w:uiPriority w:val="0"/>
    <w:pPr>
      <w:widowControl w:val="0"/>
      <w:adjustRightInd/>
      <w:spacing w:beforeLines="50" w:after="10"/>
      <w:ind w:firstLine="490" w:firstLineChars="175"/>
      <w:jc w:val="left"/>
      <w:textAlignment w:val="auto"/>
    </w:pPr>
    <w:rPr>
      <w:rFonts w:ascii="Times New Roman" w:hAnsi="Times New Roman"/>
      <w:color w:val="auto"/>
      <w:kern w:val="2"/>
      <w:sz w:val="24"/>
      <w:lang w:val="en-US" w:eastAsia="zh-CN"/>
    </w:rPr>
  </w:style>
  <w:style w:type="paragraph" w:customStyle="1" w:styleId="361">
    <w:name w:val="样式：正文"/>
    <w:basedOn w:val="1"/>
    <w:qFormat/>
    <w:uiPriority w:val="0"/>
    <w:pPr>
      <w:widowControl w:val="0"/>
      <w:spacing w:line="400" w:lineRule="exact"/>
      <w:ind w:firstLine="480" w:firstLineChars="200"/>
      <w:jc w:val="both"/>
    </w:pPr>
    <w:rPr>
      <w:rFonts w:ascii="Times New Roman" w:hAnsi="Times New Roman"/>
      <w:kern w:val="2"/>
      <w:szCs w:val="20"/>
    </w:rPr>
  </w:style>
  <w:style w:type="paragraph" w:customStyle="1" w:styleId="362">
    <w:name w:val="featuretitle"/>
    <w:basedOn w:val="1"/>
    <w:qFormat/>
    <w:uiPriority w:val="0"/>
    <w:pPr>
      <w:spacing w:after="240" w:line="336" w:lineRule="auto"/>
    </w:pPr>
    <w:rPr>
      <w:b/>
      <w:bCs/>
      <w:color w:val="000000"/>
      <w:sz w:val="17"/>
      <w:szCs w:val="17"/>
    </w:rPr>
  </w:style>
  <w:style w:type="paragraph" w:customStyle="1" w:styleId="363">
    <w:name w:val="表格文字"/>
    <w:qFormat/>
    <w:uiPriority w:val="0"/>
    <w:pPr>
      <w:widowControl w:val="0"/>
      <w:spacing w:line="300" w:lineRule="auto"/>
    </w:pPr>
    <w:rPr>
      <w:rFonts w:ascii="Arial" w:hAnsi="Arial" w:eastAsia="长城细圆" w:cs="Times New Roman"/>
      <w:sz w:val="21"/>
      <w:lang w:val="en-US" w:eastAsia="zh-CN" w:bidi="ar-SA"/>
    </w:rPr>
  </w:style>
  <w:style w:type="paragraph" w:customStyle="1" w:styleId="364">
    <w:name w:val="List Multi 2"/>
    <w:basedOn w:val="1"/>
    <w:qFormat/>
    <w:uiPriority w:val="0"/>
    <w:pPr>
      <w:tabs>
        <w:tab w:val="left" w:pos="840"/>
        <w:tab w:val="left" w:pos="1260"/>
        <w:tab w:val="left" w:pos="1320"/>
        <w:tab w:val="left" w:pos="1446"/>
        <w:tab w:val="left" w:pos="1680"/>
        <w:tab w:val="left" w:pos="2100"/>
      </w:tabs>
      <w:spacing w:before="120"/>
      <w:ind w:left="1320" w:hanging="420"/>
    </w:pPr>
    <w:rPr>
      <w:rFonts w:ascii="Arial" w:hAnsi="Arial"/>
      <w:kern w:val="21"/>
      <w:sz w:val="22"/>
      <w:lang w:val="en-AU"/>
    </w:rPr>
  </w:style>
  <w:style w:type="paragraph" w:customStyle="1" w:styleId="365">
    <w:name w:val="a"/>
    <w:basedOn w:val="1"/>
    <w:qFormat/>
    <w:uiPriority w:val="0"/>
    <w:pPr>
      <w:spacing w:line="300" w:lineRule="atLeast"/>
    </w:pPr>
    <w:rPr>
      <w:sz w:val="18"/>
      <w:szCs w:val="18"/>
    </w:rPr>
  </w:style>
  <w:style w:type="paragraph" w:customStyle="1" w:styleId="366">
    <w:name w:val="HangInd 0/75"/>
    <w:basedOn w:val="1"/>
    <w:qFormat/>
    <w:uiPriority w:val="0"/>
    <w:pPr>
      <w:spacing w:before="240"/>
      <w:ind w:left="1080" w:hanging="1080"/>
      <w:jc w:val="both"/>
    </w:pPr>
    <w:rPr>
      <w:rFonts w:ascii="Times New Roman" w:hAnsi="Times New Roman"/>
      <w:sz w:val="22"/>
      <w:szCs w:val="20"/>
    </w:rPr>
  </w:style>
  <w:style w:type="paragraph" w:customStyle="1" w:styleId="367">
    <w:name w:val="CM5"/>
    <w:basedOn w:val="139"/>
    <w:next w:val="139"/>
    <w:qFormat/>
    <w:uiPriority w:val="0"/>
    <w:pPr>
      <w:widowControl w:val="0"/>
    </w:pPr>
    <w:rPr>
      <w:color w:val="auto"/>
      <w:lang w:eastAsia="zh-CN"/>
    </w:rPr>
  </w:style>
  <w:style w:type="paragraph" w:customStyle="1" w:styleId="368">
    <w:name w:val="正文6q"/>
    <w:basedOn w:val="1"/>
    <w:qFormat/>
    <w:uiPriority w:val="0"/>
    <w:pPr>
      <w:widowControl w:val="0"/>
      <w:tabs>
        <w:tab w:val="left" w:pos="912"/>
        <w:tab w:val="left" w:pos="960"/>
        <w:tab w:val="left" w:pos="4320"/>
      </w:tabs>
      <w:spacing w:line="300" w:lineRule="auto"/>
      <w:ind w:left="4320" w:hanging="420"/>
      <w:jc w:val="both"/>
    </w:pPr>
    <w:rPr>
      <w:rFonts w:ascii="Times New Roman" w:hAnsi="Times New Roman" w:eastAsia="幼圆"/>
      <w:kern w:val="2"/>
      <w:szCs w:val="20"/>
    </w:rPr>
  </w:style>
  <w:style w:type="paragraph" w:customStyle="1" w:styleId="369">
    <w:name w:val="标题 5q"/>
    <w:basedOn w:val="6"/>
    <w:qFormat/>
    <w:uiPriority w:val="0"/>
    <w:pPr>
      <w:keepLines/>
      <w:widowControl w:val="0"/>
      <w:numPr>
        <w:ilvl w:val="0"/>
        <w:numId w:val="0"/>
      </w:numPr>
      <w:tabs>
        <w:tab w:val="left" w:pos="420"/>
        <w:tab w:val="left" w:pos="700"/>
        <w:tab w:val="left" w:pos="1267"/>
        <w:tab w:val="clear" w:pos="720"/>
        <w:tab w:val="clear" w:pos="2160"/>
      </w:tabs>
      <w:spacing w:before="0" w:line="300" w:lineRule="auto"/>
      <w:ind w:firstLine="340"/>
    </w:pPr>
    <w:rPr>
      <w:rFonts w:ascii="Times New Roman" w:hAnsi="Times New Roman" w:eastAsia="幼圆"/>
      <w:kern w:val="2"/>
      <w:sz w:val="24"/>
      <w:szCs w:val="20"/>
      <w:lang w:val="en-US" w:eastAsia="zh-CN"/>
    </w:rPr>
  </w:style>
  <w:style w:type="paragraph" w:customStyle="1" w:styleId="370">
    <w:name w:val="标题3 宋体 小四"/>
    <w:basedOn w:val="88"/>
    <w:next w:val="5"/>
    <w:qFormat/>
    <w:uiPriority w:val="0"/>
    <w:pPr>
      <w:tabs>
        <w:tab w:val="clear" w:pos="1560"/>
        <w:tab w:val="clear" w:pos="7797"/>
        <w:tab w:val="clear" w:pos="7938"/>
      </w:tabs>
      <w:spacing w:before="240" w:after="60" w:line="360" w:lineRule="auto"/>
      <w:ind w:left="0" w:firstLine="0"/>
      <w:outlineLvl w:val="0"/>
    </w:pPr>
    <w:rPr>
      <w:rFonts w:ascii="宋体" w:hAnsi="宋体"/>
      <w:b/>
      <w:color w:val="auto"/>
      <w:kern w:val="2"/>
      <w:lang w:val="en-US" w:eastAsia="zh-CN"/>
    </w:rPr>
  </w:style>
  <w:style w:type="paragraph" w:customStyle="1" w:styleId="371">
    <w:name w:val="表名"/>
    <w:basedOn w:val="1"/>
    <w:qFormat/>
    <w:uiPriority w:val="0"/>
    <w:pPr>
      <w:spacing w:after="160" w:line="240" w:lineRule="exact"/>
      <w:jc w:val="center"/>
    </w:pPr>
    <w:rPr>
      <w:rFonts w:ascii="Times New Roman" w:hAnsi="Times New Roman"/>
      <w:sz w:val="21"/>
      <w:szCs w:val="21"/>
      <w:lang w:val="zh-CN"/>
    </w:rPr>
  </w:style>
  <w:style w:type="paragraph" w:customStyle="1" w:styleId="372">
    <w:name w:val="封面标题"/>
    <w:basedOn w:val="1"/>
    <w:next w:val="1"/>
    <w:qFormat/>
    <w:uiPriority w:val="0"/>
    <w:pPr>
      <w:widowControl w:val="0"/>
      <w:tabs>
        <w:tab w:val="center" w:pos="6804"/>
        <w:tab w:val="right" w:pos="7371"/>
      </w:tabs>
      <w:overflowPunct w:val="0"/>
      <w:adjustRightInd w:val="0"/>
      <w:spacing w:line="360" w:lineRule="auto"/>
      <w:jc w:val="center"/>
      <w:textAlignment w:val="baseline"/>
    </w:pPr>
    <w:rPr>
      <w:rFonts w:ascii="Arial" w:hAnsi="Times New Roman" w:eastAsia="黑体"/>
      <w:color w:val="FF0000"/>
      <w:spacing w:val="20"/>
      <w:kern w:val="52"/>
      <w:sz w:val="72"/>
      <w:szCs w:val="20"/>
    </w:rPr>
  </w:style>
  <w:style w:type="character" w:customStyle="1" w:styleId="373">
    <w:name w:val="信息标题 Char"/>
    <w:link w:val="83"/>
    <w:qFormat/>
    <w:uiPriority w:val="0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374">
    <w:name w:val="注释标题 Char"/>
    <w:link w:val="21"/>
    <w:qFormat/>
    <w:uiPriority w:val="0"/>
    <w:rPr>
      <w:kern w:val="2"/>
      <w:sz w:val="21"/>
      <w:szCs w:val="24"/>
    </w:rPr>
  </w:style>
  <w:style w:type="paragraph" w:customStyle="1" w:styleId="375">
    <w:name w:val="Frame contents"/>
    <w:basedOn w:val="9"/>
    <w:qFormat/>
    <w:uiPriority w:val="0"/>
    <w:pPr>
      <w:widowControl w:val="0"/>
      <w:suppressAutoHyphens/>
      <w:spacing w:line="360" w:lineRule="auto"/>
      <w:ind w:right="0"/>
      <w:jc w:val="both"/>
    </w:pPr>
    <w:rPr>
      <w:rFonts w:ascii="Arial" w:hAnsi="Arial"/>
      <w:kern w:val="21"/>
      <w:lang w:eastAsia="ar-SA"/>
    </w:rPr>
  </w:style>
  <w:style w:type="paragraph" w:customStyle="1" w:styleId="376">
    <w:name w:val="样式 样式 标题 3 + 左侧:  0 厘米 首行缩进:  0 字符 + 右侧:  1 字符1"/>
    <w:basedOn w:val="377"/>
    <w:qFormat/>
    <w:uiPriority w:val="0"/>
    <w:pPr>
      <w:tabs>
        <w:tab w:val="left" w:pos="0"/>
        <w:tab w:val="left" w:pos="909"/>
      </w:tabs>
      <w:spacing w:afterLines="0"/>
    </w:pPr>
  </w:style>
  <w:style w:type="paragraph" w:customStyle="1" w:styleId="377">
    <w:name w:val="样式 标题 3 + 左侧:  0 厘米 首行缩进:  0 字符"/>
    <w:basedOn w:val="5"/>
    <w:qFormat/>
    <w:uiPriority w:val="0"/>
    <w:pPr>
      <w:keepLines/>
      <w:widowControl w:val="0"/>
      <w:numPr>
        <w:ilvl w:val="0"/>
        <w:numId w:val="0"/>
      </w:numPr>
      <w:tabs>
        <w:tab w:val="left" w:pos="909"/>
        <w:tab w:val="clear" w:pos="720"/>
      </w:tabs>
      <w:spacing w:before="120" w:after="120" w:afterLines="50" w:line="413" w:lineRule="auto"/>
    </w:pPr>
    <w:rPr>
      <w:rFonts w:ascii="宋体" w:hAnsi="宋体" w:eastAsia="黑体" w:cs="宋体"/>
      <w:bCs w:val="0"/>
      <w:color w:val="000000"/>
      <w:kern w:val="2"/>
      <w:szCs w:val="20"/>
      <w:lang w:val="en-US" w:eastAsia="zh-CN"/>
    </w:rPr>
  </w:style>
  <w:style w:type="paragraph" w:customStyle="1" w:styleId="378">
    <w:name w:val="HUJUN"/>
    <w:basedOn w:val="1"/>
    <w:qFormat/>
    <w:uiPriority w:val="0"/>
    <w:pPr>
      <w:widowControl w:val="0"/>
      <w:adjustRightInd w:val="0"/>
      <w:snapToGrid w:val="0"/>
      <w:spacing w:line="320" w:lineRule="atLeast"/>
      <w:ind w:firstLine="420"/>
      <w:jc w:val="both"/>
    </w:pPr>
    <w:rPr>
      <w:rFonts w:ascii="Times New Roman" w:hAnsi="Times New Roman"/>
      <w:kern w:val="2"/>
      <w:sz w:val="21"/>
    </w:rPr>
  </w:style>
  <w:style w:type="paragraph" w:customStyle="1" w:styleId="379">
    <w:name w:val="表格"/>
    <w:basedOn w:val="1"/>
    <w:qFormat/>
    <w:uiPriority w:val="0"/>
    <w:pPr>
      <w:widowControl w:val="0"/>
      <w:jc w:val="both"/>
    </w:pPr>
    <w:rPr>
      <w:rFonts w:ascii="Arial" w:hAnsi="Arial"/>
      <w:kern w:val="2"/>
    </w:rPr>
  </w:style>
  <w:style w:type="paragraph" w:customStyle="1" w:styleId="380">
    <w:name w:val="Balloon Text1"/>
    <w:basedOn w:val="1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Arial" w:hAnsi="Arial"/>
      <w:kern w:val="2"/>
      <w:sz w:val="18"/>
      <w:szCs w:val="18"/>
    </w:rPr>
  </w:style>
  <w:style w:type="paragraph" w:customStyle="1" w:styleId="381">
    <w:name w:val="font13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382">
    <w:name w:val="font17"/>
    <w:basedOn w:val="1"/>
    <w:qFormat/>
    <w:uiPriority w:val="0"/>
    <w:pPr>
      <w:spacing w:before="100" w:beforeAutospacing="1" w:after="100" w:afterAutospacing="1"/>
    </w:pPr>
    <w:rPr>
      <w:rFonts w:ascii="MingLiU" w:hAnsi="MingLiU" w:eastAsia="MingLiU"/>
      <w:szCs w:val="20"/>
    </w:rPr>
  </w:style>
  <w:style w:type="paragraph" w:customStyle="1" w:styleId="383">
    <w:name w:val="indent"/>
    <w:basedOn w:val="1"/>
    <w:qFormat/>
    <w:uiPriority w:val="0"/>
    <w:pPr>
      <w:keepLines/>
      <w:tabs>
        <w:tab w:val="left" w:pos="-720"/>
      </w:tabs>
      <w:suppressAutoHyphens/>
      <w:spacing w:after="240"/>
      <w:ind w:left="851"/>
    </w:pPr>
    <w:rPr>
      <w:rFonts w:ascii="Times New Roman" w:hAnsi="Times New Roman"/>
      <w:sz w:val="22"/>
      <w:szCs w:val="20"/>
      <w:lang w:val="en-GB"/>
    </w:rPr>
  </w:style>
  <w:style w:type="paragraph" w:customStyle="1" w:styleId="384">
    <w:name w:val="小表格项目"/>
    <w:qFormat/>
    <w:uiPriority w:val="0"/>
    <w:pPr>
      <w:jc w:val="center"/>
    </w:pPr>
    <w:rPr>
      <w:rFonts w:ascii="Arial" w:hAnsi="Arial" w:eastAsia="宋体" w:cs="Times New Roman"/>
      <w:b/>
      <w:caps/>
      <w:sz w:val="24"/>
      <w:lang w:val="en-US" w:eastAsia="zh-CN" w:bidi="ar-SA"/>
    </w:rPr>
  </w:style>
  <w:style w:type="paragraph" w:customStyle="1" w:styleId="385">
    <w:name w:val="列表1"/>
    <w:basedOn w:val="1"/>
    <w:qFormat/>
    <w:uiPriority w:val="0"/>
    <w:pPr>
      <w:widowControl w:val="0"/>
      <w:tabs>
        <w:tab w:val="left" w:pos="360"/>
      </w:tabs>
      <w:spacing w:line="360" w:lineRule="auto"/>
      <w:jc w:val="both"/>
    </w:pPr>
    <w:rPr>
      <w:lang w:val="en-AU"/>
    </w:rPr>
  </w:style>
  <w:style w:type="paragraph" w:customStyle="1" w:styleId="386">
    <w:name w:val="正文2q"/>
    <w:basedOn w:val="1"/>
    <w:qFormat/>
    <w:uiPriority w:val="0"/>
    <w:pPr>
      <w:widowControl w:val="0"/>
      <w:spacing w:line="300" w:lineRule="auto"/>
      <w:ind w:left="360" w:leftChars="150" w:firstLine="540"/>
      <w:jc w:val="both"/>
    </w:pPr>
    <w:rPr>
      <w:rFonts w:ascii="幼圆" w:hAnsi="Times New Roman" w:eastAsia="幼圆"/>
      <w:kern w:val="2"/>
      <w:szCs w:val="20"/>
    </w:rPr>
  </w:style>
  <w:style w:type="character" w:customStyle="1" w:styleId="387">
    <w:name w:val="纯文本 Char"/>
    <w:link w:val="48"/>
    <w:qFormat/>
    <w:uiPriority w:val="0"/>
    <w:rPr>
      <w:rFonts w:ascii="宋体" w:hAnsi="宋体" w:cs="Courier New"/>
      <w:kern w:val="21"/>
      <w:sz w:val="24"/>
      <w:szCs w:val="21"/>
      <w:lang w:eastAsia="ar-SA"/>
    </w:rPr>
  </w:style>
  <w:style w:type="paragraph" w:customStyle="1" w:styleId="388">
    <w:name w:val="样式7"/>
    <w:basedOn w:val="5"/>
    <w:qFormat/>
    <w:uiPriority w:val="0"/>
    <w:pPr>
      <w:keepLines/>
      <w:widowControl w:val="0"/>
      <w:numPr>
        <w:ilvl w:val="0"/>
        <w:numId w:val="0"/>
      </w:numPr>
      <w:tabs>
        <w:tab w:val="left" w:pos="1304"/>
      </w:tabs>
      <w:spacing w:before="0" w:line="300" w:lineRule="auto"/>
      <w:ind w:left="1304" w:hanging="1304"/>
      <w:jc w:val="both"/>
    </w:pPr>
    <w:rPr>
      <w:rFonts w:ascii="幼圆" w:hAnsi="宋体" w:eastAsia="幼圆" w:cs="宋体"/>
      <w:bCs w:val="0"/>
      <w:kern w:val="2"/>
      <w:sz w:val="30"/>
      <w:szCs w:val="20"/>
      <w:lang w:val="en-US" w:eastAsia="zh-CN"/>
    </w:rPr>
  </w:style>
  <w:style w:type="paragraph" w:customStyle="1" w:styleId="389">
    <w:name w:val="样式9"/>
    <w:basedOn w:val="47"/>
    <w:qFormat/>
    <w:uiPriority w:val="0"/>
    <w:pPr>
      <w:widowControl w:val="0"/>
      <w:tabs>
        <w:tab w:val="right" w:leader="dot" w:pos="9174"/>
      </w:tabs>
      <w:ind w:left="420"/>
    </w:pPr>
    <w:rPr>
      <w:rFonts w:ascii="Arial" w:hAnsi="Arial" w:eastAsia="汉仪中圆简"/>
      <w:kern w:val="2"/>
    </w:rPr>
  </w:style>
  <w:style w:type="paragraph" w:customStyle="1" w:styleId="390">
    <w:name w:val="标题2 宋体小四"/>
    <w:basedOn w:val="370"/>
    <w:qFormat/>
    <w:uiPriority w:val="0"/>
    <w:pPr/>
  </w:style>
  <w:style w:type="paragraph" w:customStyle="1" w:styleId="391">
    <w:name w:val="Index Base"/>
    <w:basedOn w:val="1"/>
    <w:qFormat/>
    <w:uiPriority w:val="0"/>
    <w:pPr>
      <w:spacing w:line="220" w:lineRule="atLeast"/>
      <w:ind w:left="360"/>
    </w:pPr>
    <w:rPr>
      <w:rFonts w:ascii="Futura Bk BT" w:hAnsi="Futura Bk BT"/>
      <w:szCs w:val="20"/>
      <w:lang w:val="en-AU"/>
    </w:rPr>
  </w:style>
  <w:style w:type="paragraph" w:customStyle="1" w:styleId="392">
    <w:name w:val="冷计标题1"/>
    <w:basedOn w:val="1"/>
    <w:next w:val="1"/>
    <w:qFormat/>
    <w:uiPriority w:val="0"/>
    <w:pPr>
      <w:keepNext/>
      <w:keepLines/>
      <w:widowControl w:val="0"/>
      <w:tabs>
        <w:tab w:val="left" w:pos="2040"/>
      </w:tabs>
      <w:ind w:left="2040" w:leftChars="800" w:hanging="360" w:hangingChars="200"/>
      <w:jc w:val="both"/>
      <w:outlineLvl w:val="0"/>
    </w:pPr>
    <w:rPr>
      <w:rFonts w:ascii="黑体" w:hAnsi="Arial" w:eastAsia="黑体"/>
      <w:b/>
      <w:kern w:val="32"/>
      <w:sz w:val="28"/>
    </w:rPr>
  </w:style>
  <w:style w:type="character" w:customStyle="1" w:styleId="393">
    <w:name w:val="结束语 Char"/>
    <w:link w:val="36"/>
    <w:qFormat/>
    <w:uiPriority w:val="0"/>
    <w:rPr>
      <w:kern w:val="2"/>
      <w:sz w:val="21"/>
      <w:szCs w:val="24"/>
    </w:rPr>
  </w:style>
  <w:style w:type="paragraph" w:customStyle="1" w:styleId="394">
    <w:name w:val="Index"/>
    <w:basedOn w:val="1"/>
    <w:qFormat/>
    <w:uiPriority w:val="0"/>
    <w:pPr>
      <w:widowControl w:val="0"/>
      <w:suppressLineNumbers/>
      <w:suppressAutoHyphens/>
      <w:spacing w:line="360" w:lineRule="auto"/>
      <w:jc w:val="both"/>
    </w:pPr>
    <w:rPr>
      <w:rFonts w:ascii="Arial" w:hAnsi="Arial" w:cs="Tahoma"/>
      <w:kern w:val="21"/>
      <w:lang w:eastAsia="ar-SA"/>
    </w:rPr>
  </w:style>
  <w:style w:type="paragraph" w:customStyle="1" w:styleId="395">
    <w:name w:val="主标题（大）"/>
    <w:basedOn w:val="1"/>
    <w:qFormat/>
    <w:uiPriority w:val="0"/>
    <w:pPr>
      <w:widowControl w:val="0"/>
      <w:jc w:val="center"/>
    </w:pPr>
    <w:rPr>
      <w:rFonts w:ascii="黑体" w:hAnsi="Times New Roman" w:eastAsia="黑体"/>
      <w:kern w:val="2"/>
      <w:sz w:val="44"/>
      <w:szCs w:val="20"/>
    </w:rPr>
  </w:style>
  <w:style w:type="paragraph" w:customStyle="1" w:styleId="396">
    <w:name w:val="图5"/>
    <w:basedOn w:val="1"/>
    <w:qFormat/>
    <w:uiPriority w:val="0"/>
    <w:pPr>
      <w:widowControl w:val="0"/>
      <w:adjustRightInd w:val="0"/>
      <w:spacing w:line="220" w:lineRule="atLeast"/>
      <w:jc w:val="center"/>
    </w:pPr>
    <w:rPr>
      <w:rFonts w:ascii="仿宋_GB2312" w:hAnsi="Times New Roman" w:eastAsia="仿宋_GB2312"/>
      <w:sz w:val="21"/>
      <w:szCs w:val="21"/>
    </w:rPr>
  </w:style>
  <w:style w:type="paragraph" w:customStyle="1" w:styleId="397">
    <w:name w:val="规范正文"/>
    <w:basedOn w:val="1"/>
    <w:qFormat/>
    <w:uiPriority w:val="0"/>
    <w:pPr>
      <w:widowControl w:val="0"/>
      <w:adjustRightInd w:val="0"/>
      <w:spacing w:line="360" w:lineRule="auto"/>
      <w:ind w:left="480"/>
      <w:jc w:val="both"/>
      <w:textAlignment w:val="baseline"/>
    </w:pPr>
    <w:rPr>
      <w:rFonts w:ascii="Times New Roman" w:hAnsi="Times New Roman"/>
    </w:rPr>
  </w:style>
  <w:style w:type="paragraph" w:customStyle="1" w:styleId="398">
    <w:name w:val="普通"/>
    <w:basedOn w:val="1"/>
    <w:qFormat/>
    <w:uiPriority w:val="0"/>
    <w:pPr>
      <w:autoSpaceDE w:val="0"/>
      <w:autoSpaceDN w:val="0"/>
      <w:adjustRightInd w:val="0"/>
      <w:snapToGrid w:val="0"/>
      <w:spacing w:before="60" w:line="580" w:lineRule="atLeast"/>
      <w:ind w:firstLine="540"/>
      <w:textAlignment w:val="baseline"/>
    </w:pPr>
    <w:rPr>
      <w:rFonts w:ascii="仿宋_GB2312" w:hAnsi="News Gothic MT" w:eastAsia="仿宋_GB2312"/>
      <w:sz w:val="28"/>
      <w:szCs w:val="28"/>
    </w:rPr>
  </w:style>
  <w:style w:type="paragraph" w:customStyle="1" w:styleId="399">
    <w:name w:val="正文文字缩进 2"/>
    <w:basedOn w:val="1"/>
    <w:qFormat/>
    <w:uiPriority w:val="0"/>
    <w:pPr>
      <w:widowControl w:val="0"/>
      <w:tabs>
        <w:tab w:val="left" w:pos="360"/>
      </w:tabs>
      <w:autoSpaceDE w:val="0"/>
      <w:autoSpaceDN w:val="0"/>
      <w:adjustRightInd w:val="0"/>
      <w:spacing w:before="120" w:line="312" w:lineRule="atLeast"/>
      <w:ind w:left="1440"/>
      <w:jc w:val="both"/>
    </w:pPr>
    <w:rPr>
      <w:rFonts w:hAnsi="Times New Roman"/>
      <w:sz w:val="21"/>
      <w:szCs w:val="21"/>
    </w:rPr>
  </w:style>
  <w:style w:type="paragraph" w:customStyle="1" w:styleId="400">
    <w:name w:val="List Multi"/>
    <w:basedOn w:val="1"/>
    <w:qFormat/>
    <w:uiPriority w:val="0"/>
    <w:pPr>
      <w:tabs>
        <w:tab w:val="left" w:pos="360"/>
        <w:tab w:val="left" w:pos="840"/>
        <w:tab w:val="left" w:pos="900"/>
        <w:tab w:val="left" w:pos="964"/>
        <w:tab w:val="left" w:pos="1260"/>
        <w:tab w:val="left" w:pos="1680"/>
      </w:tabs>
      <w:spacing w:before="120"/>
      <w:ind w:left="900" w:hanging="420"/>
    </w:pPr>
    <w:rPr>
      <w:rFonts w:ascii="Arial" w:hAnsi="Arial"/>
      <w:kern w:val="21"/>
      <w:sz w:val="22"/>
      <w:lang w:val="en-AU"/>
    </w:rPr>
  </w:style>
  <w:style w:type="paragraph" w:customStyle="1" w:styleId="401">
    <w:name w:val="CM4"/>
    <w:basedOn w:val="139"/>
    <w:next w:val="139"/>
    <w:qFormat/>
    <w:uiPriority w:val="0"/>
    <w:pPr>
      <w:widowControl w:val="0"/>
    </w:pPr>
    <w:rPr>
      <w:color w:val="auto"/>
      <w:lang w:eastAsia="zh-CN"/>
    </w:rPr>
  </w:style>
  <w:style w:type="paragraph" w:customStyle="1" w:styleId="402">
    <w:name w:val="正文4q"/>
    <w:basedOn w:val="1"/>
    <w:qFormat/>
    <w:uiPriority w:val="0"/>
    <w:pPr>
      <w:widowControl w:val="0"/>
      <w:tabs>
        <w:tab w:val="left" w:pos="840"/>
        <w:tab w:val="left" w:pos="2041"/>
      </w:tabs>
      <w:spacing w:line="300" w:lineRule="auto"/>
      <w:ind w:left="2041" w:hanging="595"/>
      <w:jc w:val="both"/>
    </w:pPr>
    <w:rPr>
      <w:rFonts w:ascii="Times New Roman" w:hAnsi="Times New Roman" w:eastAsia="幼圆"/>
      <w:kern w:val="2"/>
      <w:szCs w:val="20"/>
    </w:rPr>
  </w:style>
  <w:style w:type="paragraph" w:customStyle="1" w:styleId="403">
    <w:name w:val="正文6"/>
    <w:basedOn w:val="1"/>
    <w:qFormat/>
    <w:uiPriority w:val="0"/>
    <w:pPr>
      <w:widowControl w:val="0"/>
      <w:tabs>
        <w:tab w:val="left" w:pos="1287"/>
        <w:tab w:val="left" w:pos="1554"/>
      </w:tabs>
      <w:spacing w:line="300" w:lineRule="auto"/>
      <w:ind w:left="822" w:hanging="255"/>
      <w:jc w:val="both"/>
    </w:pPr>
    <w:rPr>
      <w:rFonts w:ascii="楷体_GB2312" w:hAnsi="Times New Roman" w:eastAsia="楷体_GB2312"/>
      <w:kern w:val="2"/>
      <w:szCs w:val="20"/>
    </w:rPr>
  </w:style>
  <w:style w:type="paragraph" w:customStyle="1" w:styleId="404">
    <w:name w:val="图序、图名"/>
    <w:basedOn w:val="1"/>
    <w:next w:val="1"/>
    <w:qFormat/>
    <w:uiPriority w:val="0"/>
    <w:pPr>
      <w:spacing w:before="120" w:after="240"/>
      <w:jc w:val="center"/>
    </w:pPr>
    <w:rPr>
      <w:color w:val="000000"/>
      <w:kern w:val="2"/>
      <w:sz w:val="21"/>
      <w:szCs w:val="21"/>
    </w:rPr>
  </w:style>
  <w:style w:type="paragraph" w:customStyle="1" w:styleId="405">
    <w:name w:val="清單段落"/>
    <w:basedOn w:val="1"/>
    <w:qFormat/>
    <w:uiPriority w:val="0"/>
    <w:pPr>
      <w:widowControl w:val="0"/>
      <w:tabs>
        <w:tab w:val="left" w:pos="8124"/>
      </w:tabs>
      <w:spacing w:line="360" w:lineRule="auto"/>
      <w:ind w:left="480" w:leftChars="200"/>
    </w:pPr>
    <w:rPr>
      <w:rFonts w:ascii="Times" w:hAnsi="Times" w:eastAsia="DFKai-SB"/>
      <w:bCs/>
      <w:kern w:val="2"/>
      <w:lang w:eastAsia="zh-TW"/>
    </w:rPr>
  </w:style>
  <w:style w:type="paragraph" w:customStyle="1" w:styleId="406">
    <w:name w:val="样式 样式 标题 4 + 首行缩进:  2 字符 段后: 0.5 行 + 首行缩进:  2 字符 段后: 0.5 行"/>
    <w:basedOn w:val="1"/>
    <w:qFormat/>
    <w:uiPriority w:val="0"/>
    <w:pPr>
      <w:keepNext/>
      <w:keepLines/>
      <w:widowControl w:val="0"/>
      <w:spacing w:before="120" w:after="156" w:line="360" w:lineRule="atLeast"/>
      <w:outlineLvl w:val="3"/>
    </w:pPr>
    <w:rPr>
      <w:rFonts w:ascii="仿宋_GB2312" w:hAnsi="Arial" w:eastAsia="仿宋_GB2312"/>
      <w:b/>
      <w:color w:val="000000"/>
      <w:kern w:val="2"/>
    </w:rPr>
  </w:style>
  <w:style w:type="paragraph" w:customStyle="1" w:styleId="407">
    <w:name w:val="font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Cs w:val="20"/>
    </w:rPr>
  </w:style>
  <w:style w:type="paragraph" w:customStyle="1" w:styleId="408">
    <w:name w:val="font1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333333"/>
      <w:szCs w:val="20"/>
    </w:rPr>
  </w:style>
  <w:style w:type="paragraph" w:customStyle="1" w:styleId="409">
    <w:name w:val="正文小字"/>
    <w:qFormat/>
    <w:uiPriority w:val="0"/>
    <w:pPr>
      <w:jc w:val="both"/>
    </w:pPr>
    <w:rPr>
      <w:rFonts w:ascii="Arial" w:hAnsi="Arial" w:eastAsia="仿宋_GB2312" w:cs="Times New Roman"/>
      <w:sz w:val="18"/>
      <w:lang w:val="en-US" w:eastAsia="zh-CN" w:bidi="ar-SA"/>
    </w:rPr>
  </w:style>
  <w:style w:type="paragraph" w:customStyle="1" w:styleId="410">
    <w:name w:val="大表格内容"/>
    <w:qFormat/>
    <w:uiPriority w:val="0"/>
    <w:pPr>
      <w:spacing w:line="300" w:lineRule="auto"/>
    </w:pPr>
    <w:rPr>
      <w:rFonts w:ascii="Arial" w:hAnsi="Arial" w:eastAsia="仿宋_GB2312" w:cs="Times New Roman"/>
      <w:sz w:val="24"/>
      <w:lang w:val="en-US" w:eastAsia="zh-CN" w:bidi="ar-SA"/>
    </w:rPr>
  </w:style>
  <w:style w:type="paragraph" w:customStyle="1" w:styleId="411">
    <w:name w:val="Table Contents"/>
    <w:basedOn w:val="1"/>
    <w:qFormat/>
    <w:uiPriority w:val="0"/>
    <w:pPr>
      <w:widowControl w:val="0"/>
      <w:suppressLineNumbers/>
      <w:suppressAutoHyphens/>
      <w:spacing w:line="360" w:lineRule="auto"/>
      <w:jc w:val="both"/>
    </w:pPr>
    <w:rPr>
      <w:rFonts w:ascii="Arial" w:hAnsi="Arial"/>
      <w:kern w:val="21"/>
      <w:lang w:eastAsia="ar-SA"/>
    </w:rPr>
  </w:style>
  <w:style w:type="paragraph" w:customStyle="1" w:styleId="412">
    <w:name w:val="正文1"/>
    <w:basedOn w:val="1"/>
    <w:qFormat/>
    <w:uiPriority w:val="0"/>
    <w:pPr>
      <w:widowControl w:val="0"/>
      <w:spacing w:line="300" w:lineRule="auto"/>
      <w:ind w:firstLine="539"/>
      <w:jc w:val="both"/>
    </w:pPr>
    <w:rPr>
      <w:rFonts w:ascii="幼圆" w:hAnsi="Times New Roman" w:eastAsia="幼圆"/>
      <w:kern w:val="2"/>
      <w:szCs w:val="20"/>
    </w:rPr>
  </w:style>
  <w:style w:type="paragraph" w:customStyle="1" w:styleId="413">
    <w:name w:val="样式5"/>
    <w:basedOn w:val="2"/>
    <w:next w:val="88"/>
    <w:qFormat/>
    <w:uiPriority w:val="0"/>
    <w:pPr>
      <w:keepLines/>
      <w:widowControl w:val="0"/>
      <w:numPr>
        <w:numId w:val="0"/>
      </w:numPr>
      <w:pBdr>
        <w:bottom w:val="none" w:color="auto" w:sz="0" w:space="0"/>
      </w:pBdr>
      <w:tabs>
        <w:tab w:val="left" w:pos="1440"/>
      </w:tabs>
      <w:spacing w:before="100" w:beforeAutospacing="1" w:after="100" w:afterAutospacing="1" w:line="360" w:lineRule="auto"/>
      <w:ind w:left="851" w:hanging="851"/>
      <w:jc w:val="center"/>
    </w:pPr>
    <w:rPr>
      <w:rFonts w:ascii="宋体" w:hAnsi="宋体" w:eastAsia="幼圆"/>
      <w:bCs w:val="0"/>
      <w:kern w:val="44"/>
      <w:sz w:val="28"/>
      <w:szCs w:val="20"/>
      <w:shd w:val="clear" w:color="auto" w:fill="D9D9D9"/>
      <w:lang w:eastAsia="zh-CN"/>
    </w:rPr>
  </w:style>
  <w:style w:type="paragraph" w:customStyle="1" w:styleId="414">
    <w:name w:val="标题3 宋体4"/>
    <w:basedOn w:val="5"/>
    <w:qFormat/>
    <w:uiPriority w:val="0"/>
    <w:pPr>
      <w:keepLines/>
      <w:widowControl w:val="0"/>
      <w:numPr>
        <w:ilvl w:val="0"/>
        <w:numId w:val="0"/>
      </w:numPr>
      <w:tabs>
        <w:tab w:val="left" w:pos="1304"/>
      </w:tabs>
      <w:spacing w:before="0" w:line="300" w:lineRule="auto"/>
      <w:ind w:left="1304" w:hanging="1304"/>
      <w:jc w:val="both"/>
    </w:pPr>
    <w:rPr>
      <w:rFonts w:ascii="幼圆" w:hAnsi="宋体" w:eastAsia="幼圆" w:cs="宋体"/>
      <w:bCs w:val="0"/>
      <w:kern w:val="2"/>
      <w:sz w:val="30"/>
      <w:szCs w:val="20"/>
      <w:lang w:val="en-US" w:eastAsia="zh-CN"/>
    </w:rPr>
  </w:style>
  <w:style w:type="paragraph" w:customStyle="1" w:styleId="415">
    <w:name w:val="标题2 宋体"/>
    <w:basedOn w:val="4"/>
    <w:qFormat/>
    <w:uiPriority w:val="0"/>
    <w:pPr>
      <w:keepLines/>
      <w:widowControl w:val="0"/>
      <w:numPr>
        <w:numId w:val="0"/>
      </w:numPr>
      <w:pBdr>
        <w:bottom w:val="none" w:color="auto" w:sz="0" w:space="0"/>
      </w:pBdr>
      <w:tabs>
        <w:tab w:val="left" w:pos="1021"/>
        <w:tab w:val="clear" w:pos="720"/>
      </w:tabs>
      <w:spacing w:before="0" w:after="0" w:line="300" w:lineRule="auto"/>
      <w:ind w:left="1021" w:hanging="1021"/>
      <w:jc w:val="both"/>
    </w:pPr>
    <w:rPr>
      <w:rFonts w:ascii="幼圆" w:eastAsia="幼圆" w:cs="宋体"/>
      <w:iCs w:val="0"/>
      <w:kern w:val="2"/>
      <w:sz w:val="24"/>
      <w:szCs w:val="20"/>
      <w:lang w:val="en-US" w:eastAsia="zh-CN"/>
    </w:rPr>
  </w:style>
  <w:style w:type="paragraph" w:customStyle="1" w:styleId="416">
    <w:name w:val="TOC Base"/>
    <w:basedOn w:val="1"/>
    <w:qFormat/>
    <w:uiPriority w:val="0"/>
    <w:pPr>
      <w:tabs>
        <w:tab w:val="right" w:leader="dot" w:pos="8505"/>
      </w:tabs>
      <w:spacing w:after="120"/>
    </w:pPr>
    <w:rPr>
      <w:rFonts w:ascii="Garamond" w:hAnsi="Garamond"/>
      <w:szCs w:val="20"/>
      <w:lang w:val="en-AU"/>
    </w:rPr>
  </w:style>
  <w:style w:type="paragraph" w:customStyle="1" w:styleId="417">
    <w:name w:val="Author Information"/>
    <w:basedOn w:val="1"/>
    <w:next w:val="9"/>
    <w:qFormat/>
    <w:uiPriority w:val="0"/>
    <w:pPr>
      <w:keepNext/>
      <w:keepLines/>
    </w:pPr>
    <w:rPr>
      <w:rFonts w:ascii="Futura Bk BT" w:hAnsi="Futura Bk BT"/>
      <w:szCs w:val="20"/>
      <w:lang w:val="en-AU"/>
    </w:rPr>
  </w:style>
  <w:style w:type="character" w:customStyle="1" w:styleId="418">
    <w:name w:val="尾注文本 Char"/>
    <w:link w:val="55"/>
    <w:qFormat/>
    <w:uiPriority w:val="0"/>
    <w:rPr>
      <w:kern w:val="2"/>
      <w:sz w:val="21"/>
      <w:szCs w:val="24"/>
    </w:rPr>
  </w:style>
  <w:style w:type="character" w:customStyle="1" w:styleId="419">
    <w:name w:val="正文首行缩进 2 Char"/>
    <w:link w:val="60"/>
    <w:qFormat/>
    <w:uiPriority w:val="0"/>
    <w:rPr>
      <w:rFonts w:ascii="Invensys Andale" w:hAnsi="Invensys Andale"/>
      <w:color w:val="000000"/>
      <w:kern w:val="2"/>
      <w:sz w:val="21"/>
      <w:szCs w:val="24"/>
      <w:lang w:val="en-GB"/>
    </w:rPr>
  </w:style>
  <w:style w:type="paragraph" w:customStyle="1" w:styleId="420">
    <w:name w:val="标题 51"/>
    <w:basedOn w:val="1"/>
    <w:next w:val="1"/>
    <w:qFormat/>
    <w:uiPriority w:val="0"/>
    <w:pPr>
      <w:widowControl w:val="0"/>
      <w:autoSpaceDE w:val="0"/>
      <w:autoSpaceDN w:val="0"/>
      <w:adjustRightInd w:val="0"/>
      <w:spacing w:before="240" w:after="60"/>
    </w:pPr>
    <w:rPr>
      <w:rFonts w:hAnsi="Times New Roman"/>
    </w:rPr>
  </w:style>
  <w:style w:type="paragraph" w:customStyle="1" w:styleId="421">
    <w:name w:val="smalltext"/>
    <w:basedOn w:val="1"/>
    <w:qFormat/>
    <w:uiPriority w:val="0"/>
    <w:pPr>
      <w:spacing w:before="100" w:beforeAutospacing="1" w:after="100" w:afterAutospacing="1"/>
    </w:pPr>
    <w:rPr>
      <w:rFonts w:ascii="Helvetica" w:hAnsi="Helvetica" w:eastAsia="Arial Unicode MS" w:cs="Arial Unicode MS"/>
      <w:color w:val="000000"/>
      <w:szCs w:val="20"/>
    </w:rPr>
  </w:style>
  <w:style w:type="paragraph" w:customStyle="1" w:styleId="422">
    <w:name w:val="表格 左"/>
    <w:basedOn w:val="1"/>
    <w:qFormat/>
    <w:uiPriority w:val="0"/>
    <w:pPr>
      <w:widowControl w:val="0"/>
      <w:autoSpaceDE w:val="0"/>
      <w:autoSpaceDN w:val="0"/>
      <w:adjustRightInd w:val="0"/>
      <w:jc w:val="both"/>
      <w:textAlignment w:val="baseline"/>
    </w:pPr>
    <w:rPr>
      <w:rFonts w:hAnsi="Times New Roman"/>
    </w:rPr>
  </w:style>
  <w:style w:type="paragraph" w:customStyle="1" w:styleId="423">
    <w:name w:val="箭头"/>
    <w:basedOn w:val="5"/>
    <w:qFormat/>
    <w:uiPriority w:val="0"/>
    <w:pPr>
      <w:keepLines/>
      <w:widowControl w:val="0"/>
      <w:numPr>
        <w:ilvl w:val="0"/>
        <w:numId w:val="0"/>
      </w:numPr>
      <w:tabs>
        <w:tab w:val="left" w:pos="1928"/>
        <w:tab w:val="left" w:pos="9600"/>
        <w:tab w:val="clear" w:pos="720"/>
      </w:tabs>
      <w:spacing w:before="120" w:beforeLines="100" w:after="120" w:afterLines="100" w:line="360" w:lineRule="auto"/>
      <w:ind w:left="1928" w:hanging="482"/>
      <w:jc w:val="both"/>
    </w:pPr>
    <w:rPr>
      <w:rFonts w:ascii="宋体" w:hAnsi="宋体"/>
      <w:color w:val="000000"/>
      <w:kern w:val="2"/>
      <w:szCs w:val="28"/>
      <w:lang w:val="en-US" w:eastAsia="zh-CN"/>
    </w:rPr>
  </w:style>
  <w:style w:type="paragraph" w:customStyle="1" w:styleId="424">
    <w:name w:val="Header Base"/>
    <w:basedOn w:val="1"/>
    <w:qFormat/>
    <w:uiPriority w:val="0"/>
    <w:pPr>
      <w:keepNext/>
      <w:keepLines/>
      <w:tabs>
        <w:tab w:val="center" w:pos="4253"/>
        <w:tab w:val="right" w:pos="8505"/>
      </w:tabs>
    </w:pPr>
    <w:rPr>
      <w:rFonts w:ascii="SE Optimist" w:hAnsi="SE Optimist" w:eastAsia="汉仪中圆简"/>
      <w:spacing w:val="-4"/>
      <w:szCs w:val="20"/>
      <w:lang w:val="en-AU"/>
    </w:rPr>
  </w:style>
  <w:style w:type="paragraph" w:customStyle="1" w:styleId="425">
    <w:name w:val="CM3"/>
    <w:basedOn w:val="139"/>
    <w:next w:val="139"/>
    <w:qFormat/>
    <w:uiPriority w:val="0"/>
    <w:pPr>
      <w:widowControl w:val="0"/>
      <w:spacing w:line="226" w:lineRule="atLeast"/>
    </w:pPr>
    <w:rPr>
      <w:color w:val="auto"/>
      <w:lang w:eastAsia="zh-CN"/>
    </w:rPr>
  </w:style>
  <w:style w:type="paragraph" w:customStyle="1" w:styleId="426">
    <w:name w:val="CM8"/>
    <w:basedOn w:val="139"/>
    <w:next w:val="139"/>
    <w:qFormat/>
    <w:uiPriority w:val="0"/>
    <w:pPr>
      <w:widowControl w:val="0"/>
      <w:spacing w:line="226" w:lineRule="atLeast"/>
    </w:pPr>
    <w:rPr>
      <w:color w:val="auto"/>
      <w:lang w:eastAsia="zh-CN"/>
    </w:rPr>
  </w:style>
  <w:style w:type="paragraph" w:customStyle="1" w:styleId="427">
    <w:name w:val="正文3q"/>
    <w:basedOn w:val="1"/>
    <w:qFormat/>
    <w:uiPriority w:val="0"/>
    <w:pPr>
      <w:widowControl w:val="0"/>
      <w:tabs>
        <w:tab w:val="left" w:pos="840"/>
      </w:tabs>
      <w:spacing w:line="360" w:lineRule="auto"/>
      <w:ind w:firstLine="103" w:firstLineChars="43"/>
      <w:jc w:val="both"/>
    </w:pPr>
    <w:rPr>
      <w:rFonts w:hAnsi="Times New Roman"/>
      <w:kern w:val="2"/>
      <w:szCs w:val="20"/>
    </w:rPr>
  </w:style>
  <w:style w:type="paragraph" w:customStyle="1" w:styleId="428">
    <w:name w:val="冷计标题4"/>
    <w:basedOn w:val="1"/>
    <w:next w:val="1"/>
    <w:qFormat/>
    <w:uiPriority w:val="0"/>
    <w:pPr>
      <w:widowControl w:val="0"/>
      <w:jc w:val="both"/>
    </w:pPr>
    <w:rPr>
      <w:b/>
      <w:kern w:val="21"/>
      <w:szCs w:val="20"/>
    </w:rPr>
  </w:style>
  <w:style w:type="character" w:customStyle="1" w:styleId="429">
    <w:name w:val="脚注文本 Char"/>
    <w:link w:val="71"/>
    <w:qFormat/>
    <w:uiPriority w:val="0"/>
    <w:rPr>
      <w:kern w:val="2"/>
      <w:sz w:val="18"/>
      <w:szCs w:val="18"/>
    </w:rPr>
  </w:style>
  <w:style w:type="character" w:customStyle="1" w:styleId="430">
    <w:name w:val="HTML 地址 Char"/>
    <w:link w:val="44"/>
    <w:qFormat/>
    <w:uiPriority w:val="0"/>
    <w:rPr>
      <w:i/>
      <w:iCs/>
      <w:kern w:val="2"/>
      <w:sz w:val="21"/>
      <w:szCs w:val="24"/>
    </w:rPr>
  </w:style>
  <w:style w:type="paragraph" w:customStyle="1" w:styleId="431">
    <w:name w:val="正文[858D7CFB-ED40-4347-BF05-701D383B685F][858D7CFB-ED40-4347-BF05-701D383B685F]1"/>
    <w:basedOn w:val="1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Calibri" w:hAnsi="Calibri"/>
      <w:kern w:val="2"/>
      <w:szCs w:val="20"/>
    </w:rPr>
  </w:style>
  <w:style w:type="paragraph" w:customStyle="1" w:styleId="432">
    <w:name w:val="font10"/>
    <w:basedOn w:val="1"/>
    <w:qFormat/>
    <w:uiPriority w:val="0"/>
    <w:pPr>
      <w:suppressAutoHyphens/>
      <w:spacing w:before="280" w:after="280"/>
    </w:pPr>
    <w:rPr>
      <w:rFonts w:ascii="Arial" w:hAnsi="Arial" w:cs="Arial"/>
      <w:color w:val="FFFFFF"/>
      <w:kern w:val="1"/>
      <w:szCs w:val="20"/>
      <w:lang w:eastAsia="ar-SA"/>
    </w:rPr>
  </w:style>
  <w:style w:type="paragraph" w:customStyle="1" w:styleId="433">
    <w:name w:val="样式 宋体 左侧:  0.74 厘米"/>
    <w:basedOn w:val="1"/>
    <w:qFormat/>
    <w:uiPriority w:val="0"/>
    <w:pPr>
      <w:widowControl w:val="0"/>
      <w:spacing w:afterLines="50" w:line="360" w:lineRule="atLeast"/>
      <w:ind w:right="210" w:rightChars="100" w:firstLine="420" w:firstLineChars="200"/>
    </w:pPr>
    <w:rPr>
      <w:color w:val="000000"/>
      <w:kern w:val="2"/>
      <w:sz w:val="21"/>
      <w:szCs w:val="20"/>
    </w:rPr>
  </w:style>
  <w:style w:type="paragraph" w:customStyle="1" w:styleId="434">
    <w:name w:val="Char"/>
    <w:basedOn w:val="1"/>
    <w:qFormat/>
    <w:uiPriority w:val="0"/>
    <w:pPr>
      <w:spacing w:after="160" w:line="240" w:lineRule="exact"/>
    </w:pPr>
    <w:rPr>
      <w:rFonts w:ascii="Arial" w:hAnsi="Arial" w:cs="Arial"/>
      <w:szCs w:val="20"/>
    </w:rPr>
  </w:style>
  <w:style w:type="paragraph" w:customStyle="1" w:styleId="435">
    <w:name w:val="文字"/>
    <w:basedOn w:val="1"/>
    <w:link w:val="572"/>
    <w:qFormat/>
    <w:uiPriority w:val="0"/>
    <w:pPr>
      <w:widowControl w:val="0"/>
      <w:tabs>
        <w:tab w:val="left" w:pos="8520"/>
      </w:tabs>
      <w:spacing w:line="312" w:lineRule="auto"/>
      <w:ind w:right="-210" w:firstLine="556"/>
      <w:jc w:val="both"/>
    </w:pPr>
    <w:rPr>
      <w:rFonts w:ascii="楷体_GB2312" w:hAnsi="Times New Roman" w:eastAsia="楷体_GB2312"/>
      <w:kern w:val="2"/>
      <w:sz w:val="28"/>
      <w:szCs w:val="20"/>
      <w:lang w:eastAsia="ar-SA"/>
    </w:rPr>
  </w:style>
  <w:style w:type="paragraph" w:customStyle="1" w:styleId="436">
    <w:name w:val="项目条款"/>
    <w:qFormat/>
    <w:uiPriority w:val="0"/>
    <w:pPr>
      <w:spacing w:line="360" w:lineRule="auto"/>
      <w:ind w:firstLine="560" w:firstLineChars="200"/>
      <w:jc w:val="both"/>
    </w:pPr>
    <w:rPr>
      <w:rFonts w:ascii="宋体" w:hAnsi="宋体" w:eastAsia="宋体" w:cs="Times New Roman"/>
      <w:color w:val="000000"/>
      <w:sz w:val="28"/>
      <w:szCs w:val="28"/>
      <w:lang w:val="en-US" w:eastAsia="zh-CN" w:bidi="ar-SA"/>
    </w:rPr>
  </w:style>
  <w:style w:type="paragraph" w:customStyle="1" w:styleId="437">
    <w:name w:val="font15"/>
    <w:basedOn w:val="1"/>
    <w:qFormat/>
    <w:uiPriority w:val="0"/>
    <w:pPr>
      <w:spacing w:before="100" w:beforeAutospacing="1" w:after="100" w:afterAutospacing="1"/>
    </w:pPr>
    <w:rPr>
      <w:color w:val="333333"/>
      <w:szCs w:val="20"/>
    </w:rPr>
  </w:style>
  <w:style w:type="paragraph" w:customStyle="1" w:styleId="438">
    <w:name w:val="Copyright Notice"/>
    <w:basedOn w:val="1"/>
    <w:qFormat/>
    <w:uiPriority w:val="0"/>
    <w:pPr>
      <w:keepNext/>
      <w:keepLines/>
      <w:spacing w:before="240" w:after="120"/>
    </w:pPr>
    <w:rPr>
      <w:rFonts w:ascii="Futura Bk BT" w:hAnsi="Futura Bk BT"/>
      <w:sz w:val="14"/>
      <w:szCs w:val="20"/>
      <w:lang w:val="en-AU"/>
    </w:rPr>
  </w:style>
  <w:style w:type="paragraph" w:customStyle="1" w:styleId="439">
    <w:name w:val="标题5"/>
    <w:next w:val="1"/>
    <w:qFormat/>
    <w:uiPriority w:val="0"/>
    <w:rPr>
      <w:rFonts w:ascii="Arial" w:hAnsi="Arial" w:eastAsia="华文中宋" w:cs="Times New Roman"/>
      <w:b/>
      <w:bCs/>
      <w:kern w:val="2"/>
      <w:sz w:val="28"/>
      <w:szCs w:val="28"/>
      <w:lang w:val="en-US" w:eastAsia="zh-CN" w:bidi="ar-SA"/>
    </w:rPr>
  </w:style>
  <w:style w:type="paragraph" w:customStyle="1" w:styleId="440">
    <w:name w:val="大表格项目"/>
    <w:qFormat/>
    <w:uiPriority w:val="0"/>
    <w:pPr>
      <w:spacing w:line="360" w:lineRule="auto"/>
      <w:jc w:val="center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customStyle="1" w:styleId="441">
    <w:name w:val="正文[858D7CFB-ED40-4347-BF05-701D383B685F][858D7CFB-ED40-4347-BF05-701D383B685F]"/>
    <w:basedOn w:val="1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Calibri" w:hAnsi="Calibri"/>
      <w:kern w:val="2"/>
      <w:szCs w:val="20"/>
    </w:rPr>
  </w:style>
  <w:style w:type="paragraph" w:customStyle="1" w:styleId="442">
    <w:name w:val="正文文字缩进 3"/>
    <w:basedOn w:val="1"/>
    <w:qFormat/>
    <w:uiPriority w:val="0"/>
    <w:pPr>
      <w:widowControl w:val="0"/>
      <w:spacing w:before="100" w:after="100" w:line="240" w:lineRule="atLeast"/>
      <w:ind w:firstLine="425"/>
      <w:jc w:val="both"/>
    </w:pPr>
    <w:rPr>
      <w:rFonts w:ascii="Times New Roman" w:hAnsi="Times New Roman"/>
      <w:color w:val="000000"/>
      <w:kern w:val="2"/>
      <w:sz w:val="21"/>
      <w:szCs w:val="21"/>
    </w:rPr>
  </w:style>
  <w:style w:type="paragraph" w:customStyle="1" w:styleId="443">
    <w:name w:val="正文1q"/>
    <w:basedOn w:val="1"/>
    <w:qFormat/>
    <w:uiPriority w:val="0"/>
    <w:pPr>
      <w:widowControl w:val="0"/>
      <w:spacing w:line="300" w:lineRule="auto"/>
      <w:ind w:firstLine="539"/>
      <w:jc w:val="both"/>
    </w:pPr>
    <w:rPr>
      <w:rFonts w:ascii="幼圆" w:hAnsi="Times New Roman" w:eastAsia="幼圆"/>
      <w:kern w:val="2"/>
      <w:szCs w:val="20"/>
    </w:rPr>
  </w:style>
  <w:style w:type="paragraph" w:customStyle="1" w:styleId="444">
    <w:name w:val="样式4"/>
    <w:basedOn w:val="2"/>
    <w:link w:val="675"/>
    <w:qFormat/>
    <w:uiPriority w:val="0"/>
    <w:pPr>
      <w:keepLines/>
      <w:widowControl w:val="0"/>
      <w:numPr>
        <w:numId w:val="0"/>
      </w:numPr>
      <w:pBdr>
        <w:bottom w:val="none" w:color="auto" w:sz="0" w:space="0"/>
      </w:pBdr>
      <w:tabs>
        <w:tab w:val="left" w:pos="1440"/>
      </w:tabs>
      <w:spacing w:before="100" w:beforeAutospacing="1" w:after="100" w:afterAutospacing="1" w:line="360" w:lineRule="auto"/>
      <w:ind w:left="851" w:hanging="851"/>
      <w:jc w:val="center"/>
    </w:pPr>
    <w:rPr>
      <w:rFonts w:ascii="宋体" w:hAnsi="宋体" w:eastAsia="幼圆"/>
      <w:bCs w:val="0"/>
      <w:kern w:val="44"/>
      <w:sz w:val="28"/>
      <w:szCs w:val="20"/>
      <w:shd w:val="clear" w:color="auto" w:fill="D9D9D9"/>
      <w:lang w:eastAsia="zh-CN"/>
    </w:rPr>
  </w:style>
  <w:style w:type="paragraph" w:customStyle="1" w:styleId="445">
    <w:name w:val="样式8"/>
    <w:basedOn w:val="5"/>
    <w:qFormat/>
    <w:uiPriority w:val="0"/>
    <w:pPr>
      <w:keepLines/>
      <w:widowControl w:val="0"/>
      <w:numPr>
        <w:ilvl w:val="0"/>
        <w:numId w:val="0"/>
      </w:numPr>
      <w:tabs>
        <w:tab w:val="left" w:pos="1304"/>
      </w:tabs>
      <w:spacing w:before="0" w:line="300" w:lineRule="auto"/>
      <w:ind w:left="1304" w:hanging="1304"/>
      <w:jc w:val="both"/>
    </w:pPr>
    <w:rPr>
      <w:rFonts w:ascii="幼圆" w:hAnsi="宋体" w:eastAsia="幼圆" w:cs="宋体"/>
      <w:bCs w:val="0"/>
      <w:kern w:val="2"/>
      <w:sz w:val="30"/>
      <w:szCs w:val="20"/>
      <w:lang w:val="en-US" w:eastAsia="zh-CN"/>
    </w:rPr>
  </w:style>
  <w:style w:type="paragraph" w:customStyle="1" w:styleId="446">
    <w:name w:val="Footnote Base"/>
    <w:basedOn w:val="1"/>
    <w:qFormat/>
    <w:uiPriority w:val="0"/>
    <w:pPr>
      <w:keepLines/>
      <w:spacing w:line="220" w:lineRule="atLeast"/>
      <w:ind w:left="720"/>
    </w:pPr>
    <w:rPr>
      <w:rFonts w:ascii="Garamond" w:hAnsi="Garamond"/>
      <w:sz w:val="16"/>
      <w:szCs w:val="20"/>
      <w:lang w:val="en-AU"/>
    </w:rPr>
  </w:style>
  <w:style w:type="paragraph" w:customStyle="1" w:styleId="447">
    <w:name w:val="表"/>
    <w:basedOn w:val="1"/>
    <w:next w:val="1"/>
    <w:qFormat/>
    <w:uiPriority w:val="0"/>
    <w:pPr>
      <w:widowControl w:val="0"/>
      <w:jc w:val="center"/>
    </w:pPr>
    <w:rPr>
      <w:rFonts w:ascii="Times New Roman" w:hAnsi="Times New Roman"/>
      <w:sz w:val="21"/>
      <w:szCs w:val="21"/>
    </w:rPr>
  </w:style>
  <w:style w:type="paragraph" w:customStyle="1" w:styleId="448">
    <w:name w:val="列出段落1"/>
    <w:basedOn w:val="1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SE Optimist" w:hAnsi="SE Optimist"/>
      <w:kern w:val="2"/>
      <w:sz w:val="21"/>
    </w:rPr>
  </w:style>
  <w:style w:type="character" w:customStyle="1" w:styleId="449">
    <w:name w:val="电子邮件签名 Char"/>
    <w:link w:val="24"/>
    <w:qFormat/>
    <w:uiPriority w:val="0"/>
    <w:rPr>
      <w:kern w:val="2"/>
      <w:sz w:val="21"/>
      <w:szCs w:val="24"/>
    </w:rPr>
  </w:style>
  <w:style w:type="paragraph" w:customStyle="1" w:styleId="450">
    <w:name w:val="Contents 10"/>
    <w:basedOn w:val="394"/>
    <w:qFormat/>
    <w:uiPriority w:val="0"/>
    <w:pPr>
      <w:tabs>
        <w:tab w:val="right" w:leader="dot" w:pos="9637"/>
      </w:tabs>
      <w:ind w:left="2547"/>
    </w:pPr>
  </w:style>
  <w:style w:type="paragraph" w:customStyle="1" w:styleId="451">
    <w:name w:val="样式 样式 宋体 左侧:  0.74 厘米 + 左侧:  0.37 厘米"/>
    <w:basedOn w:val="433"/>
    <w:qFormat/>
    <w:uiPriority w:val="0"/>
    <w:pPr>
      <w:ind w:right="0" w:rightChars="0"/>
      <w:jc w:val="center"/>
    </w:pPr>
  </w:style>
  <w:style w:type="paragraph" w:customStyle="1" w:styleId="452">
    <w:name w:val="featuredesc"/>
    <w:basedOn w:val="1"/>
    <w:qFormat/>
    <w:uiPriority w:val="0"/>
    <w:pPr>
      <w:spacing w:before="75" w:after="240" w:line="336" w:lineRule="auto"/>
    </w:pPr>
    <w:rPr>
      <w:sz w:val="17"/>
      <w:szCs w:val="17"/>
    </w:rPr>
  </w:style>
  <w:style w:type="paragraph" w:customStyle="1" w:styleId="453">
    <w:name w:val="表2"/>
    <w:basedOn w:val="1"/>
    <w:qFormat/>
    <w:uiPriority w:val="0"/>
    <w:pPr>
      <w:widowControl w:val="0"/>
      <w:adjustRightInd w:val="0"/>
      <w:snapToGrid w:val="0"/>
      <w:spacing w:line="240" w:lineRule="atLeast"/>
      <w:jc w:val="both"/>
    </w:pPr>
    <w:rPr>
      <w:rFonts w:ascii="Arial" w:hAnsi="Arial"/>
      <w:kern w:val="2"/>
      <w:sz w:val="15"/>
      <w:szCs w:val="15"/>
    </w:rPr>
  </w:style>
  <w:style w:type="paragraph" w:customStyle="1" w:styleId="454">
    <w:name w:val="1"/>
    <w:basedOn w:val="1"/>
    <w:next w:val="48"/>
    <w:qFormat/>
    <w:uiPriority w:val="0"/>
    <w:pPr>
      <w:widowControl w:val="0"/>
      <w:jc w:val="both"/>
    </w:pPr>
    <w:rPr>
      <w:rFonts w:hAnsi="Courier New"/>
      <w:kern w:val="2"/>
      <w:sz w:val="21"/>
      <w:szCs w:val="21"/>
    </w:rPr>
  </w:style>
  <w:style w:type="paragraph" w:customStyle="1" w:styleId="455">
    <w:name w:val="列出段落12"/>
    <w:basedOn w:val="1"/>
    <w:qFormat/>
    <w:uiPriority w:val="0"/>
    <w:pPr>
      <w:widowControl w:val="0"/>
      <w:suppressAutoHyphens/>
      <w:spacing w:line="360" w:lineRule="auto"/>
      <w:ind w:firstLine="420"/>
      <w:jc w:val="both"/>
    </w:pPr>
    <w:rPr>
      <w:rFonts w:ascii="Arial" w:hAnsi="Arial"/>
      <w:kern w:val="21"/>
      <w:lang w:eastAsia="ar-SA"/>
    </w:rPr>
  </w:style>
  <w:style w:type="paragraph" w:customStyle="1" w:styleId="456">
    <w:name w:val="Table"/>
    <w:basedOn w:val="1"/>
    <w:qFormat/>
    <w:uiPriority w:val="0"/>
    <w:pPr>
      <w:tabs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Times New Roman" w:hAnsi="Times New Roman"/>
      <w:szCs w:val="20"/>
    </w:rPr>
  </w:style>
  <w:style w:type="paragraph" w:customStyle="1" w:styleId="457">
    <w:name w:val="List Multi 3"/>
    <w:basedOn w:val="1"/>
    <w:qFormat/>
    <w:uiPriority w:val="0"/>
    <w:pPr>
      <w:tabs>
        <w:tab w:val="left" w:pos="1260"/>
        <w:tab w:val="left" w:pos="1680"/>
        <w:tab w:val="left" w:pos="1740"/>
        <w:tab w:val="left" w:pos="1928"/>
        <w:tab w:val="left" w:pos="2100"/>
        <w:tab w:val="left" w:pos="2520"/>
      </w:tabs>
      <w:spacing w:before="120"/>
      <w:ind w:left="1740" w:hanging="420"/>
    </w:pPr>
    <w:rPr>
      <w:rFonts w:ascii="Arial" w:hAnsi="Arial"/>
      <w:kern w:val="21"/>
      <w:sz w:val="22"/>
      <w:lang w:val="en-AU"/>
    </w:rPr>
  </w:style>
  <w:style w:type="paragraph" w:customStyle="1" w:styleId="458">
    <w:name w:val="CM6"/>
    <w:basedOn w:val="139"/>
    <w:next w:val="139"/>
    <w:qFormat/>
    <w:uiPriority w:val="0"/>
    <w:pPr>
      <w:widowControl w:val="0"/>
      <w:spacing w:line="226" w:lineRule="atLeast"/>
    </w:pPr>
    <w:rPr>
      <w:color w:val="auto"/>
      <w:lang w:eastAsia="zh-CN"/>
    </w:rPr>
  </w:style>
  <w:style w:type="paragraph" w:customStyle="1" w:styleId="459">
    <w:name w:val="正文8"/>
    <w:basedOn w:val="9"/>
    <w:qFormat/>
    <w:uiPriority w:val="0"/>
    <w:pPr>
      <w:widowControl w:val="0"/>
      <w:tabs>
        <w:tab w:val="left" w:pos="703"/>
        <w:tab w:val="left" w:pos="1380"/>
      </w:tabs>
      <w:spacing w:after="0" w:line="300" w:lineRule="auto"/>
      <w:ind w:left="703" w:right="0" w:hanging="419"/>
      <w:jc w:val="both"/>
    </w:pPr>
    <w:rPr>
      <w:rFonts w:ascii="Times New Roman" w:hAnsi="Times New Roman" w:eastAsia="幼圆"/>
      <w:kern w:val="2"/>
      <w:szCs w:val="20"/>
    </w:rPr>
  </w:style>
  <w:style w:type="paragraph" w:customStyle="1" w:styleId="460">
    <w:name w:val="正文5q"/>
    <w:basedOn w:val="1"/>
    <w:qFormat/>
    <w:uiPriority w:val="0"/>
    <w:pPr>
      <w:widowControl w:val="0"/>
      <w:tabs>
        <w:tab w:val="left" w:pos="2722"/>
      </w:tabs>
      <w:spacing w:line="300" w:lineRule="auto"/>
      <w:ind w:left="2722" w:hanging="681"/>
      <w:jc w:val="both"/>
    </w:pPr>
    <w:rPr>
      <w:rFonts w:ascii="Times New Roman" w:hAnsi="Times New Roman" w:eastAsia="幼圆"/>
      <w:kern w:val="2"/>
      <w:szCs w:val="20"/>
    </w:rPr>
  </w:style>
  <w:style w:type="paragraph" w:customStyle="1" w:styleId="461">
    <w:name w:val="样式3"/>
    <w:basedOn w:val="2"/>
    <w:link w:val="674"/>
    <w:qFormat/>
    <w:uiPriority w:val="0"/>
    <w:pPr>
      <w:keepLines/>
      <w:widowControl w:val="0"/>
      <w:numPr>
        <w:numId w:val="0"/>
      </w:numPr>
      <w:pBdr>
        <w:bottom w:val="none" w:color="auto" w:sz="0" w:space="0"/>
      </w:pBdr>
      <w:tabs>
        <w:tab w:val="left" w:pos="1440"/>
      </w:tabs>
      <w:spacing w:before="100" w:beforeAutospacing="1" w:after="100" w:afterAutospacing="1" w:line="360" w:lineRule="auto"/>
      <w:ind w:left="105" w:hanging="105"/>
      <w:jc w:val="center"/>
    </w:pPr>
    <w:rPr>
      <w:rFonts w:ascii="Times New Roman" w:hAnsi="Times New Roman" w:eastAsia="幼圆"/>
      <w:bCs w:val="0"/>
      <w:kern w:val="44"/>
      <w:sz w:val="28"/>
      <w:szCs w:val="20"/>
      <w:shd w:val="clear" w:color="auto" w:fill="D9D9D9"/>
      <w:lang w:eastAsia="zh-CN"/>
    </w:rPr>
  </w:style>
  <w:style w:type="character" w:customStyle="1" w:styleId="462">
    <w:name w:val="正文文本缩进 3 Char"/>
    <w:link w:val="74"/>
    <w:qFormat/>
    <w:uiPriority w:val="99"/>
    <w:rPr>
      <w:kern w:val="2"/>
      <w:sz w:val="16"/>
      <w:szCs w:val="16"/>
    </w:rPr>
  </w:style>
  <w:style w:type="paragraph" w:customStyle="1" w:styleId="463">
    <w:name w:val="标题1－u"/>
    <w:basedOn w:val="88"/>
    <w:qFormat/>
    <w:uiPriority w:val="0"/>
    <w:pPr>
      <w:tabs>
        <w:tab w:val="clear" w:pos="1560"/>
        <w:tab w:val="clear" w:pos="7797"/>
        <w:tab w:val="clear" w:pos="7938"/>
      </w:tabs>
      <w:spacing w:before="240" w:after="60" w:line="360" w:lineRule="auto"/>
      <w:ind w:left="0" w:firstLine="0"/>
      <w:jc w:val="both"/>
      <w:outlineLvl w:val="0"/>
    </w:pPr>
    <w:rPr>
      <w:rFonts w:ascii="宋体" w:hAnsi="宋体"/>
      <w:color w:val="auto"/>
      <w:kern w:val="2"/>
      <w:szCs w:val="24"/>
      <w:lang w:val="en-US" w:eastAsia="zh-CN"/>
    </w:rPr>
  </w:style>
  <w:style w:type="paragraph" w:customStyle="1" w:styleId="464">
    <w:name w:val="CM17"/>
    <w:basedOn w:val="1"/>
    <w:next w:val="1"/>
    <w:qFormat/>
    <w:uiPriority w:val="0"/>
    <w:pPr>
      <w:widowControl w:val="0"/>
      <w:autoSpaceDE w:val="0"/>
      <w:autoSpaceDN w:val="0"/>
      <w:adjustRightInd w:val="0"/>
      <w:spacing w:after="220"/>
    </w:pPr>
    <w:rPr>
      <w:rFonts w:ascii="黑体" w:hAnsi="Times New Roman" w:eastAsia="黑体" w:cs="黑体"/>
    </w:rPr>
  </w:style>
  <w:style w:type="character" w:customStyle="1" w:styleId="465">
    <w:name w:val="签名 Char"/>
    <w:link w:val="62"/>
    <w:qFormat/>
    <w:uiPriority w:val="0"/>
    <w:rPr>
      <w:kern w:val="2"/>
      <w:sz w:val="21"/>
      <w:szCs w:val="24"/>
    </w:rPr>
  </w:style>
  <w:style w:type="paragraph" w:customStyle="1" w:styleId="466">
    <w:name w:val="font12"/>
    <w:basedOn w:val="1"/>
    <w:qFormat/>
    <w:uiPriority w:val="0"/>
    <w:pPr>
      <w:suppressAutoHyphens/>
      <w:spacing w:before="280" w:after="280"/>
    </w:pPr>
    <w:rPr>
      <w:rFonts w:ascii="Tahoma" w:hAnsi="Tahoma" w:cs="Tahoma"/>
      <w:color w:val="000000"/>
      <w:kern w:val="1"/>
      <w:sz w:val="16"/>
      <w:szCs w:val="16"/>
      <w:lang w:eastAsia="ar-SA"/>
    </w:rPr>
  </w:style>
  <w:style w:type="paragraph" w:customStyle="1" w:styleId="467">
    <w:name w:val="文本框 Char Char"/>
    <w:qFormat/>
    <w:uiPriority w:val="0"/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paragraph" w:customStyle="1" w:styleId="468">
    <w:name w:val="font14"/>
    <w:basedOn w:val="1"/>
    <w:qFormat/>
    <w:uiPriority w:val="0"/>
    <w:pPr>
      <w:spacing w:before="100" w:beforeAutospacing="1" w:after="100" w:afterAutospacing="1"/>
    </w:pPr>
    <w:rPr>
      <w:sz w:val="16"/>
      <w:szCs w:val="16"/>
    </w:rPr>
  </w:style>
  <w:style w:type="paragraph" w:customStyle="1" w:styleId="469">
    <w:name w:val="indent_bullet"/>
    <w:basedOn w:val="1"/>
    <w:qFormat/>
    <w:uiPriority w:val="0"/>
    <w:pPr>
      <w:keepLines/>
      <w:tabs>
        <w:tab w:val="left" w:pos="1134"/>
        <w:tab w:val="left" w:pos="1211"/>
      </w:tabs>
      <w:suppressAutoHyphens/>
      <w:spacing w:before="60"/>
      <w:ind w:left="1134" w:hanging="283"/>
    </w:pPr>
    <w:rPr>
      <w:rFonts w:ascii="Times New Roman" w:hAnsi="Times New Roman"/>
      <w:sz w:val="22"/>
      <w:szCs w:val="20"/>
      <w:lang w:val="en-AU"/>
    </w:rPr>
  </w:style>
  <w:style w:type="paragraph" w:customStyle="1" w:styleId="470">
    <w:name w:val="NumPara"/>
    <w:basedOn w:val="3"/>
    <w:qFormat/>
    <w:uiPriority w:val="0"/>
    <w:pPr>
      <w:tabs>
        <w:tab w:val="left" w:pos="1440"/>
      </w:tabs>
      <w:ind w:hanging="1440"/>
    </w:pPr>
  </w:style>
  <w:style w:type="paragraph" w:customStyle="1" w:styleId="471">
    <w:name w:val="表格样式"/>
    <w:basedOn w:val="9"/>
    <w:qFormat/>
    <w:uiPriority w:val="0"/>
    <w:pPr>
      <w:widowControl w:val="0"/>
      <w:spacing w:after="0" w:line="360" w:lineRule="auto"/>
      <w:ind w:right="0"/>
    </w:pPr>
    <w:rPr>
      <w:rFonts w:ascii="Times New Roman" w:hAnsi="Times New Roman"/>
      <w:kern w:val="2"/>
    </w:rPr>
  </w:style>
  <w:style w:type="character" w:customStyle="1" w:styleId="472">
    <w:name w:val="标题2 Char"/>
    <w:qFormat/>
    <w:uiPriority w:val="0"/>
    <w:rPr>
      <w:rFonts w:ascii="Arial" w:hAnsi="Arial" w:eastAsia="黑体"/>
      <w:b/>
      <w:bCs/>
      <w:kern w:val="21"/>
      <w:sz w:val="32"/>
      <w:szCs w:val="32"/>
      <w:lang w:val="en-US" w:eastAsia="ar-SA" w:bidi="ar-SA"/>
    </w:rPr>
  </w:style>
  <w:style w:type="paragraph" w:customStyle="1" w:styleId="473">
    <w:name w:val="样式 首行缩进:  2 字符"/>
    <w:basedOn w:val="1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SE OptimistBold" w:hAnsi="SE OptimistBold" w:eastAsia="汉仪中圆简" w:cs="汉仪中圆简"/>
      <w:kern w:val="2"/>
      <w:sz w:val="21"/>
      <w:szCs w:val="21"/>
    </w:rPr>
  </w:style>
  <w:style w:type="character" w:customStyle="1" w:styleId="474">
    <w:name w:val="标题 4 Char Char"/>
    <w:qFormat/>
    <w:uiPriority w:val="0"/>
    <w:rPr>
      <w:rFonts w:ascii="Arial Unicode MS" w:hAnsi="Arial Unicode MS" w:eastAsia="汉仪中圆简"/>
      <w:bCs/>
      <w:kern w:val="21"/>
      <w:sz w:val="24"/>
      <w:szCs w:val="28"/>
      <w:lang w:val="en-US" w:eastAsia="ar-SA" w:bidi="ar-SA"/>
    </w:rPr>
  </w:style>
  <w:style w:type="character" w:customStyle="1" w:styleId="475">
    <w:name w:val="H5 Char"/>
    <w:qFormat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476">
    <w:name w:val="标题1 Char"/>
    <w:qFormat/>
    <w:uiPriority w:val="0"/>
    <w:rPr>
      <w:rFonts w:ascii="Arial Unicode MS" w:hAnsi="Arial Unicode MS" w:eastAsia="汉仪中圆简"/>
      <w:bCs/>
      <w:spacing w:val="44"/>
      <w:kern w:val="1"/>
      <w:sz w:val="32"/>
      <w:szCs w:val="44"/>
      <w:lang w:val="en-US" w:eastAsia="ar-SA" w:bidi="ar-SA"/>
    </w:rPr>
  </w:style>
  <w:style w:type="character" w:customStyle="1" w:styleId="477">
    <w:name w:val="Header Char"/>
    <w:qFormat/>
    <w:locked/>
    <w:uiPriority w:val="0"/>
    <w:rPr>
      <w:rFonts w:ascii="Arial" w:hAnsi="Arial" w:eastAsia="宋体"/>
      <w:kern w:val="21"/>
      <w:sz w:val="18"/>
      <w:szCs w:val="18"/>
      <w:lang w:val="en-US" w:eastAsia="ar-SA" w:bidi="ar-SA"/>
    </w:rPr>
  </w:style>
  <w:style w:type="character" w:customStyle="1" w:styleId="478">
    <w:name w:val="Char Char2"/>
    <w:qFormat/>
    <w:uiPriority w:val="0"/>
    <w:rPr>
      <w:rFonts w:ascii="宋体" w:hAnsi="宋体" w:eastAsia="宋体"/>
      <w:color w:val="000000"/>
      <w:kern w:val="2"/>
      <w:sz w:val="21"/>
      <w:szCs w:val="21"/>
      <w:lang w:val="en-US" w:eastAsia="zh-CN" w:bidi="ar-SA"/>
    </w:rPr>
  </w:style>
  <w:style w:type="paragraph" w:customStyle="1" w:styleId="479">
    <w:name w:val="正文2"/>
    <w:basedOn w:val="1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Calibri" w:hAnsi="Calibri"/>
      <w:kern w:val="2"/>
      <w:szCs w:val="20"/>
    </w:rPr>
  </w:style>
  <w:style w:type="paragraph" w:customStyle="1" w:styleId="480">
    <w:name w:val="样式 序号 + 小四1"/>
    <w:basedOn w:val="1"/>
    <w:qFormat/>
    <w:uiPriority w:val="0"/>
    <w:pPr>
      <w:widowControl w:val="0"/>
      <w:numPr>
        <w:ilvl w:val="0"/>
        <w:numId w:val="18"/>
      </w:numPr>
      <w:spacing w:line="300" w:lineRule="auto"/>
      <w:jc w:val="both"/>
    </w:pPr>
    <w:rPr>
      <w:rFonts w:ascii="Arial" w:hAnsi="Arial"/>
      <w:kern w:val="2"/>
      <w:sz w:val="21"/>
      <w:szCs w:val="21"/>
    </w:rPr>
  </w:style>
  <w:style w:type="character" w:customStyle="1" w:styleId="481">
    <w:name w:val="MM Topic 2 Char"/>
    <w:link w:val="321"/>
    <w:qFormat/>
    <w:locked/>
    <w:uiPriority w:val="0"/>
    <w:rPr>
      <w:rFonts w:ascii="Calibri" w:hAnsi="Calibri"/>
      <w:bCs/>
      <w:spacing w:val="20"/>
      <w:kern w:val="2"/>
      <w:sz w:val="24"/>
      <w:szCs w:val="32"/>
      <w:lang w:val="zh-CN" w:eastAsia="zh-CN"/>
    </w:rPr>
  </w:style>
  <w:style w:type="paragraph" w:customStyle="1" w:styleId="482">
    <w:name w:val="Char Char5 Char Char"/>
    <w:basedOn w:val="1"/>
    <w:qFormat/>
    <w:uiPriority w:val="0"/>
    <w:pPr>
      <w:widowControl w:val="0"/>
      <w:jc w:val="both"/>
    </w:pPr>
    <w:rPr>
      <w:rFonts w:ascii="Arial" w:hAnsi="Arial"/>
      <w:kern w:val="21"/>
      <w:lang w:eastAsia="ar-SA"/>
    </w:rPr>
  </w:style>
  <w:style w:type="paragraph" w:customStyle="1" w:styleId="483">
    <w:name w:val="Note"/>
    <w:basedOn w:val="1"/>
    <w:qFormat/>
    <w:uiPriority w:val="0"/>
    <w:pPr>
      <w:numPr>
        <w:ilvl w:val="0"/>
        <w:numId w:val="19"/>
      </w:numPr>
      <w:tabs>
        <w:tab w:val="left" w:pos="1276"/>
        <w:tab w:val="clear" w:pos="397"/>
      </w:tabs>
      <w:spacing w:after="120" w:line="360" w:lineRule="auto"/>
      <w:ind w:left="1276" w:hanging="425" w:firstLineChars="200"/>
    </w:pPr>
    <w:rPr>
      <w:spacing w:val="20"/>
      <w:szCs w:val="20"/>
    </w:rPr>
  </w:style>
  <w:style w:type="paragraph" w:customStyle="1" w:styleId="484">
    <w:name w:val="Style Style First line:  2 ch + First line:  2 ch"/>
    <w:basedOn w:val="1"/>
    <w:qFormat/>
    <w:uiPriority w:val="0"/>
    <w:pPr>
      <w:keepLines/>
      <w:spacing w:after="100" w:afterAutospacing="1" w:line="360" w:lineRule="auto"/>
      <w:ind w:left="851" w:firstLine="200" w:firstLineChars="200"/>
    </w:pPr>
    <w:rPr>
      <w:spacing w:val="20"/>
      <w:sz w:val="21"/>
      <w:szCs w:val="20"/>
    </w:rPr>
  </w:style>
  <w:style w:type="paragraph" w:customStyle="1" w:styleId="485">
    <w:name w:val="bulletsub"/>
    <w:basedOn w:val="1"/>
    <w:qFormat/>
    <w:uiPriority w:val="0"/>
    <w:pPr>
      <w:keepLines/>
      <w:numPr>
        <w:ilvl w:val="0"/>
        <w:numId w:val="20"/>
      </w:numPr>
      <w:tabs>
        <w:tab w:val="left" w:pos="1701"/>
        <w:tab w:val="clear" w:pos="473"/>
      </w:tabs>
      <w:spacing w:after="120" w:line="360" w:lineRule="auto"/>
      <w:ind w:left="1701" w:hanging="425" w:firstLineChars="200"/>
    </w:pPr>
    <w:rPr>
      <w:spacing w:val="20"/>
      <w:szCs w:val="20"/>
    </w:rPr>
  </w:style>
  <w:style w:type="paragraph" w:customStyle="1" w:styleId="486">
    <w:name w:val="Char Char Char Char"/>
    <w:basedOn w:val="1"/>
    <w:qFormat/>
    <w:uiPriority w:val="0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customStyle="1" w:styleId="487">
    <w:name w:val="标题 1aaa"/>
    <w:basedOn w:val="1"/>
    <w:qFormat/>
    <w:uiPriority w:val="0"/>
    <w:pPr>
      <w:widowControl w:val="0"/>
      <w:numPr>
        <w:ilvl w:val="0"/>
        <w:numId w:val="21"/>
      </w:numPr>
      <w:jc w:val="both"/>
    </w:pPr>
    <w:rPr>
      <w:rFonts w:ascii="Times New Roman" w:hAnsi="Times New Roman"/>
      <w:kern w:val="2"/>
      <w:sz w:val="21"/>
    </w:rPr>
  </w:style>
  <w:style w:type="paragraph" w:customStyle="1" w:styleId="488">
    <w:name w:val="标题 2aaa"/>
    <w:basedOn w:val="1"/>
    <w:link w:val="670"/>
    <w:qFormat/>
    <w:uiPriority w:val="0"/>
    <w:pPr>
      <w:widowControl w:val="0"/>
      <w:numPr>
        <w:ilvl w:val="1"/>
        <w:numId w:val="21"/>
      </w:numPr>
      <w:jc w:val="both"/>
    </w:pPr>
    <w:rPr>
      <w:rFonts w:ascii="Times New Roman" w:hAnsi="Times New Roman"/>
      <w:kern w:val="2"/>
      <w:sz w:val="21"/>
    </w:rPr>
  </w:style>
  <w:style w:type="paragraph" w:customStyle="1" w:styleId="489">
    <w:name w:val="标题 3aaa"/>
    <w:basedOn w:val="1"/>
    <w:link w:val="671"/>
    <w:qFormat/>
    <w:uiPriority w:val="0"/>
    <w:pPr>
      <w:widowControl w:val="0"/>
      <w:numPr>
        <w:ilvl w:val="2"/>
        <w:numId w:val="21"/>
      </w:numPr>
      <w:jc w:val="both"/>
    </w:pPr>
    <w:rPr>
      <w:rFonts w:ascii="Times New Roman" w:hAnsi="Times New Roman"/>
      <w:kern w:val="2"/>
      <w:sz w:val="21"/>
    </w:rPr>
  </w:style>
  <w:style w:type="paragraph" w:customStyle="1" w:styleId="490">
    <w:name w:val="标题 4aaa"/>
    <w:basedOn w:val="1"/>
    <w:qFormat/>
    <w:uiPriority w:val="0"/>
    <w:pPr>
      <w:widowControl w:val="0"/>
      <w:numPr>
        <w:ilvl w:val="3"/>
        <w:numId w:val="21"/>
      </w:numPr>
      <w:jc w:val="both"/>
    </w:pPr>
    <w:rPr>
      <w:rFonts w:ascii="Times New Roman" w:hAnsi="Times New Roman"/>
      <w:kern w:val="2"/>
      <w:sz w:val="21"/>
    </w:rPr>
  </w:style>
  <w:style w:type="paragraph" w:customStyle="1" w:styleId="491">
    <w:name w:val="段(正文）"/>
    <w:qFormat/>
    <w:uiPriority w:val="0"/>
    <w:pPr>
      <w:autoSpaceDE w:val="0"/>
      <w:autoSpaceDN w:val="0"/>
      <w:ind w:firstLine="42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492">
    <w:name w:val="MM Topic 3 Char"/>
    <w:link w:val="493"/>
    <w:qFormat/>
    <w:uiPriority w:val="0"/>
    <w:rPr>
      <w:rFonts w:ascii="Calibri" w:hAnsi="Calibri"/>
      <w:b/>
      <w:bCs/>
      <w:color w:val="000000"/>
      <w:spacing w:val="20"/>
      <w:kern w:val="2"/>
      <w:sz w:val="32"/>
      <w:szCs w:val="32"/>
    </w:rPr>
  </w:style>
  <w:style w:type="paragraph" w:customStyle="1" w:styleId="493">
    <w:name w:val="MM Topic 3"/>
    <w:basedOn w:val="5"/>
    <w:next w:val="412"/>
    <w:link w:val="492"/>
    <w:qFormat/>
    <w:uiPriority w:val="0"/>
    <w:pPr>
      <w:keepLines/>
      <w:widowControl w:val="0"/>
      <w:numPr>
        <w:ilvl w:val="0"/>
        <w:numId w:val="0"/>
      </w:numPr>
      <w:tabs>
        <w:tab w:val="clear" w:pos="720"/>
      </w:tabs>
      <w:spacing w:before="260" w:after="260" w:line="413" w:lineRule="auto"/>
      <w:ind w:left="709"/>
      <w:jc w:val="both"/>
    </w:pPr>
    <w:rPr>
      <w:rFonts w:ascii="Calibri" w:hAnsi="Calibri"/>
      <w:color w:val="000000"/>
      <w:spacing w:val="20"/>
      <w:kern w:val="2"/>
      <w:sz w:val="32"/>
      <w:szCs w:val="32"/>
      <w:lang w:val="en-US" w:eastAsia="zh-CN"/>
    </w:rPr>
  </w:style>
  <w:style w:type="character" w:customStyle="1" w:styleId="494">
    <w:name w:val="style3"/>
    <w:qFormat/>
    <w:uiPriority w:val="0"/>
    <w:rPr>
      <w:rFonts w:cs="Times New Roman"/>
    </w:rPr>
  </w:style>
  <w:style w:type="character" w:customStyle="1" w:styleId="495">
    <w:name w:val="apple-style-span"/>
    <w:qFormat/>
    <w:uiPriority w:val="0"/>
  </w:style>
  <w:style w:type="character" w:customStyle="1" w:styleId="496">
    <w:name w:val="Char Char3"/>
    <w:qFormat/>
    <w:uiPriority w:val="0"/>
    <w:rPr>
      <w:rFonts w:ascii="Arial" w:hAnsi="Arial" w:eastAsia="黑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497">
    <w:name w:val="16"/>
    <w:qFormat/>
    <w:uiPriority w:val="0"/>
    <w:rPr>
      <w:rFonts w:hint="default" w:ascii="SE OptimistBold" w:hAnsi="SE OptimistBold"/>
      <w:color w:val="0000FF"/>
      <w:sz w:val="20"/>
      <w:szCs w:val="20"/>
      <w:u w:val="single"/>
    </w:rPr>
  </w:style>
  <w:style w:type="character" w:customStyle="1" w:styleId="498">
    <w:name w:val="Heading 3 Char"/>
    <w:qFormat/>
    <w:uiPriority w:val="0"/>
    <w:rPr>
      <w:rFonts w:ascii="SE Optimist" w:hAnsi="SE Optimist" w:eastAsia="宋体" w:cs="Times New Roman"/>
      <w:b/>
      <w:bCs/>
      <w:sz w:val="32"/>
      <w:szCs w:val="32"/>
    </w:rPr>
  </w:style>
  <w:style w:type="paragraph" w:customStyle="1" w:styleId="499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SE Optimist" w:hAnsi="SE Optimist"/>
      <w:sz w:val="21"/>
      <w:szCs w:val="21"/>
    </w:rPr>
  </w:style>
  <w:style w:type="paragraph" w:customStyle="1" w:styleId="500">
    <w:name w:val="xl4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501">
    <w:name w:val="xl3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0000"/>
      <w:spacing w:before="100" w:beforeAutospacing="1" w:after="100" w:afterAutospacing="1"/>
      <w:jc w:val="center"/>
      <w:textAlignment w:val="center"/>
    </w:pPr>
    <w:rPr>
      <w:color w:val="FFFFFF"/>
    </w:rPr>
  </w:style>
  <w:style w:type="paragraph" w:customStyle="1" w:styleId="502">
    <w:name w:val="xl5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503">
    <w:name w:val="p20"/>
    <w:basedOn w:val="1"/>
    <w:qFormat/>
    <w:uiPriority w:val="0"/>
    <w:pPr>
      <w:spacing w:line="360" w:lineRule="auto"/>
      <w:ind w:firstLine="420"/>
      <w:jc w:val="both"/>
    </w:pPr>
    <w:rPr>
      <w:rFonts w:ascii="Calibri" w:hAnsi="Calibri"/>
    </w:rPr>
  </w:style>
  <w:style w:type="paragraph" w:customStyle="1" w:styleId="504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alibri" w:hAnsi="Calibri"/>
    </w:rPr>
  </w:style>
  <w:style w:type="paragraph" w:customStyle="1" w:styleId="505">
    <w:name w:val="xl26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000000"/>
      <w:spacing w:before="100" w:beforeAutospacing="1" w:after="100" w:afterAutospacing="1"/>
      <w:jc w:val="center"/>
      <w:textAlignment w:val="top"/>
    </w:pPr>
    <w:rPr>
      <w:color w:val="FFFFFF"/>
      <w:sz w:val="21"/>
      <w:szCs w:val="21"/>
    </w:rPr>
  </w:style>
  <w:style w:type="paragraph" w:customStyle="1" w:styleId="506">
    <w:name w:val="xl25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0000"/>
      <w:spacing w:before="100" w:beforeAutospacing="1" w:after="100" w:afterAutospacing="1"/>
      <w:jc w:val="center"/>
      <w:textAlignment w:val="top"/>
    </w:pPr>
    <w:rPr>
      <w:color w:val="FFFFFF"/>
      <w:sz w:val="21"/>
      <w:szCs w:val="21"/>
    </w:rPr>
  </w:style>
  <w:style w:type="paragraph" w:customStyle="1" w:styleId="507">
    <w:name w:val="xl2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sz w:val="21"/>
      <w:szCs w:val="21"/>
    </w:rPr>
  </w:style>
  <w:style w:type="paragraph" w:customStyle="1" w:styleId="508">
    <w:name w:val="xl4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509">
    <w:name w:val="xl3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0000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510">
    <w:name w:val="p0"/>
    <w:basedOn w:val="1"/>
    <w:qFormat/>
    <w:uiPriority w:val="0"/>
    <w:pPr>
      <w:jc w:val="both"/>
    </w:pPr>
    <w:rPr>
      <w:rFonts w:ascii="Calibri" w:hAnsi="Calibri"/>
      <w:sz w:val="21"/>
      <w:szCs w:val="21"/>
    </w:rPr>
  </w:style>
  <w:style w:type="paragraph" w:customStyle="1" w:styleId="511">
    <w:name w:val="Style Heading 2 + (Symbol) Verdana"/>
    <w:basedOn w:val="1"/>
    <w:qFormat/>
    <w:uiPriority w:val="0"/>
    <w:pPr>
      <w:widowControl w:val="0"/>
      <w:tabs>
        <w:tab w:val="left" w:pos="567"/>
      </w:tabs>
      <w:spacing w:line="360" w:lineRule="auto"/>
      <w:ind w:left="567" w:hanging="567" w:firstLineChars="200"/>
      <w:jc w:val="both"/>
    </w:pPr>
    <w:rPr>
      <w:rFonts w:ascii="SE Optimist" w:hAnsi="SE Optimist"/>
      <w:kern w:val="2"/>
      <w:sz w:val="21"/>
    </w:rPr>
  </w:style>
  <w:style w:type="paragraph" w:customStyle="1" w:styleId="512">
    <w:name w:val="xl4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513">
    <w:name w:val="xl5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alibri" w:hAnsi="Calibri"/>
    </w:rPr>
  </w:style>
  <w:style w:type="paragraph" w:customStyle="1" w:styleId="514">
    <w:name w:val="xl5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0000"/>
      <w:spacing w:before="100" w:beforeAutospacing="1" w:after="100" w:afterAutospacing="1"/>
    </w:pPr>
    <w:rPr>
      <w:rFonts w:ascii="Calibri" w:hAnsi="Calibri"/>
      <w:color w:val="FFFFFF"/>
    </w:rPr>
  </w:style>
  <w:style w:type="paragraph" w:customStyle="1" w:styleId="515">
    <w:name w:val="xl4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516">
    <w:name w:val="xl5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517">
    <w:name w:val="MM Title"/>
    <w:basedOn w:val="88"/>
    <w:qFormat/>
    <w:uiPriority w:val="0"/>
    <w:pPr>
      <w:tabs>
        <w:tab w:val="clear" w:pos="1560"/>
        <w:tab w:val="clear" w:pos="7797"/>
        <w:tab w:val="clear" w:pos="7938"/>
      </w:tabs>
      <w:spacing w:before="240" w:after="60" w:line="360" w:lineRule="auto"/>
      <w:ind w:left="0" w:firstLine="200" w:firstLineChars="200"/>
      <w:jc w:val="center"/>
      <w:outlineLvl w:val="0"/>
    </w:pPr>
    <w:rPr>
      <w:rFonts w:cs="Arial"/>
      <w:b/>
      <w:bCs/>
      <w:color w:val="auto"/>
      <w:kern w:val="2"/>
      <w:sz w:val="32"/>
      <w:szCs w:val="32"/>
      <w:lang w:val="en-US" w:eastAsia="zh-CN"/>
    </w:rPr>
  </w:style>
  <w:style w:type="paragraph" w:customStyle="1" w:styleId="518">
    <w:name w:val="Style Plain Text + First line:  2 ch1"/>
    <w:basedOn w:val="48"/>
    <w:qFormat/>
    <w:uiPriority w:val="0"/>
    <w:pPr>
      <w:suppressAutoHyphens w:val="0"/>
      <w:ind w:firstLine="420" w:firstLineChars="200"/>
    </w:pPr>
    <w:rPr>
      <w:rFonts w:ascii="Calibri" w:hAnsi="Calibri" w:cs="宋体"/>
      <w:kern w:val="2"/>
      <w:szCs w:val="20"/>
      <w:lang w:eastAsia="zh-CN"/>
    </w:rPr>
  </w:style>
  <w:style w:type="paragraph" w:customStyle="1" w:styleId="519">
    <w:name w:val="xl3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0000"/>
      <w:spacing w:before="100" w:beforeAutospacing="1" w:after="100" w:afterAutospacing="1"/>
      <w:textAlignment w:val="center"/>
    </w:pPr>
    <w:rPr>
      <w:rFonts w:ascii="Calibri" w:hAnsi="Calibri"/>
      <w:color w:val="FFFFFF"/>
    </w:rPr>
  </w:style>
  <w:style w:type="paragraph" w:customStyle="1" w:styleId="520">
    <w:name w:val="xl4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521">
    <w:name w:val="xl3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522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523">
    <w:name w:val="Style Plain Text + First line:  2 ch"/>
    <w:basedOn w:val="48"/>
    <w:qFormat/>
    <w:uiPriority w:val="0"/>
    <w:pPr>
      <w:suppressAutoHyphens w:val="0"/>
      <w:ind w:firstLine="200" w:firstLineChars="200"/>
    </w:pPr>
    <w:rPr>
      <w:rFonts w:ascii="Calibri" w:hAnsi="Calibri" w:cs="宋体"/>
      <w:spacing w:val="20"/>
      <w:kern w:val="2"/>
      <w:szCs w:val="20"/>
      <w:lang w:eastAsia="zh-CN"/>
    </w:rPr>
  </w:style>
  <w:style w:type="paragraph" w:customStyle="1" w:styleId="524">
    <w:name w:val="xl3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0000"/>
      <w:spacing w:before="100" w:beforeAutospacing="1" w:after="100" w:afterAutospacing="1"/>
      <w:jc w:val="center"/>
      <w:textAlignment w:val="center"/>
    </w:pPr>
    <w:rPr>
      <w:rFonts w:ascii="Calibri" w:hAnsi="Calibri"/>
      <w:color w:val="FFFFFF"/>
    </w:rPr>
  </w:style>
  <w:style w:type="paragraph" w:customStyle="1" w:styleId="525">
    <w:name w:val="Char1 Char Char Char Char Char Char Char"/>
    <w:basedOn w:val="1"/>
    <w:qFormat/>
    <w:uiPriority w:val="0"/>
    <w:pPr>
      <w:widowControl w:val="0"/>
      <w:jc w:val="both"/>
    </w:pPr>
    <w:rPr>
      <w:rFonts w:ascii="Tahoma" w:hAnsi="Tahoma"/>
      <w:kern w:val="2"/>
      <w:szCs w:val="20"/>
    </w:rPr>
  </w:style>
  <w:style w:type="paragraph" w:customStyle="1" w:styleId="526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  <w:textAlignment w:val="top"/>
    </w:pPr>
    <w:rPr>
      <w:sz w:val="21"/>
      <w:szCs w:val="21"/>
    </w:rPr>
  </w:style>
  <w:style w:type="paragraph" w:customStyle="1" w:styleId="527">
    <w:name w:val="xl4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528">
    <w:name w:val="xl4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529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530">
    <w:name w:val="xl4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531">
    <w:name w:val="xl3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532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sz w:val="21"/>
      <w:szCs w:val="21"/>
    </w:rPr>
  </w:style>
  <w:style w:type="paragraph" w:customStyle="1" w:styleId="533">
    <w:name w:val="t1"/>
    <w:basedOn w:val="1"/>
    <w:qFormat/>
    <w:uiPriority w:val="0"/>
    <w:pPr>
      <w:widowControl w:val="0"/>
      <w:spacing w:line="360" w:lineRule="auto"/>
      <w:ind w:firstLine="480"/>
    </w:pPr>
    <w:rPr>
      <w:rFonts w:ascii="仿宋_GB2312" w:hAnsi="Arial" w:eastAsia="仿宋_GB2312"/>
      <w:kern w:val="2"/>
      <w:szCs w:val="20"/>
    </w:rPr>
  </w:style>
  <w:style w:type="paragraph" w:customStyle="1" w:styleId="534">
    <w:name w:val="xl27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SE Optimist" w:hAnsi="SE Optimist"/>
      <w:sz w:val="21"/>
      <w:szCs w:val="21"/>
    </w:rPr>
  </w:style>
  <w:style w:type="paragraph" w:customStyle="1" w:styleId="535">
    <w:name w:val="Char Char Char Char Char Char1 Char"/>
    <w:basedOn w:val="1"/>
    <w:qFormat/>
    <w:uiPriority w:val="0"/>
    <w:pPr>
      <w:spacing w:after="160" w:line="240" w:lineRule="exact"/>
    </w:pPr>
    <w:rPr>
      <w:rFonts w:ascii="Arial" w:hAnsi="Arial"/>
      <w:szCs w:val="20"/>
    </w:rPr>
  </w:style>
  <w:style w:type="paragraph" w:customStyle="1" w:styleId="536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0000"/>
      <w:spacing w:before="100" w:beforeAutospacing="1" w:after="100" w:afterAutospacing="1"/>
      <w:textAlignment w:val="center"/>
    </w:pPr>
    <w:rPr>
      <w:rFonts w:ascii="Calibri" w:hAnsi="Calibri"/>
      <w:color w:val="FFFFFF"/>
    </w:rPr>
  </w:style>
  <w:style w:type="paragraph" w:customStyle="1" w:styleId="537">
    <w:name w:val="Char Char Char Char Char Char Char"/>
    <w:basedOn w:val="1"/>
    <w:qFormat/>
    <w:uiPriority w:val="0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customStyle="1" w:styleId="538">
    <w:name w:val="xl5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539">
    <w:name w:val="p16"/>
    <w:basedOn w:val="1"/>
    <w:qFormat/>
    <w:uiPriority w:val="0"/>
    <w:pPr>
      <w:spacing w:line="360" w:lineRule="auto"/>
      <w:ind w:firstLine="420"/>
      <w:jc w:val="both"/>
    </w:pPr>
    <w:rPr>
      <w:rFonts w:ascii="Calibri" w:hAnsi="Calibri"/>
    </w:rPr>
  </w:style>
  <w:style w:type="paragraph" w:customStyle="1" w:styleId="540">
    <w:name w:val="p19"/>
    <w:basedOn w:val="1"/>
    <w:qFormat/>
    <w:uiPriority w:val="0"/>
    <w:pPr>
      <w:spacing w:before="260" w:after="260" w:line="412" w:lineRule="auto"/>
      <w:ind w:left="709"/>
      <w:jc w:val="both"/>
    </w:pPr>
    <w:rPr>
      <w:rFonts w:ascii="Calibri" w:hAnsi="Calibri"/>
      <w:b/>
      <w:bCs/>
      <w:spacing w:val="20"/>
      <w:sz w:val="32"/>
      <w:szCs w:val="32"/>
    </w:rPr>
  </w:style>
  <w:style w:type="paragraph" w:customStyle="1" w:styleId="541">
    <w:name w:val="p17"/>
    <w:basedOn w:val="1"/>
    <w:qFormat/>
    <w:uiPriority w:val="0"/>
    <w:pPr>
      <w:spacing w:before="280" w:after="290" w:line="372" w:lineRule="auto"/>
      <w:ind w:left="851"/>
      <w:jc w:val="both"/>
    </w:pPr>
    <w:rPr>
      <w:rFonts w:ascii="Calibri" w:hAnsi="Calibri"/>
      <w:spacing w:val="20"/>
    </w:rPr>
  </w:style>
  <w:style w:type="paragraph" w:customStyle="1" w:styleId="542">
    <w:name w:val="p21"/>
    <w:basedOn w:val="1"/>
    <w:qFormat/>
    <w:uiPriority w:val="0"/>
    <w:pPr>
      <w:spacing w:line="360" w:lineRule="auto"/>
      <w:ind w:firstLine="420"/>
      <w:jc w:val="both"/>
    </w:pPr>
    <w:rPr>
      <w:rFonts w:ascii="Calibri" w:hAnsi="Calibri"/>
    </w:rPr>
  </w:style>
  <w:style w:type="paragraph" w:customStyle="1" w:styleId="543">
    <w:name w:val="p22"/>
    <w:basedOn w:val="1"/>
    <w:qFormat/>
    <w:uiPriority w:val="0"/>
    <w:pPr>
      <w:spacing w:line="360" w:lineRule="auto"/>
      <w:ind w:firstLine="420"/>
      <w:jc w:val="both"/>
    </w:pPr>
    <w:rPr>
      <w:rFonts w:ascii="Calibri" w:hAnsi="Calibri"/>
    </w:rPr>
  </w:style>
  <w:style w:type="character" w:customStyle="1" w:styleId="544">
    <w:name w:val="short_text"/>
    <w:qFormat/>
    <w:uiPriority w:val="0"/>
  </w:style>
  <w:style w:type="paragraph" w:customStyle="1" w:styleId="545">
    <w:name w:val="前言、引言标题"/>
    <w:next w:val="1"/>
    <w:qFormat/>
    <w:uiPriority w:val="0"/>
    <w:pPr>
      <w:numPr>
        <w:ilvl w:val="0"/>
        <w:numId w:val="22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5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47">
    <w:name w:val="一级条标题"/>
    <w:next w:val="546"/>
    <w:qFormat/>
    <w:uiPriority w:val="0"/>
    <w:pPr>
      <w:numPr>
        <w:ilvl w:val="2"/>
        <w:numId w:val="22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548">
    <w:name w:val="二级条标题"/>
    <w:basedOn w:val="547"/>
    <w:next w:val="546"/>
    <w:uiPriority w:val="0"/>
    <w:pPr>
      <w:numPr>
        <w:ilvl w:val="3"/>
      </w:numPr>
      <w:outlineLvl w:val="3"/>
    </w:pPr>
  </w:style>
  <w:style w:type="paragraph" w:customStyle="1" w:styleId="549">
    <w:name w:val="三级条标题"/>
    <w:basedOn w:val="548"/>
    <w:next w:val="546"/>
    <w:uiPriority w:val="0"/>
    <w:pPr>
      <w:numPr>
        <w:ilvl w:val="4"/>
      </w:numPr>
      <w:outlineLvl w:val="4"/>
    </w:pPr>
  </w:style>
  <w:style w:type="paragraph" w:customStyle="1" w:styleId="550">
    <w:name w:val="四级条标题"/>
    <w:basedOn w:val="549"/>
    <w:next w:val="546"/>
    <w:uiPriority w:val="0"/>
    <w:pPr>
      <w:numPr>
        <w:ilvl w:val="5"/>
      </w:numPr>
      <w:outlineLvl w:val="5"/>
    </w:pPr>
  </w:style>
  <w:style w:type="paragraph" w:customStyle="1" w:styleId="551">
    <w:name w:val="五级条标题"/>
    <w:basedOn w:val="550"/>
    <w:next w:val="546"/>
    <w:uiPriority w:val="0"/>
    <w:pPr>
      <w:numPr>
        <w:ilvl w:val="6"/>
      </w:numPr>
      <w:outlineLvl w:val="6"/>
    </w:pPr>
  </w:style>
  <w:style w:type="paragraph" w:customStyle="1" w:styleId="552">
    <w:name w:val="正文表标题"/>
    <w:next w:val="546"/>
    <w:uiPriority w:val="0"/>
    <w:pPr>
      <w:numPr>
        <w:ilvl w:val="0"/>
        <w:numId w:val="23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53">
    <w:name w:val="图Ｘ"/>
    <w:basedOn w:val="1"/>
    <w:next w:val="491"/>
    <w:uiPriority w:val="0"/>
    <w:pPr>
      <w:widowControl w:val="0"/>
      <w:numPr>
        <w:ilvl w:val="0"/>
        <w:numId w:val="24"/>
      </w:numPr>
      <w:jc w:val="center"/>
    </w:pPr>
    <w:rPr>
      <w:rFonts w:ascii="Times New Roman" w:hAnsi="Times New Roman" w:eastAsia="黑体"/>
      <w:kern w:val="2"/>
      <w:sz w:val="21"/>
      <w:szCs w:val="20"/>
    </w:rPr>
  </w:style>
  <w:style w:type="paragraph" w:customStyle="1" w:styleId="554">
    <w:name w:val=".."/>
    <w:basedOn w:val="139"/>
    <w:next w:val="139"/>
    <w:uiPriority w:val="0"/>
    <w:pPr>
      <w:widowControl w:val="0"/>
    </w:pPr>
    <w:rPr>
      <w:rFonts w:ascii="宋体" w:hAnsi="Times New Roman" w:cs="Times New Roman"/>
      <w:color w:val="auto"/>
      <w:lang w:eastAsia="zh-CN"/>
    </w:rPr>
  </w:style>
  <w:style w:type="paragraph" w:customStyle="1" w:styleId="555">
    <w:name w:val="settingup"/>
    <w:basedOn w:val="1"/>
    <w:uiPriority w:val="0"/>
    <w:pPr>
      <w:spacing w:before="100" w:beforeAutospacing="1" w:after="100" w:afterAutospacing="1"/>
    </w:pPr>
    <w:rPr>
      <w:szCs w:val="20"/>
    </w:rPr>
  </w:style>
  <w:style w:type="paragraph" w:customStyle="1" w:styleId="556">
    <w:name w:val="bodyindent"/>
    <w:basedOn w:val="1"/>
    <w:uiPriority w:val="0"/>
    <w:pPr>
      <w:spacing w:before="100" w:beforeAutospacing="1" w:after="100" w:afterAutospacing="1"/>
    </w:pPr>
    <w:rPr>
      <w:szCs w:val="20"/>
    </w:rPr>
  </w:style>
  <w:style w:type="paragraph" w:customStyle="1" w:styleId="557">
    <w:name w:val="body"/>
    <w:basedOn w:val="1"/>
    <w:uiPriority w:val="0"/>
    <w:pPr>
      <w:spacing w:before="100" w:beforeAutospacing="1" w:after="100" w:afterAutospacing="1"/>
    </w:pPr>
  </w:style>
  <w:style w:type="paragraph" w:customStyle="1" w:styleId="558">
    <w:name w:val="graphic_leftmargin"/>
    <w:basedOn w:val="1"/>
    <w:qFormat/>
    <w:uiPriority w:val="0"/>
    <w:pPr>
      <w:spacing w:before="100" w:beforeAutospacing="1" w:after="100" w:afterAutospacing="1"/>
    </w:pPr>
  </w:style>
  <w:style w:type="character" w:customStyle="1" w:styleId="559">
    <w:name w:val="bullet1"/>
    <w:uiPriority w:val="0"/>
  </w:style>
  <w:style w:type="character" w:customStyle="1" w:styleId="560">
    <w:name w:val="link"/>
    <w:uiPriority w:val="0"/>
  </w:style>
  <w:style w:type="paragraph" w:customStyle="1" w:styleId="561">
    <w:name w:val="Char Char Char Char1"/>
    <w:basedOn w:val="1"/>
    <w:uiPriority w:val="0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customStyle="1" w:styleId="562">
    <w:name w:val="Char Char Char Char2 Char Char"/>
    <w:basedOn w:val="1"/>
    <w:uiPriority w:val="0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customStyle="1" w:styleId="563">
    <w:name w:val="正文带项目符号"/>
    <w:basedOn w:val="9"/>
    <w:link w:val="564"/>
    <w:uiPriority w:val="0"/>
    <w:pPr>
      <w:widowControl w:val="0"/>
      <w:numPr>
        <w:ilvl w:val="2"/>
        <w:numId w:val="25"/>
      </w:numPr>
      <w:tabs>
        <w:tab w:val="left" w:pos="794"/>
        <w:tab w:val="clear" w:pos="1420"/>
      </w:tabs>
      <w:spacing w:after="0" w:line="360" w:lineRule="auto"/>
      <w:ind w:left="794" w:right="0" w:hanging="397"/>
      <w:jc w:val="both"/>
    </w:pPr>
    <w:rPr>
      <w:rFonts w:ascii="Arial" w:hAnsi="Arial"/>
      <w:kern w:val="2"/>
      <w:lang w:eastAsia="ar-SA"/>
    </w:rPr>
  </w:style>
  <w:style w:type="character" w:customStyle="1" w:styleId="564">
    <w:name w:val="正文带项目符号 Char"/>
    <w:link w:val="563"/>
    <w:uiPriority w:val="0"/>
    <w:rPr>
      <w:rFonts w:ascii="Arial" w:hAnsi="Arial" w:cs="宋体"/>
      <w:kern w:val="2"/>
      <w:sz w:val="24"/>
      <w:szCs w:val="24"/>
      <w:lang w:eastAsia="ar-SA"/>
    </w:rPr>
  </w:style>
  <w:style w:type="paragraph" w:customStyle="1" w:styleId="565">
    <w:name w:val="正文文本缩进段落"/>
    <w:basedOn w:val="9"/>
    <w:link w:val="655"/>
    <w:uiPriority w:val="0"/>
    <w:pPr>
      <w:widowControl w:val="0"/>
      <w:spacing w:after="0" w:line="360" w:lineRule="auto"/>
      <w:ind w:right="0" w:firstLine="200" w:firstLineChars="200"/>
      <w:jc w:val="both"/>
    </w:pPr>
    <w:rPr>
      <w:rFonts w:ascii="Arial" w:hAnsi="Arial"/>
      <w:kern w:val="2"/>
      <w:lang w:eastAsia="ar-SA"/>
    </w:rPr>
  </w:style>
  <w:style w:type="paragraph" w:customStyle="1" w:styleId="566">
    <w:name w:val="Normal Text"/>
    <w:basedOn w:val="1"/>
    <w:next w:val="1"/>
    <w:uiPriority w:val="0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customStyle="1" w:styleId="567">
    <w:name w:val="Document Headings"/>
    <w:basedOn w:val="417"/>
    <w:uiPriority w:val="0"/>
    <w:pPr>
      <w:spacing w:before="60"/>
      <w:ind w:left="284"/>
      <w:jc w:val="right"/>
    </w:pPr>
    <w:rPr>
      <w:rFonts w:ascii="Arial" w:hAnsi="Arial" w:cs="Arial"/>
      <w:b/>
      <w:lang w:val="en-ZA"/>
    </w:rPr>
  </w:style>
  <w:style w:type="paragraph" w:customStyle="1" w:styleId="568">
    <w:name w:val="Normal heading"/>
    <w:basedOn w:val="1"/>
    <w:link w:val="569"/>
    <w:uiPriority w:val="0"/>
    <w:pPr>
      <w:keepLines/>
      <w:spacing w:before="120" w:after="120"/>
      <w:ind w:left="992"/>
      <w:jc w:val="both"/>
    </w:pPr>
    <w:rPr>
      <w:rFonts w:ascii="Arial" w:hAnsi="Arial" w:eastAsia="Times"/>
      <w:b/>
      <w:sz w:val="22"/>
      <w:szCs w:val="20"/>
    </w:rPr>
  </w:style>
  <w:style w:type="character" w:customStyle="1" w:styleId="569">
    <w:name w:val="Normal heading Char Char"/>
    <w:link w:val="568"/>
    <w:locked/>
    <w:uiPriority w:val="0"/>
    <w:rPr>
      <w:rFonts w:ascii="Arial" w:hAnsi="Arial" w:eastAsia="Times"/>
      <w:b/>
      <w:sz w:val="22"/>
      <w:lang w:eastAsia="en-US"/>
    </w:rPr>
  </w:style>
  <w:style w:type="paragraph" w:customStyle="1" w:styleId="570">
    <w:name w:val="Picture"/>
    <w:basedOn w:val="1"/>
    <w:uiPriority w:val="0"/>
    <w:pPr>
      <w:spacing w:line="360" w:lineRule="auto"/>
      <w:jc w:val="center"/>
    </w:pPr>
    <w:rPr>
      <w:rFonts w:ascii="Arial" w:hAnsi="Arial" w:eastAsia="Times New Roman"/>
      <w:szCs w:val="20"/>
    </w:rPr>
  </w:style>
  <w:style w:type="character" w:customStyle="1" w:styleId="571">
    <w:name w:val="CharAttribute7"/>
    <w:uiPriority w:val="0"/>
    <w:rPr>
      <w:rFonts w:ascii="Times New Roman" w:eastAsia="Times New Roman"/>
      <w:sz w:val="18"/>
    </w:rPr>
  </w:style>
  <w:style w:type="character" w:customStyle="1" w:styleId="572">
    <w:name w:val="文字 Char"/>
    <w:link w:val="435"/>
    <w:locked/>
    <w:uiPriority w:val="0"/>
    <w:rPr>
      <w:rFonts w:ascii="楷体_GB2312" w:eastAsia="楷体_GB2312"/>
      <w:kern w:val="2"/>
      <w:sz w:val="28"/>
      <w:lang w:eastAsia="ar-SA"/>
    </w:rPr>
  </w:style>
  <w:style w:type="paragraph" w:customStyle="1" w:styleId="573">
    <w:name w:val="本文項目"/>
    <w:basedOn w:val="1"/>
    <w:uiPriority w:val="0"/>
    <w:pPr>
      <w:widowControl w:val="0"/>
      <w:numPr>
        <w:ilvl w:val="0"/>
        <w:numId w:val="26"/>
      </w:numPr>
      <w:autoSpaceDE w:val="0"/>
      <w:autoSpaceDN w:val="0"/>
      <w:adjustRightInd w:val="0"/>
      <w:spacing w:beforeLines="50" w:afterLines="50" w:line="360" w:lineRule="auto"/>
      <w:jc w:val="both"/>
      <w:textAlignment w:val="baseline"/>
    </w:pPr>
    <w:rPr>
      <w:rFonts w:ascii="Times New Roman" w:hAnsi="Times New Roman"/>
      <w:b/>
    </w:rPr>
  </w:style>
  <w:style w:type="paragraph" w:customStyle="1" w:styleId="574">
    <w:name w:val="标书一级标题"/>
    <w:basedOn w:val="2"/>
    <w:uiPriority w:val="0"/>
    <w:pPr>
      <w:keepLines/>
      <w:widowControl w:val="0"/>
      <w:numPr>
        <w:numId w:val="0"/>
      </w:numPr>
      <w:pBdr>
        <w:bottom w:val="none" w:color="auto" w:sz="0" w:space="0"/>
      </w:pBdr>
      <w:spacing w:after="240" w:line="578" w:lineRule="auto"/>
      <w:jc w:val="center"/>
    </w:pPr>
    <w:rPr>
      <w:smallCaps/>
      <w:kern w:val="44"/>
      <w:szCs w:val="44"/>
      <w:lang w:eastAsia="zh-CN"/>
    </w:rPr>
  </w:style>
  <w:style w:type="paragraph" w:customStyle="1" w:styleId="575">
    <w:name w:val="标记1"/>
    <w:basedOn w:val="1"/>
    <w:uiPriority w:val="0"/>
    <w:pPr>
      <w:widowControl w:val="0"/>
      <w:spacing w:beforeLines="50" w:afterLines="50" w:line="360" w:lineRule="auto"/>
      <w:jc w:val="both"/>
    </w:pPr>
    <w:rPr>
      <w:rFonts w:ascii="Times New Roman" w:hAnsi="Times New Roman"/>
      <w:b/>
      <w:bCs/>
      <w:kern w:val="2"/>
    </w:rPr>
  </w:style>
  <w:style w:type="paragraph" w:customStyle="1" w:styleId="576">
    <w:name w:val="列表项"/>
    <w:basedOn w:val="1"/>
    <w:uiPriority w:val="0"/>
    <w:pPr>
      <w:widowControl w:val="0"/>
      <w:tabs>
        <w:tab w:val="left" w:pos="1020"/>
      </w:tabs>
      <w:spacing w:line="400" w:lineRule="exact"/>
      <w:jc w:val="both"/>
    </w:pPr>
    <w:rPr>
      <w:rFonts w:ascii="Times New Roman" w:hAnsi="Times New Roman" w:eastAsia="楷体_GB2312"/>
      <w:kern w:val="2"/>
    </w:rPr>
  </w:style>
  <w:style w:type="character" w:customStyle="1" w:styleId="577">
    <w:name w:val="big1"/>
    <w:uiPriority w:val="0"/>
    <w:rPr>
      <w:sz w:val="22"/>
      <w:szCs w:val="22"/>
    </w:rPr>
  </w:style>
  <w:style w:type="character" w:customStyle="1" w:styleId="578">
    <w:name w:val="sony12"/>
    <w:uiPriority w:val="0"/>
  </w:style>
  <w:style w:type="character" w:customStyle="1" w:styleId="579">
    <w:name w:val="maintext1"/>
    <w:uiPriority w:val="0"/>
    <w:rPr>
      <w:rFonts w:hint="default" w:ascii="Arial" w:hAnsi="Arial" w:cs="Arial"/>
      <w:sz w:val="18"/>
      <w:szCs w:val="18"/>
    </w:rPr>
  </w:style>
  <w:style w:type="paragraph" w:customStyle="1" w:styleId="580">
    <w:name w:val="Char1"/>
    <w:basedOn w:val="1"/>
    <w:uiPriority w:val="0"/>
    <w:pPr>
      <w:spacing w:after="160" w:line="240" w:lineRule="exact"/>
    </w:pPr>
    <w:rPr>
      <w:sz w:val="21"/>
      <w:szCs w:val="20"/>
    </w:rPr>
  </w:style>
  <w:style w:type="paragraph" w:customStyle="1" w:styleId="581">
    <w:name w:val="标书二级标题"/>
    <w:basedOn w:val="4"/>
    <w:uiPriority w:val="0"/>
    <w:pPr>
      <w:keepLines/>
      <w:widowControl w:val="0"/>
      <w:numPr>
        <w:ilvl w:val="0"/>
        <w:numId w:val="0"/>
      </w:numPr>
      <w:pBdr>
        <w:bottom w:val="none" w:color="auto" w:sz="0" w:space="0"/>
      </w:pBdr>
      <w:spacing w:before="120" w:after="120" w:line="415" w:lineRule="auto"/>
      <w:jc w:val="both"/>
    </w:pPr>
    <w:rPr>
      <w:bCs/>
      <w:iCs w:val="0"/>
      <w:smallCaps/>
      <w:kern w:val="2"/>
      <w:szCs w:val="32"/>
      <w:lang w:val="en-US" w:eastAsia="zh-CN"/>
    </w:rPr>
  </w:style>
  <w:style w:type="paragraph" w:customStyle="1" w:styleId="582">
    <w:name w:val="标书二级标题2"/>
    <w:basedOn w:val="581"/>
    <w:uiPriority w:val="0"/>
    <w:pPr>
      <w:tabs>
        <w:tab w:val="clear" w:pos="720"/>
      </w:tabs>
      <w:outlineLvl w:val="2"/>
    </w:pPr>
    <w:rPr>
      <w:rFonts w:ascii="宋体" w:hAnsi="宋体" w:cs="Arial"/>
      <w:smallCaps w:val="0"/>
      <w:sz w:val="30"/>
      <w:szCs w:val="30"/>
    </w:rPr>
  </w:style>
  <w:style w:type="paragraph" w:customStyle="1" w:styleId="583">
    <w:name w:val="标书三级标题"/>
    <w:basedOn w:val="5"/>
    <w:uiPriority w:val="0"/>
    <w:pPr>
      <w:keepLines/>
      <w:widowControl w:val="0"/>
      <w:numPr>
        <w:ilvl w:val="0"/>
        <w:numId w:val="27"/>
      </w:numPr>
      <w:tabs>
        <w:tab w:val="clear" w:pos="720"/>
      </w:tabs>
      <w:spacing w:before="120" w:after="120" w:line="415" w:lineRule="auto"/>
      <w:jc w:val="both"/>
    </w:pPr>
    <w:rPr>
      <w:rFonts w:ascii="Times New Roman" w:hAnsi="Times New Roman"/>
      <w:kern w:val="2"/>
      <w:sz w:val="30"/>
      <w:szCs w:val="30"/>
      <w:lang w:val="en-US" w:eastAsia="zh-CN"/>
    </w:rPr>
  </w:style>
  <w:style w:type="paragraph" w:customStyle="1" w:styleId="584">
    <w:name w:val="小标题2"/>
    <w:basedOn w:val="1"/>
    <w:next w:val="1"/>
    <w:uiPriority w:val="0"/>
    <w:pPr>
      <w:widowControl w:val="0"/>
      <w:spacing w:beforeLines="20" w:afterLines="20" w:line="400" w:lineRule="exact"/>
      <w:ind w:firstLine="200" w:firstLineChars="200"/>
      <w:jc w:val="both"/>
    </w:pPr>
    <w:rPr>
      <w:rFonts w:ascii="Times New Roman" w:hAnsi="Times New Roman" w:eastAsia="楷体_GB2312"/>
      <w:kern w:val="2"/>
    </w:rPr>
  </w:style>
  <w:style w:type="paragraph" w:customStyle="1" w:styleId="585">
    <w:name w:val="Char Char Char Char Char Char Char Char"/>
    <w:basedOn w:val="1"/>
    <w:uiPriority w:val="0"/>
    <w:pPr>
      <w:spacing w:after="160" w:line="240" w:lineRule="exact"/>
    </w:pPr>
    <w:rPr>
      <w:sz w:val="21"/>
      <w:szCs w:val="20"/>
    </w:rPr>
  </w:style>
  <w:style w:type="character" w:customStyle="1" w:styleId="586">
    <w:name w:val="标书正文 Char"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87">
    <w:name w:val="标书章号，自动编号"/>
    <w:basedOn w:val="1"/>
    <w:uiPriority w:val="0"/>
    <w:pPr>
      <w:keepNext/>
      <w:keepLines/>
      <w:widowControl w:val="0"/>
      <w:numPr>
        <w:ilvl w:val="0"/>
        <w:numId w:val="28"/>
      </w:numPr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customStyle="1" w:styleId="588">
    <w:name w:val="标书三级标题，自动编号"/>
    <w:basedOn w:val="6"/>
    <w:uiPriority w:val="0"/>
    <w:pPr>
      <w:keepLines/>
      <w:widowControl w:val="0"/>
      <w:numPr>
        <w:ilvl w:val="1"/>
        <w:numId w:val="28"/>
      </w:numPr>
      <w:tabs>
        <w:tab w:val="clear" w:pos="720"/>
        <w:tab w:val="clear" w:pos="2160"/>
      </w:tabs>
      <w:spacing w:before="240" w:beforeLines="50" w:after="240" w:afterLines="50" w:line="377" w:lineRule="auto"/>
    </w:pPr>
    <w:rPr>
      <w:rFonts w:ascii="Times New Roman" w:hAnsi="Times New Roman"/>
      <w:bCs/>
      <w:kern w:val="2"/>
      <w:sz w:val="24"/>
      <w:lang w:val="en-US" w:eastAsia="zh-CN"/>
    </w:rPr>
  </w:style>
  <w:style w:type="paragraph" w:customStyle="1" w:styleId="589">
    <w:name w:val="标书一级标题，自动编号"/>
    <w:basedOn w:val="574"/>
    <w:uiPriority w:val="0"/>
    <w:pPr>
      <w:numPr>
        <w:ilvl w:val="2"/>
        <w:numId w:val="28"/>
      </w:numPr>
      <w:spacing w:line="415" w:lineRule="auto"/>
      <w:jc w:val="left"/>
      <w:outlineLvl w:val="1"/>
    </w:pPr>
    <w:rPr>
      <w:rFonts w:eastAsia="黑体"/>
      <w:smallCaps w:val="0"/>
      <w:kern w:val="2"/>
      <w:sz w:val="30"/>
      <w:szCs w:val="32"/>
    </w:rPr>
  </w:style>
  <w:style w:type="paragraph" w:customStyle="1" w:styleId="590">
    <w:name w:val="标书二级标题，自动编号"/>
    <w:basedOn w:val="581"/>
    <w:uiPriority w:val="0"/>
    <w:pPr>
      <w:numPr>
        <w:ilvl w:val="2"/>
      </w:numPr>
      <w:spacing w:before="160" w:after="160"/>
      <w:jc w:val="left"/>
      <w:outlineLvl w:val="2"/>
    </w:pPr>
    <w:rPr>
      <w:rFonts w:ascii="Times New Roman" w:hAnsi="Times New Roman"/>
      <w:smallCaps w:val="0"/>
      <w:sz w:val="28"/>
    </w:rPr>
  </w:style>
  <w:style w:type="character" w:customStyle="1" w:styleId="591">
    <w:name w:val="文字 Char Char"/>
    <w:uiPriority w:val="0"/>
    <w:rPr>
      <w:rFonts w:ascii="宋体" w:eastAsia="宋体"/>
      <w:kern w:val="2"/>
      <w:sz w:val="28"/>
      <w:lang w:val="en-US" w:eastAsia="zh-CN" w:bidi="ar-SA"/>
    </w:rPr>
  </w:style>
  <w:style w:type="paragraph" w:customStyle="1" w:styleId="592">
    <w:name w:val="11-正文"/>
    <w:basedOn w:val="1"/>
    <w:link w:val="593"/>
    <w:uiPriority w:val="0"/>
    <w:pPr>
      <w:widowControl w:val="0"/>
      <w:spacing w:beforeLines="50" w:line="360" w:lineRule="auto"/>
      <w:ind w:firstLine="420" w:firstLineChars="200"/>
      <w:jc w:val="both"/>
    </w:pPr>
    <w:rPr>
      <w:rFonts w:ascii="Times New Roman" w:hAnsi="Times New Roman"/>
      <w:kern w:val="2"/>
      <w:sz w:val="21"/>
      <w:szCs w:val="20"/>
      <w:lang w:eastAsia="ar-SA"/>
    </w:rPr>
  </w:style>
  <w:style w:type="character" w:customStyle="1" w:styleId="593">
    <w:name w:val="11-正文 Char"/>
    <w:link w:val="592"/>
    <w:uiPriority w:val="0"/>
    <w:rPr>
      <w:kern w:val="2"/>
      <w:sz w:val="21"/>
      <w:lang w:eastAsia="ar-SA"/>
    </w:rPr>
  </w:style>
  <w:style w:type="paragraph" w:customStyle="1" w:styleId="594">
    <w:name w:val="标准段落"/>
    <w:basedOn w:val="1"/>
    <w:uiPriority w:val="0"/>
    <w:pPr>
      <w:widowControl w:val="0"/>
      <w:topLinePunct/>
      <w:autoSpaceDE w:val="0"/>
      <w:autoSpaceDN w:val="0"/>
      <w:spacing w:line="360" w:lineRule="auto"/>
      <w:ind w:firstLine="560" w:firstLineChars="200"/>
      <w:jc w:val="both"/>
    </w:pPr>
    <w:rPr>
      <w:rFonts w:ascii="Times New Roman" w:hAnsi="Times New Roman" w:eastAsia="仿宋_GB2312"/>
      <w:kern w:val="2"/>
      <w:sz w:val="28"/>
      <w:lang w:bidi="th-TH"/>
    </w:rPr>
  </w:style>
  <w:style w:type="paragraph" w:customStyle="1" w:styleId="595">
    <w:name w:val="标书一级"/>
    <w:basedOn w:val="574"/>
    <w:uiPriority w:val="0"/>
    <w:pPr>
      <w:numPr>
        <w:numId w:val="29"/>
      </w:numPr>
      <w:tabs>
        <w:tab w:val="left" w:pos="1200"/>
      </w:tabs>
    </w:pPr>
  </w:style>
  <w:style w:type="paragraph" w:customStyle="1" w:styleId="596">
    <w:name w:val="正文（首行缩进）"/>
    <w:basedOn w:val="1"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/>
      <w:kern w:val="2"/>
      <w:sz w:val="21"/>
    </w:rPr>
  </w:style>
  <w:style w:type="paragraph" w:customStyle="1" w:styleId="597">
    <w:name w:val="列出段落11"/>
    <w:basedOn w:val="1"/>
    <w:uiPriority w:val="0"/>
    <w:pPr>
      <w:widowControl w:val="0"/>
      <w:suppressAutoHyphens/>
      <w:spacing w:line="360" w:lineRule="auto"/>
      <w:ind w:firstLine="420"/>
      <w:jc w:val="both"/>
    </w:pPr>
    <w:rPr>
      <w:rFonts w:ascii="Arial" w:hAnsi="Arial"/>
      <w:kern w:val="21"/>
      <w:lang w:eastAsia="ar-SA"/>
    </w:rPr>
  </w:style>
  <w:style w:type="paragraph" w:customStyle="1" w:styleId="598">
    <w:name w:val="Char2"/>
    <w:basedOn w:val="31"/>
    <w:uiPriority w:val="0"/>
    <w:pPr>
      <w:widowControl w:val="0"/>
      <w:jc w:val="both"/>
    </w:pPr>
    <w:rPr>
      <w:kern w:val="2"/>
      <w:szCs w:val="24"/>
    </w:rPr>
  </w:style>
  <w:style w:type="paragraph" w:customStyle="1" w:styleId="599">
    <w:name w:val="Char Char Char Char Char Char1 Char1"/>
    <w:basedOn w:val="1"/>
    <w:uiPriority w:val="0"/>
    <w:pPr>
      <w:spacing w:after="160" w:line="240" w:lineRule="exact"/>
    </w:pPr>
    <w:rPr>
      <w:sz w:val="21"/>
      <w:szCs w:val="20"/>
    </w:rPr>
  </w:style>
  <w:style w:type="paragraph" w:customStyle="1" w:styleId="600">
    <w:name w:val="yh"/>
    <w:basedOn w:val="1"/>
    <w:uiPriority w:val="0"/>
    <w:pPr>
      <w:widowControl w:val="0"/>
      <w:spacing w:afterLines="50" w:line="440" w:lineRule="exact"/>
      <w:ind w:firstLine="200" w:firstLineChars="200"/>
      <w:jc w:val="both"/>
    </w:pPr>
    <w:rPr>
      <w:color w:val="000000"/>
      <w:kern w:val="2"/>
      <w:sz w:val="21"/>
      <w:szCs w:val="18"/>
    </w:rPr>
  </w:style>
  <w:style w:type="paragraph" w:customStyle="1" w:styleId="601">
    <w:name w:val="textproduct"/>
    <w:basedOn w:val="1"/>
    <w:uiPriority w:val="0"/>
    <w:pPr>
      <w:spacing w:before="100" w:beforeAutospacing="1" w:after="100" w:afterAutospacing="1" w:line="444" w:lineRule="auto"/>
    </w:pPr>
    <w:rPr>
      <w:rFonts w:ascii="Arial" w:hAnsi="Arial"/>
      <w:color w:val="000000"/>
      <w:sz w:val="18"/>
      <w:szCs w:val="18"/>
    </w:rPr>
  </w:style>
  <w:style w:type="paragraph" w:customStyle="1" w:styleId="602">
    <w:name w:val="l20"/>
    <w:basedOn w:val="1"/>
    <w:uiPriority w:val="0"/>
    <w:pPr>
      <w:spacing w:before="100" w:beforeAutospacing="1" w:after="100" w:afterAutospacing="1" w:line="300" w:lineRule="atLeast"/>
    </w:pPr>
  </w:style>
  <w:style w:type="paragraph" w:customStyle="1" w:styleId="603">
    <w:name w:val=".y.."/>
    <w:basedOn w:val="139"/>
    <w:next w:val="139"/>
    <w:uiPriority w:val="0"/>
    <w:pPr>
      <w:widowControl w:val="0"/>
    </w:pPr>
    <w:rPr>
      <w:rFonts w:cs="Times New Roman"/>
      <w:color w:val="auto"/>
      <w:sz w:val="20"/>
      <w:lang w:eastAsia="zh-CN"/>
    </w:rPr>
  </w:style>
  <w:style w:type="paragraph" w:customStyle="1" w:styleId="604">
    <w:name w:val="xl33"/>
    <w:basedOn w:val="1"/>
    <w:uiPriority w:val="0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  <w:textAlignment w:val="center"/>
    </w:pPr>
    <w:rPr>
      <w:sz w:val="22"/>
      <w:szCs w:val="22"/>
    </w:rPr>
  </w:style>
  <w:style w:type="paragraph" w:customStyle="1" w:styleId="605">
    <w:name w:val="text"/>
    <w:basedOn w:val="1"/>
    <w:uiPriority w:val="0"/>
    <w:pPr>
      <w:spacing w:before="100" w:beforeAutospacing="1" w:after="100" w:afterAutospacing="1"/>
    </w:pPr>
  </w:style>
  <w:style w:type="character" w:customStyle="1" w:styleId="606">
    <w:name w:val="text1"/>
    <w:uiPriority w:val="0"/>
  </w:style>
  <w:style w:type="character" w:customStyle="1" w:styleId="607">
    <w:name w:val="p1"/>
    <w:uiPriority w:val="0"/>
  </w:style>
  <w:style w:type="paragraph" w:customStyle="1" w:styleId="608">
    <w:name w:val="p112"/>
    <w:basedOn w:val="1"/>
    <w:uiPriority w:val="0"/>
    <w:pPr>
      <w:spacing w:before="100" w:beforeAutospacing="1" w:after="100" w:afterAutospacing="1" w:line="280" w:lineRule="atLeast"/>
    </w:pPr>
    <w:rPr>
      <w:color w:val="000000"/>
      <w:sz w:val="18"/>
      <w:szCs w:val="18"/>
    </w:rPr>
  </w:style>
  <w:style w:type="character" w:customStyle="1" w:styleId="609">
    <w:name w:val="mores2"/>
    <w:uiPriority w:val="0"/>
  </w:style>
  <w:style w:type="character" w:customStyle="1" w:styleId="610">
    <w:name w:val="morem"/>
    <w:uiPriority w:val="0"/>
  </w:style>
  <w:style w:type="paragraph" w:customStyle="1" w:styleId="611">
    <w:name w:val="v9"/>
    <w:basedOn w:val="1"/>
    <w:uiPriority w:val="0"/>
    <w:pPr>
      <w:spacing w:before="100" w:beforeAutospacing="1" w:after="100" w:afterAutospacing="1" w:line="280" w:lineRule="atLeast"/>
      <w:ind w:firstLine="432"/>
    </w:pPr>
    <w:rPr>
      <w:color w:val="242AC3"/>
      <w:sz w:val="18"/>
      <w:szCs w:val="18"/>
    </w:rPr>
  </w:style>
  <w:style w:type="paragraph" w:customStyle="1" w:styleId="612">
    <w:name w:val="nav"/>
    <w:basedOn w:val="1"/>
    <w:qFormat/>
    <w:uiPriority w:val="0"/>
    <w:pPr>
      <w:spacing w:before="100" w:beforeAutospacing="1" w:after="100" w:afterAutospacing="1"/>
    </w:pPr>
    <w:rPr>
      <w:rFonts w:ascii="Arial" w:hAnsi="Arial"/>
      <w:b/>
      <w:bCs/>
      <w:color w:val="000000"/>
      <w:sz w:val="18"/>
      <w:szCs w:val="18"/>
    </w:rPr>
  </w:style>
  <w:style w:type="character" w:customStyle="1" w:styleId="613">
    <w:name w:val="textproduct1"/>
    <w:uiPriority w:val="0"/>
    <w:rPr>
      <w:rFonts w:hint="default"/>
      <w:color w:val="000000"/>
      <w:spacing w:val="444"/>
      <w:sz w:val="18"/>
      <w:szCs w:val="18"/>
      <w:u w:val="none"/>
    </w:rPr>
  </w:style>
  <w:style w:type="character" w:customStyle="1" w:styleId="614">
    <w:name w:val="text-pro1"/>
    <w:uiPriority w:val="0"/>
    <w:rPr>
      <w:rFonts w:hint="default" w:ascii="Arial" w:hAnsi="Arial" w:cs="Arial"/>
      <w:color w:val="FFFFFF"/>
      <w:sz w:val="24"/>
      <w:szCs w:val="24"/>
      <w:u w:val="none"/>
    </w:rPr>
  </w:style>
  <w:style w:type="character" w:customStyle="1" w:styleId="615">
    <w:name w:val="text21"/>
    <w:uiPriority w:val="0"/>
    <w:rPr>
      <w:rFonts w:hint="default" w:ascii="Tahoma" w:hAnsi="Tahoma" w:cs="Tahoma"/>
      <w:color w:val="000000"/>
      <w:sz w:val="18"/>
      <w:szCs w:val="18"/>
      <w:u w:val="none"/>
    </w:rPr>
  </w:style>
  <w:style w:type="character" w:customStyle="1" w:styleId="616">
    <w:name w:val="blue_big1"/>
    <w:uiPriority w:val="0"/>
    <w:rPr>
      <w:rFonts w:hint="default"/>
      <w:sz w:val="24"/>
      <w:szCs w:val="24"/>
    </w:rPr>
  </w:style>
  <w:style w:type="character" w:customStyle="1" w:styleId="617">
    <w:name w:val="blue11"/>
    <w:uiPriority w:val="0"/>
    <w:rPr>
      <w:rFonts w:hint="default"/>
      <w:sz w:val="20"/>
      <w:szCs w:val="20"/>
    </w:rPr>
  </w:style>
  <w:style w:type="character" w:customStyle="1" w:styleId="618">
    <w:name w:val="l201"/>
    <w:uiPriority w:val="0"/>
    <w:rPr>
      <w:spacing w:val="400"/>
    </w:rPr>
  </w:style>
  <w:style w:type="paragraph" w:customStyle="1" w:styleId="619">
    <w:name w:val="一般正文"/>
    <w:basedOn w:val="1"/>
    <w:link w:val="624"/>
    <w:uiPriority w:val="0"/>
    <w:pPr>
      <w:widowControl w:val="0"/>
      <w:spacing w:beforeLines="50" w:afterLines="50" w:line="240" w:lineRule="atLeast"/>
      <w:ind w:left="720"/>
      <w:jc w:val="both"/>
    </w:pPr>
    <w:rPr>
      <w:rFonts w:ascii="Times New Roman" w:hAnsi="Times New Roman"/>
      <w:szCs w:val="20"/>
    </w:rPr>
  </w:style>
  <w:style w:type="paragraph" w:customStyle="1" w:styleId="620">
    <w:name w:val="SP.11.250065"/>
    <w:basedOn w:val="139"/>
    <w:next w:val="139"/>
    <w:uiPriority w:val="0"/>
    <w:pPr>
      <w:widowControl w:val="0"/>
      <w:spacing w:before="360"/>
    </w:pPr>
    <w:rPr>
      <w:rFonts w:ascii="Agfa Rotis Sans Serif" w:hAnsi="Times New Roman" w:eastAsia="Agfa Rotis Sans Serif" w:cs="Times New Roman"/>
      <w:color w:val="auto"/>
      <w:lang w:eastAsia="zh-CN"/>
    </w:rPr>
  </w:style>
  <w:style w:type="paragraph" w:customStyle="1" w:styleId="621">
    <w:name w:val="Pa9"/>
    <w:basedOn w:val="139"/>
    <w:next w:val="139"/>
    <w:uiPriority w:val="0"/>
    <w:pPr>
      <w:widowControl w:val="0"/>
      <w:spacing w:line="141" w:lineRule="atLeast"/>
    </w:pPr>
    <w:rPr>
      <w:rFonts w:ascii="Agfa Rotis Sans Serif" w:hAnsi="Times New Roman" w:eastAsia="Agfa Rotis Sans Serif" w:cs="Times New Roman"/>
      <w:color w:val="auto"/>
      <w:lang w:eastAsia="zh-CN"/>
    </w:rPr>
  </w:style>
  <w:style w:type="paragraph" w:customStyle="1" w:styleId="622">
    <w:name w:val="midtext"/>
    <w:basedOn w:val="1"/>
    <w:uiPriority w:val="0"/>
    <w:pPr>
      <w:spacing w:before="100" w:beforeAutospacing="1" w:after="100" w:afterAutospacing="1" w:line="240" w:lineRule="atLeast"/>
    </w:pPr>
    <w:rPr>
      <w:color w:val="000000"/>
      <w:sz w:val="18"/>
      <w:szCs w:val="18"/>
    </w:rPr>
  </w:style>
  <w:style w:type="character" w:customStyle="1" w:styleId="623">
    <w:name w:val="lead"/>
    <w:uiPriority w:val="0"/>
  </w:style>
  <w:style w:type="character" w:customStyle="1" w:styleId="624">
    <w:name w:val="一般正文 Char"/>
    <w:link w:val="619"/>
    <w:uiPriority w:val="0"/>
    <w:rPr>
      <w:rFonts w:cs="宋体"/>
      <w:sz w:val="24"/>
      <w:lang w:eastAsia="en-US"/>
    </w:rPr>
  </w:style>
  <w:style w:type="paragraph" w:customStyle="1" w:styleId="625">
    <w:name w:val="列出段落2"/>
    <w:basedOn w:val="1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/>
      <w:kern w:val="2"/>
      <w:sz w:val="21"/>
      <w:szCs w:val="20"/>
    </w:rPr>
  </w:style>
  <w:style w:type="character" w:customStyle="1" w:styleId="626">
    <w:name w:val="content"/>
    <w:uiPriority w:val="0"/>
  </w:style>
  <w:style w:type="paragraph" w:customStyle="1" w:styleId="627">
    <w:name w:val="加粗"/>
    <w:basedOn w:val="1"/>
    <w:link w:val="628"/>
    <w:uiPriority w:val="0"/>
    <w:pPr>
      <w:widowControl w:val="0"/>
      <w:spacing w:before="240" w:after="240" w:line="360" w:lineRule="auto"/>
      <w:jc w:val="center"/>
    </w:pPr>
    <w:rPr>
      <w:b/>
      <w:sz w:val="28"/>
      <w:szCs w:val="28"/>
    </w:rPr>
  </w:style>
  <w:style w:type="character" w:customStyle="1" w:styleId="628">
    <w:name w:val="加粗 Char"/>
    <w:link w:val="627"/>
    <w:uiPriority w:val="0"/>
    <w:rPr>
      <w:rFonts w:ascii="宋体" w:hAnsi="宋体"/>
      <w:b/>
      <w:sz w:val="28"/>
      <w:szCs w:val="28"/>
    </w:rPr>
  </w:style>
  <w:style w:type="paragraph" w:customStyle="1" w:styleId="629">
    <w:name w:val="功能注析"/>
    <w:basedOn w:val="1"/>
    <w:uiPriority w:val="0"/>
    <w:pPr>
      <w:widowControl w:val="0"/>
      <w:numPr>
        <w:ilvl w:val="0"/>
        <w:numId w:val="30"/>
      </w:numPr>
      <w:adjustRightInd w:val="0"/>
      <w:spacing w:before="240" w:after="240"/>
      <w:jc w:val="both"/>
    </w:pPr>
    <w:rPr>
      <w:rFonts w:ascii="Times New Roman" w:hAnsi="Times New Roman"/>
      <w:kern w:val="2"/>
      <w:sz w:val="18"/>
    </w:rPr>
  </w:style>
  <w:style w:type="paragraph" w:customStyle="1" w:styleId="630">
    <w:name w:val="默认段落字体 Para Char Char Char Char"/>
    <w:basedOn w:val="1"/>
    <w:uiPriority w:val="0"/>
    <w:pPr>
      <w:widowControl w:val="0"/>
      <w:spacing w:beforeLines="50" w:afterLines="50" w:line="360" w:lineRule="auto"/>
      <w:jc w:val="both"/>
    </w:pPr>
    <w:rPr>
      <w:rFonts w:ascii="Arial" w:hAnsi="Arial" w:cs="Arial"/>
      <w:kern w:val="2"/>
      <w:sz w:val="21"/>
      <w:szCs w:val="21"/>
    </w:rPr>
  </w:style>
  <w:style w:type="paragraph" w:customStyle="1" w:styleId="631">
    <w:name w:val="正文内容哦"/>
    <w:basedOn w:val="1"/>
    <w:uiPriority w:val="0"/>
    <w:pPr>
      <w:widowControl w:val="0"/>
      <w:spacing w:beforeLines="50" w:afterLines="50" w:line="360" w:lineRule="auto"/>
      <w:jc w:val="both"/>
    </w:pPr>
    <w:rPr>
      <w:rFonts w:ascii="Times New Roman" w:hAnsi="Times New Roman" w:eastAsia="幼圆"/>
      <w:kern w:val="2"/>
      <w:sz w:val="21"/>
    </w:rPr>
  </w:style>
  <w:style w:type="paragraph" w:customStyle="1" w:styleId="632">
    <w:name w:val="前面加圆点"/>
    <w:basedOn w:val="1"/>
    <w:uiPriority w:val="0"/>
    <w:pPr>
      <w:widowControl w:val="0"/>
      <w:numPr>
        <w:ilvl w:val="0"/>
        <w:numId w:val="31"/>
      </w:numPr>
      <w:spacing w:beforeLines="50" w:afterLines="50" w:line="360" w:lineRule="auto"/>
      <w:jc w:val="both"/>
    </w:pPr>
    <w:rPr>
      <w:rFonts w:ascii="Times New Roman" w:hAnsi="Times New Roman" w:eastAsia="幼圆"/>
      <w:kern w:val="2"/>
      <w:sz w:val="21"/>
    </w:rPr>
  </w:style>
  <w:style w:type="paragraph" w:customStyle="1" w:styleId="633">
    <w:name w:val="SP290827"/>
    <w:basedOn w:val="139"/>
    <w:next w:val="139"/>
    <w:uiPriority w:val="0"/>
    <w:pPr>
      <w:widowControl w:val="0"/>
    </w:pPr>
    <w:rPr>
      <w:rFonts w:ascii="黑体" w:hAnsi="Times New Roman" w:eastAsia="黑体" w:cs="Times New Roman"/>
      <w:color w:val="auto"/>
      <w:lang w:eastAsia="zh-CN"/>
    </w:rPr>
  </w:style>
  <w:style w:type="paragraph" w:customStyle="1" w:styleId="634">
    <w:name w:val="SP291121"/>
    <w:basedOn w:val="139"/>
    <w:next w:val="139"/>
    <w:uiPriority w:val="0"/>
    <w:pPr>
      <w:widowControl w:val="0"/>
    </w:pPr>
    <w:rPr>
      <w:rFonts w:ascii="黑体" w:hAnsi="Times New Roman" w:eastAsia="黑体" w:cs="Times New Roman"/>
      <w:color w:val="auto"/>
      <w:lang w:eastAsia="zh-CN"/>
    </w:rPr>
  </w:style>
  <w:style w:type="character" w:customStyle="1" w:styleId="635">
    <w:name w:val="SC200814"/>
    <w:uiPriority w:val="0"/>
    <w:rPr>
      <w:rFonts w:cs="黑体"/>
      <w:color w:val="000000"/>
      <w:sz w:val="16"/>
      <w:szCs w:val="16"/>
    </w:rPr>
  </w:style>
  <w:style w:type="character" w:customStyle="1" w:styleId="636">
    <w:name w:val="SC200815"/>
    <w:uiPriority w:val="0"/>
    <w:rPr>
      <w:rFonts w:ascii="Univers" w:eastAsia="Univers" w:cs="Univers"/>
      <w:b/>
      <w:bCs/>
      <w:color w:val="000000"/>
      <w:sz w:val="16"/>
      <w:szCs w:val="16"/>
    </w:rPr>
  </w:style>
  <w:style w:type="character" w:customStyle="1" w:styleId="637">
    <w:name w:val="SC200822"/>
    <w:uiPriority w:val="0"/>
    <w:rPr>
      <w:rFonts w:ascii="Univers" w:eastAsia="Univers" w:cs="Univers"/>
      <w:color w:val="000000"/>
      <w:sz w:val="10"/>
      <w:szCs w:val="10"/>
    </w:rPr>
  </w:style>
  <w:style w:type="paragraph" w:customStyle="1" w:styleId="638">
    <w:name w:val="世博正文缩进"/>
    <w:link w:val="639"/>
    <w:uiPriority w:val="0"/>
    <w:pPr>
      <w:spacing w:beforeLines="50" w:afterLines="50" w:line="360" w:lineRule="auto"/>
      <w:ind w:firstLine="482"/>
    </w:pPr>
    <w:rPr>
      <w:rFonts w:ascii="宋体" w:hAnsi="宋体" w:eastAsia="宋体" w:cs="Times New Roman"/>
      <w:kern w:val="2"/>
      <w:sz w:val="24"/>
      <w:lang w:val="en-US" w:eastAsia="zh-CN" w:bidi="ar-SA"/>
    </w:rPr>
  </w:style>
  <w:style w:type="character" w:customStyle="1" w:styleId="639">
    <w:name w:val="世博正文缩进 Char"/>
    <w:link w:val="638"/>
    <w:qFormat/>
    <w:uiPriority w:val="0"/>
    <w:rPr>
      <w:rFonts w:ascii="宋体" w:hAnsi="宋体"/>
      <w:kern w:val="2"/>
      <w:sz w:val="24"/>
    </w:rPr>
  </w:style>
  <w:style w:type="paragraph" w:customStyle="1" w:styleId="640">
    <w:name w:val="SP110609"/>
    <w:basedOn w:val="1"/>
    <w:next w:val="1"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/>
    </w:rPr>
  </w:style>
  <w:style w:type="character" w:customStyle="1" w:styleId="641">
    <w:name w:val="SC282627"/>
    <w:uiPriority w:val="0"/>
    <w:rPr>
      <w:rFonts w:cs="黑体"/>
      <w:color w:val="000000"/>
      <w:sz w:val="14"/>
      <w:szCs w:val="14"/>
    </w:rPr>
  </w:style>
  <w:style w:type="character" w:customStyle="1" w:styleId="642">
    <w:name w:val="SC282628"/>
    <w:uiPriority w:val="0"/>
    <w:rPr>
      <w:rFonts w:ascii="Univers" w:eastAsia="Univers" w:cs="Univers"/>
      <w:color w:val="000000"/>
      <w:sz w:val="14"/>
      <w:szCs w:val="14"/>
    </w:rPr>
  </w:style>
  <w:style w:type="paragraph" w:customStyle="1" w:styleId="643">
    <w:name w:val="SP258062"/>
    <w:basedOn w:val="139"/>
    <w:next w:val="139"/>
    <w:uiPriority w:val="0"/>
    <w:pPr>
      <w:widowControl w:val="0"/>
    </w:pPr>
    <w:rPr>
      <w:rFonts w:ascii="黑体" w:hAnsi="Times New Roman" w:eastAsia="黑体" w:cs="Times New Roman"/>
      <w:color w:val="auto"/>
      <w:lang w:eastAsia="zh-CN"/>
    </w:rPr>
  </w:style>
  <w:style w:type="character" w:customStyle="1" w:styleId="644">
    <w:name w:val="SC114710"/>
    <w:uiPriority w:val="0"/>
    <w:rPr>
      <w:rFonts w:cs="黑体"/>
      <w:color w:val="000000"/>
      <w:sz w:val="14"/>
      <w:szCs w:val="14"/>
    </w:rPr>
  </w:style>
  <w:style w:type="paragraph" w:customStyle="1" w:styleId="645">
    <w:name w:val="SP258343"/>
    <w:basedOn w:val="139"/>
    <w:next w:val="139"/>
    <w:uiPriority w:val="0"/>
    <w:pPr>
      <w:widowControl w:val="0"/>
    </w:pPr>
    <w:rPr>
      <w:rFonts w:ascii="黑体" w:hAnsi="Times New Roman" w:eastAsia="黑体" w:cs="Times New Roman"/>
      <w:color w:val="auto"/>
      <w:lang w:eastAsia="zh-CN"/>
    </w:rPr>
  </w:style>
  <w:style w:type="character" w:customStyle="1" w:styleId="646">
    <w:name w:val="SC114711"/>
    <w:uiPriority w:val="0"/>
    <w:rPr>
      <w:rFonts w:ascii="Univers" w:eastAsia="Univers" w:cs="Univers"/>
      <w:color w:val="000000"/>
      <w:sz w:val="14"/>
      <w:szCs w:val="14"/>
    </w:rPr>
  </w:style>
  <w:style w:type="paragraph" w:customStyle="1" w:styleId="647">
    <w:name w:val="SP118788"/>
    <w:basedOn w:val="139"/>
    <w:next w:val="139"/>
    <w:uiPriority w:val="0"/>
    <w:pPr>
      <w:widowControl w:val="0"/>
    </w:pPr>
    <w:rPr>
      <w:rFonts w:ascii="黑体" w:hAnsi="Times New Roman" w:eastAsia="黑体" w:cs="Times New Roman"/>
      <w:color w:val="auto"/>
      <w:lang w:eastAsia="zh-CN"/>
    </w:rPr>
  </w:style>
  <w:style w:type="paragraph" w:customStyle="1" w:styleId="648">
    <w:name w:val="SP119076"/>
    <w:basedOn w:val="139"/>
    <w:next w:val="139"/>
    <w:uiPriority w:val="0"/>
    <w:pPr>
      <w:widowControl w:val="0"/>
    </w:pPr>
    <w:rPr>
      <w:rFonts w:ascii="黑体" w:hAnsi="Times New Roman" w:eastAsia="黑体" w:cs="Times New Roman"/>
      <w:color w:val="auto"/>
      <w:lang w:eastAsia="zh-CN"/>
    </w:rPr>
  </w:style>
  <w:style w:type="character" w:customStyle="1" w:styleId="649">
    <w:name w:val="SC311297"/>
    <w:uiPriority w:val="0"/>
    <w:rPr>
      <w:rFonts w:cs="黑体"/>
      <w:color w:val="000000"/>
      <w:sz w:val="14"/>
      <w:szCs w:val="14"/>
    </w:rPr>
  </w:style>
  <w:style w:type="character" w:customStyle="1" w:styleId="650">
    <w:name w:val="SC311298"/>
    <w:uiPriority w:val="0"/>
    <w:rPr>
      <w:rFonts w:ascii="Univers" w:eastAsia="Univers" w:cs="Univers"/>
      <w:color w:val="000000"/>
      <w:sz w:val="14"/>
      <w:szCs w:val="14"/>
    </w:rPr>
  </w:style>
  <w:style w:type="paragraph" w:customStyle="1" w:styleId="651">
    <w:name w:val="SP118822"/>
    <w:basedOn w:val="139"/>
    <w:next w:val="139"/>
    <w:uiPriority w:val="0"/>
    <w:pPr>
      <w:widowControl w:val="0"/>
    </w:pPr>
    <w:rPr>
      <w:rFonts w:ascii="黑体" w:hAnsi="Times New Roman" w:eastAsia="黑体" w:cs="Times New Roman"/>
      <w:color w:val="auto"/>
      <w:lang w:eastAsia="zh-CN"/>
    </w:rPr>
  </w:style>
  <w:style w:type="character" w:customStyle="1" w:styleId="652">
    <w:name w:val="SC311333"/>
    <w:uiPriority w:val="0"/>
    <w:rPr>
      <w:rFonts w:cs="黑体"/>
      <w:color w:val="000000"/>
      <w:sz w:val="20"/>
      <w:szCs w:val="20"/>
    </w:rPr>
  </w:style>
  <w:style w:type="paragraph" w:customStyle="1" w:styleId="653">
    <w:name w:val="首行缩进"/>
    <w:basedOn w:val="1"/>
    <w:link w:val="654"/>
    <w:qFormat/>
    <w:uiPriority w:val="0"/>
    <w:pPr>
      <w:widowControl w:val="0"/>
      <w:suppressAutoHyphens/>
      <w:spacing w:line="360" w:lineRule="auto"/>
      <w:ind w:firstLine="482"/>
      <w:jc w:val="both"/>
    </w:pPr>
    <w:rPr>
      <w:rFonts w:ascii="Arial" w:hAnsi="Arial"/>
      <w:kern w:val="21"/>
      <w:lang w:eastAsia="ar-SA"/>
    </w:rPr>
  </w:style>
  <w:style w:type="character" w:customStyle="1" w:styleId="654">
    <w:name w:val="首行缩进 Char"/>
    <w:link w:val="653"/>
    <w:uiPriority w:val="0"/>
    <w:rPr>
      <w:rFonts w:ascii="Arial" w:hAnsi="Arial"/>
      <w:kern w:val="21"/>
      <w:sz w:val="24"/>
      <w:szCs w:val="24"/>
      <w:lang w:eastAsia="ar-SA"/>
    </w:rPr>
  </w:style>
  <w:style w:type="character" w:customStyle="1" w:styleId="655">
    <w:name w:val="正文文本缩进段落 Char"/>
    <w:link w:val="565"/>
    <w:uiPriority w:val="0"/>
    <w:rPr>
      <w:rFonts w:ascii="Arial" w:hAnsi="Arial"/>
      <w:kern w:val="2"/>
      <w:sz w:val="24"/>
      <w:szCs w:val="24"/>
      <w:lang w:eastAsia="ar-SA"/>
    </w:rPr>
  </w:style>
  <w:style w:type="character" w:customStyle="1" w:styleId="656">
    <w:name w:val="label"/>
    <w:uiPriority w:val="0"/>
  </w:style>
  <w:style w:type="paragraph" w:customStyle="1" w:styleId="657">
    <w:name w:val="Items Text"/>
    <w:basedOn w:val="1"/>
    <w:next w:val="1"/>
    <w:uiPriority w:val="0"/>
    <w:pPr>
      <w:widowControl w:val="0"/>
      <w:numPr>
        <w:ilvl w:val="0"/>
        <w:numId w:val="32"/>
      </w:numPr>
      <w:suppressAutoHyphens/>
      <w:spacing w:line="360" w:lineRule="auto"/>
    </w:pPr>
    <w:rPr>
      <w:rFonts w:ascii="Arial" w:hAnsi="Arial"/>
      <w:kern w:val="24"/>
      <w:lang w:eastAsia="ar-SA"/>
    </w:rPr>
  </w:style>
  <w:style w:type="paragraph" w:customStyle="1" w:styleId="658">
    <w:name w:val="表格内容"/>
    <w:basedOn w:val="1"/>
    <w:uiPriority w:val="0"/>
    <w:rPr>
      <w:rFonts w:ascii="Arial Unicode MS" w:hAnsi="Arial Unicode MS" w:eastAsia="汉仪中圆简" w:cs="Arial"/>
      <w:sz w:val="21"/>
      <w:szCs w:val="21"/>
    </w:rPr>
  </w:style>
  <w:style w:type="paragraph" w:customStyle="1" w:styleId="659">
    <w:name w:val="App Normal"/>
    <w:uiPriority w:val="0"/>
    <w:pPr>
      <w:jc w:val="both"/>
    </w:pPr>
    <w:rPr>
      <w:rFonts w:ascii="Arial" w:hAnsi="Arial" w:eastAsia="宋体" w:cs="Times New Roman"/>
      <w:lang w:val="fr-FR" w:eastAsia="fr-FR" w:bidi="ar-SA"/>
    </w:rPr>
  </w:style>
  <w:style w:type="character" w:customStyle="1" w:styleId="660">
    <w:name w:val="1.1.1 Char Char"/>
    <w:link w:val="661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661">
    <w:name w:val="1.1.1"/>
    <w:basedOn w:val="1"/>
    <w:link w:val="660"/>
    <w:uiPriority w:val="0"/>
    <w:pPr>
      <w:widowControl w:val="0"/>
      <w:adjustRightInd w:val="0"/>
      <w:spacing w:line="360" w:lineRule="auto"/>
      <w:jc w:val="both"/>
    </w:pPr>
    <w:rPr>
      <w:rFonts w:ascii="微软雅黑" w:hAnsi="微软雅黑" w:eastAsia="微软雅黑"/>
      <w:kern w:val="2"/>
      <w:sz w:val="21"/>
      <w:szCs w:val="22"/>
    </w:rPr>
  </w:style>
  <w:style w:type="paragraph" w:customStyle="1" w:styleId="662">
    <w:name w:val="IBM 正文"/>
    <w:basedOn w:val="1"/>
    <w:uiPriority w:val="0"/>
    <w:pPr>
      <w:widowControl w:val="0"/>
      <w:spacing w:beforeLines="50" w:line="360" w:lineRule="auto"/>
      <w:ind w:right="34" w:firstLine="359" w:firstLineChars="171"/>
      <w:jc w:val="both"/>
    </w:pPr>
    <w:rPr>
      <w:kern w:val="2"/>
      <w:sz w:val="21"/>
      <w:szCs w:val="20"/>
    </w:rPr>
  </w:style>
  <w:style w:type="paragraph" w:customStyle="1" w:styleId="663">
    <w:name w:val="sizeable"/>
    <w:basedOn w:val="1"/>
    <w:uiPriority w:val="0"/>
    <w:pPr>
      <w:spacing w:before="100" w:beforeAutospacing="1" w:after="100" w:afterAutospacing="1"/>
    </w:pPr>
  </w:style>
  <w:style w:type="character" w:customStyle="1" w:styleId="664">
    <w:name w:val="MM Topic 1 Char"/>
    <w:link w:val="204"/>
    <w:uiPriority w:val="0"/>
    <w:rPr>
      <w:rFonts w:ascii="Calibri" w:hAnsi="Calibri"/>
      <w:b/>
      <w:bCs/>
      <w:spacing w:val="20"/>
      <w:kern w:val="44"/>
      <w:sz w:val="32"/>
      <w:szCs w:val="44"/>
      <w:shd w:val="clear" w:color="auto" w:fill="E6E6E6"/>
      <w:lang w:val="zh-CN"/>
    </w:rPr>
  </w:style>
  <w:style w:type="paragraph" w:customStyle="1" w:styleId="665">
    <w:name w:val="正文？"/>
    <w:basedOn w:val="1"/>
    <w:uiPriority w:val="0"/>
    <w:pPr>
      <w:adjustRightInd w:val="0"/>
      <w:snapToGrid w:val="0"/>
      <w:spacing w:line="360" w:lineRule="auto"/>
      <w:ind w:firstLine="200" w:firstLineChars="200"/>
    </w:pPr>
    <w:rPr>
      <w:rFonts w:ascii="Times New Roman" w:hAnsi="Times New Roman"/>
      <w:bCs/>
      <w:color w:val="000000"/>
      <w:spacing w:val="2"/>
      <w:kern w:val="2"/>
    </w:rPr>
  </w:style>
  <w:style w:type="paragraph" w:customStyle="1" w:styleId="666">
    <w:name w:val="Indent 1"/>
    <w:basedOn w:val="1"/>
    <w:uiPriority w:val="0"/>
    <w:pPr>
      <w:spacing w:line="290" w:lineRule="atLeast"/>
      <w:ind w:left="720"/>
    </w:pPr>
    <w:rPr>
      <w:rFonts w:ascii="Times New Roman" w:hAnsi="Times New Roman"/>
      <w:szCs w:val="20"/>
      <w:lang w:val="en-AU"/>
    </w:rPr>
  </w:style>
  <w:style w:type="character" w:customStyle="1" w:styleId="667">
    <w:name w:val="Heading 5 Char1"/>
    <w:semiHidden/>
    <w:uiPriority w:val="0"/>
    <w:rPr>
      <w:rFonts w:ascii="宋体（中文标题）" w:hAnsi="宋体（中文标题）" w:eastAsia="宋体" w:cs="Times New Roman"/>
      <w:b/>
      <w:bCs/>
      <w:sz w:val="28"/>
      <w:szCs w:val="28"/>
    </w:rPr>
  </w:style>
  <w:style w:type="character" w:customStyle="1" w:styleId="668">
    <w:name w:val="样式1 Char"/>
    <w:link w:val="203"/>
    <w:uiPriority w:val="0"/>
    <w:rPr>
      <w:rFonts w:ascii="Arial" w:hAnsi="Arial" w:eastAsia="仿宋_GB2312"/>
      <w:b/>
      <w:sz w:val="28"/>
      <w:lang w:val="zh-CN"/>
    </w:rPr>
  </w:style>
  <w:style w:type="character" w:customStyle="1" w:styleId="669">
    <w:name w:val="一级标题 Char"/>
    <w:link w:val="205"/>
    <w:uiPriority w:val="0"/>
    <w:rPr>
      <w:rFonts w:ascii="Arial" w:hAnsi="Arial" w:eastAsia="仿宋_GB2312" w:cs="宋体"/>
      <w:b/>
      <w:color w:val="FF0000"/>
      <w:kern w:val="2"/>
      <w:sz w:val="32"/>
      <w:szCs w:val="28"/>
    </w:rPr>
  </w:style>
  <w:style w:type="character" w:customStyle="1" w:styleId="670">
    <w:name w:val="标题 2aaa Char"/>
    <w:link w:val="488"/>
    <w:uiPriority w:val="0"/>
    <w:rPr>
      <w:rFonts w:cs="宋体"/>
      <w:kern w:val="2"/>
      <w:sz w:val="21"/>
      <w:szCs w:val="24"/>
    </w:rPr>
  </w:style>
  <w:style w:type="character" w:customStyle="1" w:styleId="671">
    <w:name w:val="标题 3aaa Char Char"/>
    <w:link w:val="489"/>
    <w:uiPriority w:val="0"/>
    <w:rPr>
      <w:rFonts w:cs="宋体"/>
      <w:kern w:val="2"/>
      <w:sz w:val="21"/>
      <w:szCs w:val="24"/>
    </w:rPr>
  </w:style>
  <w:style w:type="character" w:customStyle="1" w:styleId="672">
    <w:name w:val="列出段落 Char"/>
    <w:link w:val="142"/>
    <w:uiPriority w:val="99"/>
    <w:rPr>
      <w:rFonts w:ascii="Arial" w:hAnsi="Arial"/>
      <w:color w:val="626469"/>
      <w:szCs w:val="22"/>
      <w:lang w:val="en-CA" w:eastAsia="en-US"/>
    </w:rPr>
  </w:style>
  <w:style w:type="character" w:customStyle="1" w:styleId="673">
    <w:name w:val="样式2 Char"/>
    <w:link w:val="318"/>
    <w:uiPriority w:val="0"/>
    <w:rPr>
      <w:rFonts w:ascii="宋体" w:hAnsi="宋体" w:cs="Arial"/>
      <w:b/>
      <w:sz w:val="22"/>
      <w:szCs w:val="22"/>
      <w:lang w:eastAsia="en-US"/>
    </w:rPr>
  </w:style>
  <w:style w:type="character" w:customStyle="1" w:styleId="674">
    <w:name w:val="样式3 Char"/>
    <w:link w:val="461"/>
    <w:uiPriority w:val="0"/>
    <w:rPr>
      <w:rFonts w:eastAsia="幼圆"/>
      <w:b/>
      <w:kern w:val="44"/>
      <w:sz w:val="28"/>
    </w:rPr>
  </w:style>
  <w:style w:type="character" w:customStyle="1" w:styleId="675">
    <w:name w:val="样式4 Char"/>
    <w:link w:val="444"/>
    <w:uiPriority w:val="0"/>
    <w:rPr>
      <w:rFonts w:ascii="宋体" w:hAnsi="宋体" w:eastAsia="幼圆"/>
      <w:b/>
      <w:kern w:val="44"/>
      <w:sz w:val="28"/>
    </w:rPr>
  </w:style>
  <w:style w:type="paragraph" w:customStyle="1" w:styleId="676">
    <w:name w:val="二级标题"/>
    <w:basedOn w:val="677"/>
    <w:link w:val="678"/>
    <w:qFormat/>
    <w:uiPriority w:val="0"/>
    <w:pPr>
      <w:widowControl w:val="0"/>
      <w:tabs>
        <w:tab w:val="left" w:pos="1647"/>
      </w:tabs>
      <w:adjustRightInd w:val="0"/>
      <w:snapToGrid w:val="0"/>
      <w:spacing w:before="120" w:after="120" w:line="240" w:lineRule="auto"/>
      <w:ind w:left="1647" w:hanging="567" w:firstLineChars="200"/>
      <w:contextualSpacing w:val="0"/>
      <w:outlineLvl w:val="1"/>
    </w:pPr>
    <w:rPr>
      <w:b/>
      <w:color w:val="auto"/>
      <w:kern w:val="21"/>
      <w:sz w:val="28"/>
      <w:szCs w:val="28"/>
    </w:rPr>
  </w:style>
  <w:style w:type="paragraph" w:customStyle="1" w:styleId="677">
    <w:name w:val="List Paragraph1"/>
    <w:basedOn w:val="1"/>
    <w:qFormat/>
    <w:uiPriority w:val="1"/>
    <w:pPr>
      <w:widowControl w:val="0"/>
      <w:tabs>
        <w:tab w:val="left" w:pos="1647"/>
      </w:tabs>
      <w:adjustRightInd w:val="0"/>
      <w:snapToGrid w:val="0"/>
      <w:ind w:left="1647" w:hanging="567"/>
      <w:contextualSpacing/>
    </w:pPr>
    <w:rPr>
      <w:rFonts w:ascii="Arial" w:hAnsi="Arial"/>
      <w:szCs w:val="28"/>
    </w:rPr>
  </w:style>
  <w:style w:type="character" w:customStyle="1" w:styleId="678">
    <w:name w:val="二级标题 Char"/>
    <w:link w:val="676"/>
    <w:uiPriority w:val="0"/>
    <w:rPr>
      <w:rFonts w:ascii="Arial" w:hAnsi="Arial"/>
      <w:b/>
      <w:kern w:val="21"/>
      <w:sz w:val="28"/>
      <w:szCs w:val="28"/>
    </w:rPr>
  </w:style>
  <w:style w:type="character" w:customStyle="1" w:styleId="679">
    <w:name w:val="三级标题 Char"/>
    <w:uiPriority w:val="0"/>
    <w:rPr>
      <w:rFonts w:ascii="Arial" w:hAnsi="Arial"/>
      <w:b/>
      <w:kern w:val="2"/>
      <w:sz w:val="24"/>
      <w:szCs w:val="28"/>
    </w:rPr>
  </w:style>
  <w:style w:type="paragraph" w:customStyle="1" w:styleId="680">
    <w:name w:val="四级标题"/>
    <w:basedOn w:val="12"/>
    <w:link w:val="681"/>
    <w:qFormat/>
    <w:uiPriority w:val="0"/>
    <w:pPr>
      <w:keepNext w:val="0"/>
      <w:widowControl w:val="0"/>
      <w:adjustRightInd w:val="0"/>
      <w:snapToGrid w:val="0"/>
      <w:spacing w:before="120" w:after="120"/>
      <w:ind w:left="706" w:hanging="706"/>
      <w:contextualSpacing/>
      <w:jc w:val="both"/>
      <w:outlineLvl w:val="3"/>
    </w:pPr>
    <w:rPr>
      <w:rFonts w:cs="Times New Roman"/>
      <w:sz w:val="24"/>
      <w:szCs w:val="28"/>
    </w:rPr>
  </w:style>
  <w:style w:type="character" w:customStyle="1" w:styleId="681">
    <w:name w:val="四级标题 Char"/>
    <w:link w:val="680"/>
    <w:uiPriority w:val="0"/>
    <w:rPr>
      <w:rFonts w:ascii="Arial" w:hAnsi="Arial"/>
      <w:b/>
      <w:sz w:val="24"/>
      <w:szCs w:val="28"/>
    </w:rPr>
  </w:style>
  <w:style w:type="paragraph" w:customStyle="1" w:styleId="682">
    <w:name w:val="Style Arial 10 pt First line:  0.74 cm"/>
    <w:basedOn w:val="1"/>
    <w:uiPriority w:val="0"/>
    <w:pPr>
      <w:spacing w:line="360" w:lineRule="auto"/>
      <w:ind w:firstLine="420"/>
    </w:pPr>
    <w:rPr>
      <w:rFonts w:ascii="Arial" w:hAnsi="Arial" w:cs="PMingLiU"/>
      <w:szCs w:val="20"/>
    </w:rPr>
  </w:style>
  <w:style w:type="paragraph" w:customStyle="1" w:styleId="683">
    <w:name w:val="标题 2 + 宋体"/>
    <w:basedOn w:val="4"/>
    <w:uiPriority w:val="0"/>
    <w:pPr>
      <w:keepNext w:val="0"/>
      <w:widowControl w:val="0"/>
      <w:pBdr>
        <w:bottom w:val="none" w:color="auto" w:sz="0" w:space="0"/>
      </w:pBdr>
      <w:tabs>
        <w:tab w:val="clear" w:pos="720"/>
      </w:tabs>
      <w:adjustRightInd w:val="0"/>
      <w:snapToGrid w:val="0"/>
      <w:spacing w:before="0" w:after="0" w:line="360" w:lineRule="auto"/>
      <w:ind w:left="0"/>
      <w:textAlignment w:val="baseline"/>
    </w:pPr>
    <w:rPr>
      <w:rFonts w:ascii="宋体" w:hAnsi="宋体" w:cs="Arial"/>
      <w:kern w:val="0"/>
      <w:sz w:val="24"/>
      <w:szCs w:val="24"/>
      <w:lang w:val="en-GB" w:eastAsia="zh-CN" w:bidi="en-US"/>
    </w:rPr>
  </w:style>
  <w:style w:type="paragraph" w:customStyle="1" w:styleId="684">
    <w:name w:val="正文缩"/>
    <w:basedOn w:val="1"/>
    <w:uiPriority w:val="0"/>
    <w:pPr>
      <w:widowControl w:val="0"/>
      <w:adjustRightInd w:val="0"/>
      <w:snapToGrid w:val="0"/>
      <w:spacing w:line="480" w:lineRule="atLeast"/>
      <w:ind w:firstLine="200" w:firstLineChars="200"/>
      <w:jc w:val="both"/>
      <w:textAlignment w:val="top"/>
    </w:pPr>
    <w:rPr>
      <w:rFonts w:hAnsi="Times New Roman"/>
      <w:snapToGrid w:val="0"/>
      <w:spacing w:val="6"/>
      <w:sz w:val="28"/>
      <w:szCs w:val="20"/>
    </w:rPr>
  </w:style>
  <w:style w:type="paragraph" w:customStyle="1" w:styleId="685">
    <w:name w:val="Fließtext2"/>
    <w:basedOn w:val="1"/>
    <w:link w:val="686"/>
    <w:uiPriority w:val="0"/>
    <w:pPr>
      <w:spacing w:line="300" w:lineRule="exact"/>
      <w:ind w:firstLine="284"/>
      <w:jc w:val="both"/>
    </w:pPr>
    <w:rPr>
      <w:rFonts w:ascii="Times New Roman" w:hAnsi="Times New Roman"/>
      <w:sz w:val="22"/>
      <w:szCs w:val="20"/>
      <w:lang w:val="de-DE" w:eastAsia="de-DE"/>
    </w:rPr>
  </w:style>
  <w:style w:type="character" w:customStyle="1" w:styleId="686">
    <w:name w:val="Fließtext2 Char"/>
    <w:link w:val="685"/>
    <w:uiPriority w:val="0"/>
    <w:rPr>
      <w:sz w:val="22"/>
      <w:lang w:val="de-DE" w:eastAsia="de-DE"/>
    </w:rPr>
  </w:style>
  <w:style w:type="paragraph" w:customStyle="1" w:styleId="687">
    <w:name w:val="Table Paragraph"/>
    <w:basedOn w:val="1"/>
    <w:qFormat/>
    <w:uiPriority w:val="1"/>
    <w:pPr>
      <w:autoSpaceDE w:val="0"/>
      <w:autoSpaceDN w:val="0"/>
      <w:adjustRightInd w:val="0"/>
    </w:pPr>
    <w:rPr>
      <w:rFonts w:ascii="Times New Roman" w:hAnsi="Times New Roman"/>
    </w:rPr>
  </w:style>
  <w:style w:type="table" w:customStyle="1" w:styleId="688">
    <w:name w:val="Table Normal1"/>
    <w:unhideWhenUsed/>
    <w:qFormat/>
    <w:uiPriority w:val="2"/>
    <w:pPr>
      <w:widowControl w:val="0"/>
    </w:pPr>
    <w:rPr>
      <w:rFonts w:ascii="Calibri" w:hAnsi="Calibri" w:eastAsia="Calibri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89">
    <w:name w:val="high-light"/>
    <w:uiPriority w:val="0"/>
  </w:style>
  <w:style w:type="character" w:customStyle="1" w:styleId="690">
    <w:name w:val="edited"/>
    <w:uiPriority w:val="0"/>
  </w:style>
  <w:style w:type="character" w:customStyle="1" w:styleId="691">
    <w:name w:val="web-item2"/>
    <w:uiPriority w:val="0"/>
    <w:rPr>
      <w:sz w:val="18"/>
      <w:szCs w:val="18"/>
    </w:rPr>
  </w:style>
  <w:style w:type="paragraph" w:customStyle="1" w:styleId="692">
    <w:name w:val="三级标题"/>
    <w:basedOn w:val="677"/>
    <w:qFormat/>
    <w:uiPriority w:val="0"/>
    <w:pPr>
      <w:numPr>
        <w:ilvl w:val="2"/>
        <w:numId w:val="33"/>
      </w:numPr>
      <w:spacing w:line="240" w:lineRule="auto"/>
      <w:outlineLvl w:val="2"/>
    </w:pPr>
    <w:rPr>
      <w:b/>
      <w:szCs w:val="24"/>
    </w:rPr>
  </w:style>
  <w:style w:type="paragraph" w:customStyle="1" w:styleId="693">
    <w:name w:val="_Style 2"/>
    <w:basedOn w:val="1"/>
    <w:qFormat/>
    <w:uiPriority w:val="0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9970E1-30CC-409D-AF56-395030B720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ES_Proposal_Ver22</Template>
  <Company>Schneider Electric</Company>
  <Pages>87</Pages>
  <Words>6342</Words>
  <Characters>36153</Characters>
  <Lines>301</Lines>
  <Paragraphs>84</Paragraphs>
  <TotalTime>0</TotalTime>
  <ScaleCrop>false</ScaleCrop>
  <LinksUpToDate>false</LinksUpToDate>
  <CharactersWithSpaces>42411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2017-08-03T04:40:00Z</dcterms:created>
  <dc:creator>SESA96919</dc:creator>
  <cp:lastModifiedBy>刘伟</cp:lastModifiedBy>
  <cp:lastPrinted>2017-03-06T12:10:00Z</cp:lastPrinted>
  <dcterms:modified xsi:type="dcterms:W3CDTF">2018-06-25T11:00:58Z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filetime>2009-02-10T08:00:00Z</vt:filetime>
  </property>
  <property fmtid="{D5CDD505-2E9C-101B-9397-08002B2CF9AE}" pid="3" name="CustomerName">
    <vt:lpwstr>CustomerName</vt:lpwstr>
  </property>
  <property fmtid="{D5CDD505-2E9C-101B-9397-08002B2CF9AE}" pid="4" name="ProjectDescription">
    <vt:lpwstr>PowerLogic Energy Management System</vt:lpwstr>
  </property>
  <property fmtid="{D5CDD505-2E9C-101B-9397-08002B2CF9AE}" pid="5" name="ExecSummary">
    <vt:lpwstr>Data Center</vt:lpwstr>
  </property>
  <property fmtid="{D5CDD505-2E9C-101B-9397-08002B2CF9AE}" pid="6" name="HeaderLogo">
    <vt:lpwstr>None</vt:lpwstr>
  </property>
  <property fmtid="{D5CDD505-2E9C-101B-9397-08002B2CF9AE}" pid="7" name="Modules_WAGES_New">
    <vt:bool>false</vt:bool>
  </property>
  <property fmtid="{D5CDD505-2E9C-101B-9397-08002B2CF9AE}" pid="8" name="Modules_EPSS_New">
    <vt:bool>true</vt:bool>
  </property>
  <property fmtid="{D5CDD505-2E9C-101B-9397-08002B2CF9AE}" pid="9" name="Modules_PMCS_New">
    <vt:bool>true</vt:bool>
  </property>
  <property fmtid="{D5CDD505-2E9C-101B-9397-08002B2CF9AE}" pid="10" name="Modules_SER_New">
    <vt:bool>true</vt:bool>
  </property>
  <property fmtid="{D5CDD505-2E9C-101B-9397-08002B2CF9AE}" pid="11" name="Cust_Company">
    <vt:lpwstr>Cloudsite</vt:lpwstr>
  </property>
  <property fmtid="{D5CDD505-2E9C-101B-9397-08002B2CF9AE}" pid="12" name="Cust_Contact">
    <vt:lpwstr>Customer Name</vt:lpwstr>
  </property>
  <property fmtid="{D5CDD505-2E9C-101B-9397-08002B2CF9AE}" pid="13" name="Cust_Email">
    <vt:lpwstr>Customer Email</vt:lpwstr>
  </property>
  <property fmtid="{D5CDD505-2E9C-101B-9397-08002B2CF9AE}" pid="14" name="Cust_Title">
    <vt:lpwstr>Customer Title</vt:lpwstr>
  </property>
  <property fmtid="{D5CDD505-2E9C-101B-9397-08002B2CF9AE}" pid="15" name="Cust_Phone">
    <vt:lpwstr>123-123-4567</vt:lpwstr>
  </property>
  <property fmtid="{D5CDD505-2E9C-101B-9397-08002B2CF9AE}" pid="16" name="Cust_Project">
    <vt:lpwstr>Cloudsite Data Center Phase I</vt:lpwstr>
  </property>
  <property fmtid="{D5CDD505-2E9C-101B-9397-08002B2CF9AE}" pid="17" name="Sales_Name">
    <vt:lpwstr>Joe Jon</vt:lpwstr>
  </property>
  <property fmtid="{D5CDD505-2E9C-101B-9397-08002B2CF9AE}" pid="18" name="Sales_Email">
    <vt:lpwstr>joe.jon@schneider-electric.com</vt:lpwstr>
  </property>
  <property fmtid="{D5CDD505-2E9C-101B-9397-08002B2CF9AE}" pid="19" name="Sales_Title">
    <vt:lpwstr>Business Development Specialist</vt:lpwstr>
  </property>
  <property fmtid="{D5CDD505-2E9C-101B-9397-08002B2CF9AE}" pid="20" name="Sales_Phone">
    <vt:lpwstr>+86 10 65037720</vt:lpwstr>
  </property>
  <property fmtid="{D5CDD505-2E9C-101B-9397-08002B2CF9AE}" pid="21" name="EPSS_CM4">
    <vt:i4>0</vt:i4>
  </property>
  <property fmtid="{D5CDD505-2E9C-101B-9397-08002B2CF9AE}" pid="22" name="EPSS_RTU">
    <vt:i4>0</vt:i4>
  </property>
  <property fmtid="{D5CDD505-2E9C-101B-9397-08002B2CF9AE}" pid="23" name="EPSS_PM8">
    <vt:i4>-1</vt:i4>
  </property>
  <property fmtid="{D5CDD505-2E9C-101B-9397-08002B2CF9AE}" pid="24" name="EPSS_Status">
    <vt:i4>0</vt:i4>
  </property>
  <property fmtid="{D5CDD505-2E9C-101B-9397-08002B2CF9AE}" pid="25" name="EPSS_SMS">
    <vt:i4>0</vt:i4>
  </property>
  <property fmtid="{D5CDD505-2E9C-101B-9397-08002B2CF9AE}" pid="26" name="EPSS_IONE">
    <vt:i4>-1</vt:i4>
  </property>
  <property fmtid="{D5CDD505-2E9C-101B-9397-08002B2CF9AE}" pid="27" name="EPSS_TESTREPORT">
    <vt:i4>-1</vt:i4>
  </property>
  <property fmtid="{D5CDD505-2E9C-101B-9397-08002B2CF9AE}" pid="28" name="WAGES_D10A8">
    <vt:i4>0</vt:i4>
  </property>
  <property fmtid="{D5CDD505-2E9C-101B-9397-08002B2CF9AE}" pid="29" name="WAGES_75RTU">
    <vt:i4>0</vt:i4>
  </property>
  <property fmtid="{D5CDD505-2E9C-101B-9397-08002B2CF9AE}" pid="30" name="WAGES_DEVCON">
    <vt:i4>0</vt:i4>
  </property>
  <property fmtid="{D5CDD505-2E9C-101B-9397-08002B2CF9AE}" pid="31" name="WAGES_IONE">
    <vt:i4>0</vt:i4>
  </property>
  <property fmtid="{D5CDD505-2E9C-101B-9397-08002B2CF9AE}" pid="32" name="WAGES_SMS">
    <vt:i4>0</vt:i4>
  </property>
  <property fmtid="{D5CDD505-2E9C-101B-9397-08002B2CF9AE}" pid="33" name="WAGES_ADDON">
    <vt:i4>0</vt:i4>
  </property>
  <property fmtid="{D5CDD505-2E9C-101B-9397-08002B2CF9AE}" pid="34" name="SER_CM4">
    <vt:i4>0</vt:i4>
  </property>
  <property fmtid="{D5CDD505-2E9C-101B-9397-08002B2CF9AE}" pid="35" name="SER_STRM">
    <vt:i4>0</vt:i4>
  </property>
  <property fmtid="{D5CDD505-2E9C-101B-9397-08002B2CF9AE}" pid="36" name="SER_SEPAM20">
    <vt:i4>-1</vt:i4>
  </property>
  <property fmtid="{D5CDD505-2E9C-101B-9397-08002B2CF9AE}" pid="37" name="SER_SEPAM40">
    <vt:i4>-1</vt:i4>
  </property>
  <property fmtid="{D5CDD505-2E9C-101B-9397-08002B2CF9AE}" pid="38" name="SER_SEPAM80">
    <vt:i4>0</vt:i4>
  </property>
  <property fmtid="{D5CDD505-2E9C-101B-9397-08002B2CF9AE}" pid="39" name="SER_SMS">
    <vt:i4>0</vt:i4>
  </property>
  <property fmtid="{D5CDD505-2E9C-101B-9397-08002B2CF9AE}" pid="40" name="SER_EVENT">
    <vt:i4>-1</vt:i4>
  </property>
  <property fmtid="{D5CDD505-2E9C-101B-9397-08002B2CF9AE}" pid="41" name="PMCS_62">
    <vt:i4>0</vt:i4>
  </property>
  <property fmtid="{D5CDD505-2E9C-101B-9397-08002B2CF9AE}" pid="42" name="PMCS_73">
    <vt:i4>-1</vt:i4>
  </property>
  <property fmtid="{D5CDD505-2E9C-101B-9397-08002B2CF9AE}" pid="43" name="PMCS_7576">
    <vt:i4>0</vt:i4>
  </property>
  <property fmtid="{D5CDD505-2E9C-101B-9397-08002B2CF9AE}" pid="44" name="PMCS_8600">
    <vt:i4>0</vt:i4>
  </property>
  <property fmtid="{D5CDD505-2E9C-101B-9397-08002B2CF9AE}" pid="45" name="PMCS_BCM">
    <vt:i4>0</vt:i4>
  </property>
  <property fmtid="{D5CDD505-2E9C-101B-9397-08002B2CF9AE}" pid="46" name="PMCS_BCPM">
    <vt:i4>0</vt:i4>
  </property>
  <property fmtid="{D5CDD505-2E9C-101B-9397-08002B2CF9AE}" pid="47" name="PMCS_ENERGY">
    <vt:i4>0</vt:i4>
  </property>
  <property fmtid="{D5CDD505-2E9C-101B-9397-08002B2CF9AE}" pid="48" name="PMCS_ENERCEPT">
    <vt:i4>0</vt:i4>
  </property>
  <property fmtid="{D5CDD505-2E9C-101B-9397-08002B2CF9AE}" pid="49" name="PMCS_PM8">
    <vt:i4>-1</vt:i4>
  </property>
  <property fmtid="{D5CDD505-2E9C-101B-9397-08002B2CF9AE}" pid="50" name="PMCS_CM4">
    <vt:i4>0</vt:i4>
  </property>
  <property fmtid="{D5CDD505-2E9C-101B-9397-08002B2CF9AE}" pid="51" name="PMCS_E4800">
    <vt:i4>0</vt:i4>
  </property>
  <property fmtid="{D5CDD505-2E9C-101B-9397-08002B2CF9AE}" pid="52" name="PMCS_E56">
    <vt:i4>0</vt:i4>
  </property>
  <property fmtid="{D5CDD505-2E9C-101B-9397-08002B2CF9AE}" pid="53" name="PMCS_SEPAM20">
    <vt:i4>-1</vt:i4>
  </property>
  <property fmtid="{D5CDD505-2E9C-101B-9397-08002B2CF9AE}" pid="54" name="PMCS_SEPAM40">
    <vt:i4>-1</vt:i4>
  </property>
  <property fmtid="{D5CDD505-2E9C-101B-9397-08002B2CF9AE}" pid="55" name="PMCS_SEPAM80">
    <vt:i4>0</vt:i4>
  </property>
  <property fmtid="{D5CDD505-2E9C-101B-9397-08002B2CF9AE}" pid="56" name="PMCS_HDM">
    <vt:i4>0</vt:i4>
  </property>
  <property fmtid="{D5CDD505-2E9C-101B-9397-08002B2CF9AE}" pid="57" name="PMCS_EGX100">
    <vt:i4>-1</vt:i4>
  </property>
  <property fmtid="{D5CDD505-2E9C-101B-9397-08002B2CF9AE}" pid="58" name="PMCS_EGX300">
    <vt:i4>0</vt:i4>
  </property>
  <property fmtid="{D5CDD505-2E9C-101B-9397-08002B2CF9AE}" pid="59" name="PMCS_75RTU_COM">
    <vt:i4>0</vt:i4>
  </property>
  <property fmtid="{D5CDD505-2E9C-101B-9397-08002B2CF9AE}" pid="60" name="PMCS_IONE">
    <vt:i4>-1</vt:i4>
  </property>
  <property fmtid="{D5CDD505-2E9C-101B-9397-08002B2CF9AE}" pid="61" name="PMCS_SCADA">
    <vt:i4>-1</vt:i4>
  </property>
  <property fmtid="{D5CDD505-2E9C-101B-9397-08002B2CF9AE}" pid="62" name="PMCS_TMS">
    <vt:i4>0</vt:i4>
  </property>
  <property fmtid="{D5CDD505-2E9C-101B-9397-08002B2CF9AE}" pid="63" name="PMCS_TMSCE">
    <vt:i4>0</vt:i4>
  </property>
  <property fmtid="{D5CDD505-2E9C-101B-9397-08002B2CF9AE}" pid="64" name="PMCS_SMS">
    <vt:i4>0</vt:i4>
  </property>
  <property fmtid="{D5CDD505-2E9C-101B-9397-08002B2CF9AE}" pid="65" name="PMCS_75RTU">
    <vt:bool>false</vt:bool>
  </property>
  <property fmtid="{D5CDD505-2E9C-101B-9397-08002B2CF9AE}" pid="66" name="KSOProductBuildVer">
    <vt:lpwstr>2052-10.1.0.7400</vt:lpwstr>
  </property>
</Properties>
</file>